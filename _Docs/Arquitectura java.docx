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B3449" w14:textId="4196FF08" w:rsidR="002C3923" w:rsidRPr="002C3923" w:rsidRDefault="002C3923" w:rsidP="002C3923">
      <w:pPr>
        <w:ind w:firstLine="0"/>
        <w:jc w:val="center"/>
        <w:rPr>
          <w:lang w:val="es-ES" w:eastAsia="es-ES"/>
        </w:rPr>
      </w:pPr>
      <w:r w:rsidRPr="002C3923">
        <w:rPr>
          <w:b/>
          <w:sz w:val="28"/>
          <w:lang w:val="en" w:eastAsia="es-ES"/>
        </w:rPr>
        <w:t xml:space="preserve">Propuesta de una arquitectura </w:t>
      </w:r>
      <w:r w:rsidR="00A10FB4">
        <w:rPr>
          <w:b/>
          <w:sz w:val="28"/>
          <w:lang w:val="en" w:eastAsia="es-ES"/>
        </w:rPr>
        <w:t xml:space="preserve">de aplicaciones </w:t>
      </w:r>
      <w:r w:rsidRPr="002C3923">
        <w:rPr>
          <w:b/>
          <w:sz w:val="28"/>
          <w:lang w:val="en" w:eastAsia="es-ES"/>
        </w:rPr>
        <w:t xml:space="preserve">Java utilizando </w:t>
      </w:r>
      <w:r w:rsidR="00213C3D">
        <w:rPr>
          <w:b/>
          <w:sz w:val="28"/>
          <w:lang w:val="en" w:eastAsia="es-ES"/>
        </w:rPr>
        <w:t>JPA con la má</w:t>
      </w:r>
      <w:r w:rsidRPr="002C3923">
        <w:rPr>
          <w:b/>
          <w:sz w:val="28"/>
          <w:lang w:val="en" w:eastAsia="es-ES"/>
        </w:rPr>
        <w:t>xima independencia entre las capas</w:t>
      </w:r>
    </w:p>
    <w:p w14:paraId="15A77A1D" w14:textId="58C29F2F" w:rsidR="00BC3C0A" w:rsidRDefault="009027E2" w:rsidP="00BC3C0A">
      <w:pPr>
        <w:pStyle w:val="author"/>
        <w:rPr>
          <w:lang w:val="es-ES"/>
        </w:rPr>
      </w:pPr>
      <w:r>
        <w:rPr>
          <w:lang w:val="es-ES"/>
        </w:rPr>
        <w:t>Francisco Javier Gil Gala</w:t>
      </w:r>
      <w:r w:rsidR="00BC3C0A" w:rsidRPr="00BC3C0A">
        <w:rPr>
          <w:lang w:val="es-ES"/>
        </w:rPr>
        <w:t xml:space="preserve">. </w:t>
      </w:r>
      <w:hyperlink r:id="rId8" w:history="1">
        <w:r w:rsidRPr="003435AA">
          <w:rPr>
            <w:rStyle w:val="Hipervnculo"/>
            <w:lang w:val="es-ES"/>
          </w:rPr>
          <w:t>UO230948@uniovi.es</w:t>
        </w:r>
      </w:hyperlink>
      <w:r w:rsidR="00BC3C0A">
        <w:rPr>
          <w:lang w:val="es-ES"/>
        </w:rPr>
        <w:t xml:space="preserve">. </w:t>
      </w:r>
      <w:r w:rsidR="00BC3C0A" w:rsidRPr="00BC3C0A">
        <w:rPr>
          <w:lang w:val="es-ES"/>
        </w:rPr>
        <w:t>Universidad de Oviedo</w:t>
      </w:r>
      <w:r w:rsidR="00A77303">
        <w:rPr>
          <w:lang w:val="es-ES"/>
        </w:rPr>
        <w:t>.</w:t>
      </w:r>
    </w:p>
    <w:p w14:paraId="2067DA0B" w14:textId="79E9FD24" w:rsidR="00EB4C1B" w:rsidRDefault="002C3923" w:rsidP="00EB4C1B">
      <w:pPr>
        <w:pStyle w:val="heading1"/>
        <w:rPr>
          <w:lang w:val="es-ES"/>
        </w:rPr>
      </w:pPr>
      <w:r>
        <w:rPr>
          <w:lang w:val="es-ES"/>
        </w:rPr>
        <w:t>Introducción</w:t>
      </w:r>
    </w:p>
    <w:p w14:paraId="309F743F" w14:textId="668B5DE2" w:rsidR="00685A91" w:rsidRDefault="002C3923" w:rsidP="00685A91">
      <w:pPr>
        <w:rPr>
          <w:lang w:val="es-ES"/>
        </w:rPr>
      </w:pPr>
      <w:r>
        <w:rPr>
          <w:lang w:val="es-ES"/>
        </w:rPr>
        <w:t xml:space="preserve">La siguiente propuesta </w:t>
      </w:r>
      <w:r w:rsidR="00F54671">
        <w:rPr>
          <w:lang w:val="es-ES"/>
        </w:rPr>
        <w:t xml:space="preserve">de arquitectura de aplicaciones </w:t>
      </w:r>
      <w:r>
        <w:rPr>
          <w:lang w:val="es-ES"/>
        </w:rPr>
        <w:t>esta basada en e</w:t>
      </w:r>
      <w:r w:rsidR="003D1155">
        <w:rPr>
          <w:lang w:val="es-ES"/>
        </w:rPr>
        <w:t xml:space="preserve">l uso de un modelo definido en </w:t>
      </w:r>
      <w:r>
        <w:rPr>
          <w:lang w:val="es-ES"/>
        </w:rPr>
        <w:t>3 capas: lógica, persistencia y presentación.</w:t>
      </w:r>
      <w:r w:rsidR="00685A91">
        <w:rPr>
          <w:lang w:val="es-ES"/>
        </w:rPr>
        <w:t xml:space="preserve"> Este diseño intenta primar la organización de la aplicación en varios paquetes permitiendo, ente otras cosas, una gran escalabilidad en las aplicaciones construidas. Esta arquitectura no tiene solo un ámbito educativo o de investigación si no que pretende ser un completo framework para cualquier tiene de aplicación Java, desde aplicaciones de escritorio a aplicaciones móviles. </w:t>
      </w:r>
    </w:p>
    <w:p w14:paraId="217BE96A" w14:textId="7C24E724" w:rsidR="00182F4F" w:rsidRDefault="00182F4F" w:rsidP="00685A91">
      <w:pPr>
        <w:rPr>
          <w:lang w:val="es-ES"/>
        </w:rPr>
      </w:pPr>
      <w:r>
        <w:rPr>
          <w:lang w:val="es-ES"/>
        </w:rPr>
        <w:t xml:space="preserve">La </w:t>
      </w:r>
      <w:r w:rsidR="00213C3D">
        <w:rPr>
          <w:lang w:val="es-ES"/>
        </w:rPr>
        <w:t>arquitectura</w:t>
      </w:r>
      <w:r>
        <w:rPr>
          <w:lang w:val="es-ES"/>
        </w:rPr>
        <w:t xml:space="preserve"> define una serie de clases e interfaces con </w:t>
      </w:r>
      <w:r w:rsidR="00213C3D">
        <w:rPr>
          <w:lang w:val="es-ES"/>
        </w:rPr>
        <w:t>objeto de estructurar toda la aplicación. Estas clases e interfaces no deben ser modificadas por el programador, ya que el comportamiento de dichas clases se encuetra parametrizado a través de un archivo de propiedades.</w:t>
      </w:r>
    </w:p>
    <w:p w14:paraId="147D0CFA" w14:textId="6A5C2863" w:rsidR="00363F60" w:rsidRPr="002C3923" w:rsidRDefault="00363F60" w:rsidP="00685A91">
      <w:pPr>
        <w:rPr>
          <w:lang w:val="es-ES"/>
        </w:rPr>
      </w:pPr>
      <w:r>
        <w:rPr>
          <w:lang w:val="es-ES"/>
        </w:rPr>
        <w:t xml:space="preserve">No estamos ante nada nuevo, simplemente es una arquitectura </w:t>
      </w:r>
      <w:r w:rsidR="001D6875">
        <w:rPr>
          <w:lang w:val="es-ES"/>
        </w:rPr>
        <w:t xml:space="preserve">basada en el modelo de capas n-capas </w:t>
      </w:r>
      <w:r>
        <w:rPr>
          <w:lang w:val="es-ES"/>
        </w:rPr>
        <w:t>pero aplicando los principios SOLID y algunos de los pa</w:t>
      </w:r>
      <w:r w:rsidR="001D6875">
        <w:rPr>
          <w:lang w:val="es-ES"/>
        </w:rPr>
        <w:t>trones de diseño propuestos en [1] y [2]</w:t>
      </w:r>
    </w:p>
    <w:p w14:paraId="08696045" w14:textId="04673882" w:rsidR="00EB4C1B" w:rsidRDefault="002C3923" w:rsidP="00EB4C1B">
      <w:pPr>
        <w:pStyle w:val="heading1"/>
        <w:rPr>
          <w:lang w:val="es-ES"/>
        </w:rPr>
      </w:pPr>
      <w:r>
        <w:rPr>
          <w:lang w:val="es-ES"/>
        </w:rPr>
        <w:t>Herramienta de gestión de proyecto propuesta</w:t>
      </w:r>
    </w:p>
    <w:p w14:paraId="0437A1C2" w14:textId="51308844" w:rsidR="009902EE" w:rsidRDefault="009902EE" w:rsidP="009902EE">
      <w:r>
        <w:t xml:space="preserve">La herramienta para la gestión de proyectos utilizada ha sido Maven. Aunque no es un aspecto relevante en la arquitectura propuesta si que es una herramienta que permite no tener que implementar patrones destinados a mantener las librerias externas actualizadas. </w:t>
      </w:r>
    </w:p>
    <w:p w14:paraId="0B9DA74F" w14:textId="358FF21D" w:rsidR="00685A91" w:rsidRDefault="00685A91" w:rsidP="009902EE">
      <w:r>
        <w:t xml:space="preserve">Aunque la arquitectura este pensada para poder utilizar cualquier herramienta de gestión de protectos, Maven es una de las herramientas de gestión propicia para aplicaciones de escritorio o empresariales, como es el caso del ejemplo práctico. </w:t>
      </w:r>
    </w:p>
    <w:p w14:paraId="6A312037" w14:textId="063CFE18" w:rsidR="00685A91" w:rsidRPr="009902EE" w:rsidRDefault="00685A91" w:rsidP="009902EE">
      <w:r>
        <w:t xml:space="preserve">Para aplicaciones Android se propone Grandle al ser la herramienta de construcción de proyectos que actualmente Android propone. </w:t>
      </w:r>
      <w:r w:rsidR="0031304A">
        <w:t>Sobre la arquitectura propuesta para Android se tendrán que hacer modificaciones sobre la implementación de la capa de persistencia, ya que Android no tiene soporte directo para una implementación de JPA.</w:t>
      </w:r>
    </w:p>
    <w:p w14:paraId="6DB23D63" w14:textId="3DF6307F" w:rsidR="00A10FB4" w:rsidRDefault="00A10FB4" w:rsidP="00A10FB4">
      <w:pPr>
        <w:pStyle w:val="heading1"/>
        <w:rPr>
          <w:lang w:val="es-ES"/>
        </w:rPr>
      </w:pPr>
      <w:r>
        <w:rPr>
          <w:lang w:val="es-ES"/>
        </w:rPr>
        <w:t>Diseño propuesto</w:t>
      </w:r>
    </w:p>
    <w:p w14:paraId="3B6D4BEA" w14:textId="1FA7E38E" w:rsidR="009902EE" w:rsidRDefault="009902EE" w:rsidP="009902EE">
      <w:r>
        <w:t>El primer aspecto a comentar es el relativo a la ilustración 1, se puede observar la gestión de paquetes que propone Maven.</w:t>
      </w:r>
    </w:p>
    <w:p w14:paraId="06D18745" w14:textId="77777777" w:rsidR="009902EE" w:rsidRDefault="009902EE" w:rsidP="009902EE"/>
    <w:p w14:paraId="4D30865B" w14:textId="77777777" w:rsidR="00890CC8" w:rsidRDefault="009902EE" w:rsidP="00890CC8">
      <w:pPr>
        <w:keepNext/>
        <w:jc w:val="center"/>
      </w:pPr>
      <w:r>
        <w:rPr>
          <w:noProof/>
          <w:lang w:val="es-ES_tradnl" w:eastAsia="es-ES_tradnl"/>
        </w:rPr>
        <w:lastRenderedPageBreak/>
        <w:drawing>
          <wp:inline distT="0" distB="0" distL="0" distR="0" wp14:anchorId="1404F330" wp14:editId="7382ABA6">
            <wp:extent cx="1877803" cy="1105993"/>
            <wp:effectExtent l="0" t="0" r="1905" b="120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9-29 a las 10.19.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67" cy="1125114"/>
                    </a:xfrm>
                    <a:prstGeom prst="rect">
                      <a:avLst/>
                    </a:prstGeom>
                  </pic:spPr>
                </pic:pic>
              </a:graphicData>
            </a:graphic>
          </wp:inline>
        </w:drawing>
      </w:r>
    </w:p>
    <w:p w14:paraId="0EB3A6A5" w14:textId="77777777" w:rsidR="00890CC8" w:rsidRDefault="00890CC8" w:rsidP="00890CC8">
      <w:pPr>
        <w:keepNext/>
        <w:jc w:val="center"/>
      </w:pPr>
    </w:p>
    <w:p w14:paraId="2F3F1CE3" w14:textId="43FE6B43" w:rsidR="009902EE" w:rsidRPr="00890CC8" w:rsidRDefault="00890CC8" w:rsidP="00890CC8">
      <w:pPr>
        <w:pStyle w:val="TtulodeTDC"/>
      </w:pPr>
      <w:r w:rsidRPr="00890CC8">
        <w:t xml:space="preserve">Ilustración </w:t>
      </w:r>
      <w:r w:rsidR="00A151E0">
        <w:fldChar w:fldCharType="begin"/>
      </w:r>
      <w:r w:rsidR="00A151E0">
        <w:instrText xml:space="preserve"> SEQ Ilustración \* ARABIC </w:instrText>
      </w:r>
      <w:r w:rsidR="00A151E0">
        <w:fldChar w:fldCharType="separate"/>
      </w:r>
      <w:r w:rsidR="00D73445">
        <w:rPr>
          <w:noProof/>
        </w:rPr>
        <w:t>1</w:t>
      </w:r>
      <w:r w:rsidR="00A151E0">
        <w:rPr>
          <w:noProof/>
        </w:rPr>
        <w:fldChar w:fldCharType="end"/>
      </w:r>
    </w:p>
    <w:p w14:paraId="22F1571E" w14:textId="77777777" w:rsidR="009902EE" w:rsidRDefault="009902EE" w:rsidP="009902EE">
      <w:pPr>
        <w:ind w:firstLine="0"/>
      </w:pPr>
    </w:p>
    <w:p w14:paraId="020F1F93" w14:textId="7DCFD70A" w:rsidR="009902EE" w:rsidRDefault="003D1155" w:rsidP="009902EE">
      <w:r>
        <w:t>Observa</w:t>
      </w:r>
      <w:r w:rsidR="009902EE">
        <w:t xml:space="preserve"> como se separa las implementaciones concretas y el código de prueba que sirve de cobertura. </w:t>
      </w:r>
    </w:p>
    <w:p w14:paraId="335D900B" w14:textId="77777777" w:rsidR="00890CC8" w:rsidRDefault="009902EE" w:rsidP="00890CC8">
      <w:pPr>
        <w:keepNext/>
        <w:jc w:val="center"/>
      </w:pPr>
      <w:r>
        <w:rPr>
          <w:noProof/>
          <w:lang w:val="es-ES_tradnl" w:eastAsia="es-ES_tradnl"/>
        </w:rPr>
        <w:drawing>
          <wp:inline distT="0" distB="0" distL="0" distR="0" wp14:anchorId="4782F60F" wp14:editId="5E3420B7">
            <wp:extent cx="1784892" cy="19383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09-29 a las 10.22.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1726" cy="1945766"/>
                    </a:xfrm>
                    <a:prstGeom prst="rect">
                      <a:avLst/>
                    </a:prstGeom>
                  </pic:spPr>
                </pic:pic>
              </a:graphicData>
            </a:graphic>
          </wp:inline>
        </w:drawing>
      </w:r>
    </w:p>
    <w:p w14:paraId="1D7ED0F4" w14:textId="77777777" w:rsidR="00890CC8" w:rsidRDefault="00890CC8" w:rsidP="00890CC8">
      <w:pPr>
        <w:keepNext/>
        <w:jc w:val="center"/>
      </w:pPr>
    </w:p>
    <w:p w14:paraId="3B5A90A1" w14:textId="66E592C5" w:rsidR="009902EE" w:rsidRDefault="00890CC8" w:rsidP="00890CC8">
      <w:pPr>
        <w:pStyle w:val="Descripcin"/>
        <w:jc w:val="center"/>
      </w:pPr>
      <w:r w:rsidRPr="00890CC8">
        <w:rPr>
          <w:sz w:val="21"/>
        </w:rPr>
        <w:t xml:space="preserve">Ilustración </w:t>
      </w:r>
      <w:r>
        <w:fldChar w:fldCharType="begin"/>
      </w:r>
      <w:r>
        <w:instrText xml:space="preserve"> SEQ Ilustración \* ARABIC </w:instrText>
      </w:r>
      <w:r>
        <w:fldChar w:fldCharType="separate"/>
      </w:r>
      <w:r w:rsidR="00D73445">
        <w:rPr>
          <w:noProof/>
        </w:rPr>
        <w:t>2</w:t>
      </w:r>
      <w:r>
        <w:fldChar w:fldCharType="end"/>
      </w:r>
    </w:p>
    <w:p w14:paraId="61118A3D" w14:textId="77777777" w:rsidR="009902EE" w:rsidRDefault="009902EE" w:rsidP="009902EE"/>
    <w:p w14:paraId="4CA51E24" w14:textId="482A96EF" w:rsidR="009902EE" w:rsidRDefault="001606F8" w:rsidP="009902EE">
      <w:r>
        <w:t>En la ilustracion 2 s</w:t>
      </w:r>
      <w:r w:rsidR="009902EE">
        <w:t xml:space="preserve">e observa como la distribución de los paquetes intenta eliminar la dependencia entre las distintas capas. De esta distribución de paquetes se consigue discernir una serie de capas que serán el esqueleto de cualquier aplicación diseñada </w:t>
      </w:r>
      <w:r w:rsidR="0031304A">
        <w:t xml:space="preserve">con </w:t>
      </w:r>
      <w:r w:rsidR="009902EE">
        <w:t xml:space="preserve"> esta arquitectura.</w:t>
      </w:r>
    </w:p>
    <w:p w14:paraId="32378025" w14:textId="77777777" w:rsidR="009902EE" w:rsidRDefault="009902EE" w:rsidP="009902EE"/>
    <w:p w14:paraId="5034FFE6" w14:textId="77777777" w:rsidR="00890CC8" w:rsidRDefault="009902EE" w:rsidP="00890CC8">
      <w:pPr>
        <w:keepNext/>
        <w:jc w:val="center"/>
      </w:pPr>
      <w:r>
        <w:rPr>
          <w:noProof/>
          <w:lang w:val="es-ES_tradnl" w:eastAsia="es-ES_tradnl"/>
        </w:rPr>
        <w:lastRenderedPageBreak/>
        <w:drawing>
          <wp:inline distT="0" distB="0" distL="0" distR="0" wp14:anchorId="63066D83" wp14:editId="0F132499">
            <wp:extent cx="2004623" cy="1717040"/>
            <wp:effectExtent l="0" t="0" r="2540"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6-09-29 a las 10.25.26.png"/>
                    <pic:cNvPicPr/>
                  </pic:nvPicPr>
                  <pic:blipFill>
                    <a:blip r:embed="rId11">
                      <a:extLst>
                        <a:ext uri="{28A0092B-C50C-407E-A947-70E740481C1C}">
                          <a14:useLocalDpi xmlns:a14="http://schemas.microsoft.com/office/drawing/2010/main" val="0"/>
                        </a:ext>
                      </a:extLst>
                    </a:blip>
                    <a:stretch>
                      <a:fillRect/>
                    </a:stretch>
                  </pic:blipFill>
                  <pic:spPr>
                    <a:xfrm>
                      <a:off x="0" y="0"/>
                      <a:ext cx="2013427" cy="1724581"/>
                    </a:xfrm>
                    <a:prstGeom prst="rect">
                      <a:avLst/>
                    </a:prstGeom>
                  </pic:spPr>
                </pic:pic>
              </a:graphicData>
            </a:graphic>
          </wp:inline>
        </w:drawing>
      </w:r>
    </w:p>
    <w:p w14:paraId="1D7D7227" w14:textId="77777777" w:rsidR="00890CC8" w:rsidRDefault="00890CC8" w:rsidP="00890CC8">
      <w:pPr>
        <w:keepNext/>
        <w:jc w:val="center"/>
      </w:pPr>
    </w:p>
    <w:p w14:paraId="163BD540" w14:textId="3A71CF0F" w:rsidR="009902EE" w:rsidRPr="00890CC8" w:rsidRDefault="00890CC8" w:rsidP="00890CC8">
      <w:pPr>
        <w:pStyle w:val="Descripcin"/>
        <w:jc w:val="center"/>
        <w:rPr>
          <w:sz w:val="21"/>
        </w:rPr>
      </w:pPr>
      <w:r w:rsidRPr="00890CC8">
        <w:rPr>
          <w:sz w:val="21"/>
        </w:rPr>
        <w:t xml:space="preserve">Ilustración </w:t>
      </w:r>
      <w:r w:rsidRPr="00890CC8">
        <w:rPr>
          <w:sz w:val="21"/>
        </w:rPr>
        <w:fldChar w:fldCharType="begin"/>
      </w:r>
      <w:r w:rsidRPr="00890CC8">
        <w:rPr>
          <w:sz w:val="21"/>
        </w:rPr>
        <w:instrText xml:space="preserve"> SEQ Ilustración \* ARABIC </w:instrText>
      </w:r>
      <w:r w:rsidRPr="00890CC8">
        <w:rPr>
          <w:sz w:val="21"/>
        </w:rPr>
        <w:fldChar w:fldCharType="separate"/>
      </w:r>
      <w:r w:rsidR="00D73445">
        <w:rPr>
          <w:noProof/>
          <w:sz w:val="21"/>
        </w:rPr>
        <w:t>3</w:t>
      </w:r>
      <w:r w:rsidRPr="00890CC8">
        <w:rPr>
          <w:sz w:val="21"/>
        </w:rPr>
        <w:fldChar w:fldCharType="end"/>
      </w:r>
    </w:p>
    <w:p w14:paraId="229C66B1" w14:textId="0E76B9AC" w:rsidR="009902EE" w:rsidRDefault="009902EE" w:rsidP="009902EE">
      <w:r>
        <w:t>El corazón de esta arquitectura se articula en el paquete conf. Como podemos observar en la ilustración 3 principalmente tendremos dos bloque</w:t>
      </w:r>
      <w:r w:rsidR="001606F8">
        <w:t>s estructurados en dos paquetes:</w:t>
      </w:r>
      <w:r>
        <w:t xml:space="preserve"> el paquete executor y el paquete factory.</w:t>
      </w:r>
    </w:p>
    <w:p w14:paraId="6E908A4B" w14:textId="11E674FB" w:rsidR="00BF0174" w:rsidRDefault="00BF0174" w:rsidP="00BF0174">
      <w:pPr>
        <w:pStyle w:val="heading2"/>
        <w:rPr>
          <w:lang w:val="es-ES"/>
        </w:rPr>
      </w:pPr>
      <w:r>
        <w:rPr>
          <w:lang w:val="es-ES"/>
        </w:rPr>
        <w:t>Paquete executor</w:t>
      </w:r>
    </w:p>
    <w:p w14:paraId="2613D0DF" w14:textId="499EE8F8" w:rsidR="009902EE" w:rsidRDefault="009902EE" w:rsidP="009902EE">
      <w:r>
        <w:t xml:space="preserve">El paquete executor es la implementación concreta de JPA sin especificar aun que implementación concreta se esta utilizando. La idea de este conjunto de código es mantener la máxima independencia entre </w:t>
      </w:r>
      <w:r w:rsidR="00BF0723">
        <w:t xml:space="preserve">la implementación concreta de JPA y la capa business. </w:t>
      </w:r>
    </w:p>
    <w:p w14:paraId="2AE6CA52" w14:textId="77777777" w:rsidR="00BF0723" w:rsidRDefault="00BF0723" w:rsidP="009902EE"/>
    <w:p w14:paraId="6D18EF8C" w14:textId="77777777" w:rsidR="00890CC8" w:rsidRDefault="00BF0723" w:rsidP="00890CC8">
      <w:pPr>
        <w:keepNext/>
        <w:jc w:val="center"/>
      </w:pPr>
      <w:r>
        <w:rPr>
          <w:noProof/>
          <w:lang w:val="es-ES_tradnl" w:eastAsia="es-ES_tradnl"/>
        </w:rPr>
        <w:drawing>
          <wp:inline distT="0" distB="0" distL="0" distR="0" wp14:anchorId="1D4AC71C" wp14:editId="7D9FC15C">
            <wp:extent cx="3543300" cy="257014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6-09-29 a las 10.32.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9443" cy="2574603"/>
                    </a:xfrm>
                    <a:prstGeom prst="rect">
                      <a:avLst/>
                    </a:prstGeom>
                  </pic:spPr>
                </pic:pic>
              </a:graphicData>
            </a:graphic>
          </wp:inline>
        </w:drawing>
      </w:r>
    </w:p>
    <w:p w14:paraId="0A16089E" w14:textId="77777777" w:rsidR="00890CC8" w:rsidRDefault="00890CC8" w:rsidP="00890CC8">
      <w:pPr>
        <w:keepNext/>
        <w:jc w:val="center"/>
      </w:pPr>
    </w:p>
    <w:p w14:paraId="72EC81A7" w14:textId="5BED520E" w:rsidR="00BF0723" w:rsidRPr="00890CC8" w:rsidRDefault="00890CC8" w:rsidP="00D73445">
      <w:pPr>
        <w:pStyle w:val="Descripcin"/>
        <w:jc w:val="center"/>
        <w:rPr>
          <w:sz w:val="21"/>
        </w:rPr>
      </w:pPr>
      <w:r w:rsidRPr="00890CC8">
        <w:rPr>
          <w:sz w:val="21"/>
        </w:rPr>
        <w:t xml:space="preserve">Ilustración </w:t>
      </w:r>
      <w:r w:rsidRPr="00890CC8">
        <w:rPr>
          <w:sz w:val="21"/>
        </w:rPr>
        <w:fldChar w:fldCharType="begin"/>
      </w:r>
      <w:r w:rsidRPr="00890CC8">
        <w:rPr>
          <w:sz w:val="21"/>
        </w:rPr>
        <w:instrText xml:space="preserve"> SEQ Ilustración \* ARABIC </w:instrText>
      </w:r>
      <w:r w:rsidRPr="00890CC8">
        <w:rPr>
          <w:sz w:val="21"/>
        </w:rPr>
        <w:fldChar w:fldCharType="separate"/>
      </w:r>
      <w:r w:rsidR="00D73445">
        <w:rPr>
          <w:noProof/>
          <w:sz w:val="21"/>
        </w:rPr>
        <w:t>4</w:t>
      </w:r>
      <w:r w:rsidRPr="00890CC8">
        <w:rPr>
          <w:sz w:val="21"/>
        </w:rPr>
        <w:fldChar w:fldCharType="end"/>
      </w:r>
    </w:p>
    <w:p w14:paraId="5E346EF5" w14:textId="544FEB98" w:rsidR="006B6B36" w:rsidRDefault="00BF0723" w:rsidP="006B6B36">
      <w:pPr>
        <w:widowControl w:val="0"/>
        <w:overflowPunct/>
        <w:spacing w:line="240" w:lineRule="auto"/>
        <w:ind w:firstLine="0"/>
        <w:jc w:val="left"/>
        <w:textAlignment w:val="auto"/>
        <w:rPr>
          <w:rFonts w:ascii="Monaco" w:eastAsiaTheme="minorEastAsia" w:hAnsi="Monaco" w:cs="Monaco"/>
          <w:color w:val="000000"/>
          <w:sz w:val="22"/>
          <w:szCs w:val="22"/>
          <w:lang w:val="es-ES_tradnl" w:eastAsia="en-US"/>
        </w:rPr>
      </w:pPr>
      <w:r>
        <w:lastRenderedPageBreak/>
        <w:t xml:space="preserve">Como se puede observar en la ilustración 4 JPACommandExecutorImpl será una implementación de la interfaz Executor que recibirá una implementación concreta de la interfaz Command. Como se verá en los siguientes apartados cada una de las operaciones de negocio estará representada por una implementación de Command que será pasada por parámetro a la implementación concreta de </w:t>
      </w:r>
      <w:r w:rsidR="006B6B36">
        <w:t>Executor.</w:t>
      </w:r>
      <w:r w:rsidR="006B6B36">
        <w:rPr>
          <w:rFonts w:ascii="Monaco" w:eastAsiaTheme="minorEastAsia" w:hAnsi="Monaco" w:cs="Monaco"/>
          <w:color w:val="000000"/>
          <w:sz w:val="22"/>
          <w:szCs w:val="22"/>
          <w:lang w:val="es-ES_tradnl" w:eastAsia="en-US"/>
        </w:rPr>
        <w:tab/>
      </w:r>
    </w:p>
    <w:p w14:paraId="2176DF1E" w14:textId="370CDE98" w:rsidR="006B6B36" w:rsidRDefault="00D73445" w:rsidP="00D73445">
      <w:pPr>
        <w:rPr>
          <w:rFonts w:ascii="Monaco" w:eastAsiaTheme="minorEastAsia" w:hAnsi="Monaco" w:cs="Monaco"/>
          <w:color w:val="000000"/>
          <w:sz w:val="16"/>
          <w:szCs w:val="22"/>
          <w:lang w:val="es-ES_tradnl" w:eastAsia="en-US"/>
        </w:rPr>
      </w:pPr>
      <w:r>
        <w:rPr>
          <w:noProof/>
          <w:lang w:val="es-ES_tradnl" w:eastAsia="es-ES_tradnl"/>
        </w:rPr>
        <mc:AlternateContent>
          <mc:Choice Requires="wps">
            <w:drawing>
              <wp:anchor distT="0" distB="0" distL="114300" distR="114300" simplePos="0" relativeHeight="251677696" behindDoc="0" locked="0" layoutInCell="1" allowOverlap="1" wp14:anchorId="60A4756C" wp14:editId="6FFCDF83">
                <wp:simplePos x="0" y="0"/>
                <wp:positionH relativeFrom="column">
                  <wp:posOffset>64770</wp:posOffset>
                </wp:positionH>
                <wp:positionV relativeFrom="paragraph">
                  <wp:posOffset>739775</wp:posOffset>
                </wp:positionV>
                <wp:extent cx="4637405" cy="2800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725E3D49" w14:textId="23205B18" w:rsidR="00363F60" w:rsidRPr="00D73445" w:rsidRDefault="00363F60" w:rsidP="00D73445">
                            <w:pPr>
                              <w:pStyle w:val="Descripcin"/>
                              <w:rPr>
                                <w:rFonts w:ascii="Monaco" w:hAnsi="Monaco" w:cs="Monaco"/>
                                <w:noProof/>
                                <w:color w:val="000000"/>
                                <w:sz w:val="28"/>
                                <w:szCs w:val="22"/>
                              </w:rPr>
                            </w:pPr>
                            <w:r>
                              <w:rPr>
                                <w:sz w:val="21"/>
                              </w:rPr>
                              <w:t xml:space="preserve">                                                   </w:t>
                            </w: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5</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0A4756C" id="_x0000_t202" coordsize="21600,21600" o:spt="202" path="m0,0l0,21600,21600,21600,21600,0xe">
                <v:stroke joinstyle="miter"/>
                <v:path gradientshapeok="t" o:connecttype="rect"/>
              </v:shapetype>
              <v:shape id="Cuadro_x0020_de_x0020_texto_x0020_23" o:spid="_x0000_s1026" type="#_x0000_t202" style="position:absolute;left:0;text-align:left;margin-left:5.1pt;margin-top:58.25pt;width:365.15pt;height:2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" stroked="f">
                <v:textbox style="mso-fit-shape-to-text:t" inset="0,0,0,0">
                  <w:txbxContent>
                    <w:p w14:paraId="725E3D49" w14:textId="23205B18" w:rsidR="00363F60" w:rsidRPr="00D73445" w:rsidRDefault="00363F60" w:rsidP="00D73445">
                      <w:pPr>
                        <w:pStyle w:val="Descripcin"/>
                        <w:rPr>
                          <w:rFonts w:ascii="Monaco" w:hAnsi="Monaco" w:cs="Monaco"/>
                          <w:noProof/>
                          <w:color w:val="000000"/>
                          <w:sz w:val="28"/>
                          <w:szCs w:val="22"/>
                        </w:rPr>
                      </w:pPr>
                      <w:r>
                        <w:rPr>
                          <w:sz w:val="21"/>
                        </w:rPr>
                        <w:t xml:space="preserve">                                                   </w:t>
                      </w: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5</w:t>
                      </w:r>
                      <w:r w:rsidRPr="00D73445">
                        <w:rPr>
                          <w:sz w:val="21"/>
                        </w:rPr>
                        <w:fldChar w:fldCharType="end"/>
                      </w:r>
                    </w:p>
                  </w:txbxContent>
                </v:textbox>
                <w10:wrap type="square"/>
              </v:shape>
            </w:pict>
          </mc:Fallback>
        </mc:AlternateContent>
      </w:r>
      <w:r>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75648" behindDoc="0" locked="0" layoutInCell="1" allowOverlap="1" wp14:anchorId="69371FD2" wp14:editId="02EC1C78">
                <wp:simplePos x="0" y="0"/>
                <wp:positionH relativeFrom="column">
                  <wp:posOffset>59690</wp:posOffset>
                </wp:positionH>
                <wp:positionV relativeFrom="paragraph">
                  <wp:posOffset>179705</wp:posOffset>
                </wp:positionV>
                <wp:extent cx="4637405" cy="351790"/>
                <wp:effectExtent l="0" t="0" r="36195" b="2921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637405" cy="3517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2F63534"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51868A87" w14:textId="77777777" w:rsidR="00363F60" w:rsidRPr="00D73445" w:rsidRDefault="00363F60" w:rsidP="00D73445">
                            <w:pPr>
                              <w:widowControl w:val="0"/>
                              <w:overflowPunct/>
                              <w:spacing w:line="240" w:lineRule="auto"/>
                              <w:ind w:firstLine="0"/>
                              <w:jc w:val="center"/>
                              <w:textAlignment w:val="auto"/>
                              <w:rPr>
                                <w:rFonts w:ascii="Monaco" w:eastAsiaTheme="minorEastAsia" w:hAnsi="Monaco" w:cs="Monaco"/>
                                <w:color w:val="000000"/>
                                <w:sz w:val="15"/>
                                <w:szCs w:val="22"/>
                                <w:lang w:val="es-ES_tradnl" w:eastAsia="en-US"/>
                                <w14:textOutline w14:w="9525" w14:cap="rnd" w14:cmpd="sng" w14:algn="ctr">
                                  <w14:noFill/>
                                  <w14:prstDash w14:val="solid"/>
                                  <w14:bevel/>
                                </w14:textOutline>
                              </w:rPr>
                            </w:pPr>
                            <w:r w:rsidRPr="00D73445">
                              <w:rPr>
                                <w:rFonts w:ascii="Monaco" w:eastAsiaTheme="minorEastAsia" w:hAnsi="Monaco" w:cs="Monaco"/>
                                <w:b/>
                                <w:bCs/>
                                <w:color w:val="7F0055"/>
                                <w:sz w:val="15"/>
                                <w:szCs w:val="22"/>
                                <w:lang w:val="es-ES_tradnl" w:eastAsia="en-US"/>
                                <w14:textOutline w14:w="9525" w14:cap="rnd" w14:cmpd="sng" w14:algn="ctr">
                                  <w14:noFill/>
                                  <w14:prstDash w14:val="solid"/>
                                  <w14:bevel/>
                                </w14:textOutline>
                              </w:rPr>
                              <w:t>private</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Executor </w:t>
                            </w:r>
                            <w:r w:rsidRPr="00D73445">
                              <w:rPr>
                                <w:rFonts w:ascii="Monaco" w:eastAsiaTheme="minorEastAsia" w:hAnsi="Monaco" w:cs="Monaco"/>
                                <w:color w:val="0000C0"/>
                                <w:sz w:val="15"/>
                                <w:szCs w:val="22"/>
                                <w:lang w:val="es-ES_tradnl" w:eastAsia="en-US"/>
                                <w14:textOutline w14:w="9525" w14:cap="rnd" w14:cmpd="sng" w14:algn="ctr">
                                  <w14:noFill/>
                                  <w14:prstDash w14:val="solid"/>
                                  <w14:bevel/>
                                </w14:textOutline>
                              </w:rPr>
                              <w: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 CommandExecutorFactory.</w:t>
                            </w:r>
                            <w:r w:rsidRPr="00D73445">
                              <w:rPr>
                                <w:rFonts w:ascii="Monaco" w:eastAsiaTheme="minorEastAsia" w:hAnsi="Monaco" w:cs="Monaco"/>
                                <w:i/>
                                <w:iCs/>
                                <w:color w:val="000000"/>
                                <w:sz w:val="15"/>
                                <w:szCs w:val="22"/>
                                <w:lang w:val="es-ES_tradnl" w:eastAsia="en-US"/>
                                <w14:textOutline w14:w="9525" w14:cap="rnd" w14:cmpd="sng" w14:algn="ctr">
                                  <w14:noFill/>
                                  <w14:prstDash w14:val="solid"/>
                                  <w14:bevel/>
                                </w14:textOutline>
                              </w:rPr>
                              <w:t>getExecutor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w:t>
                            </w:r>
                          </w:p>
                          <w:p w14:paraId="472F48F3" w14:textId="77777777" w:rsidR="00363F60" w:rsidRPr="00890CC8" w:rsidRDefault="00363F60" w:rsidP="00890CC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371FD2" id="Cuadro_x0020_de_x0020_texto_x0020_21" o:spid="_x0000_s1027" type="#_x0000_t202" style="position:absolute;left:0;text-align:left;margin-left:4.7pt;margin-top:14.15pt;width:365.15pt;height:2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" filled="f" strokecolor="#4f81bd [3204]">
                <v:textbox>
                  <w:txbxContent>
                    <w:p w14:paraId="22F63534"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51868A87" w14:textId="77777777" w:rsidR="00363F60" w:rsidRPr="00D73445" w:rsidRDefault="00363F60" w:rsidP="00D73445">
                      <w:pPr>
                        <w:widowControl w:val="0"/>
                        <w:overflowPunct/>
                        <w:spacing w:line="240" w:lineRule="auto"/>
                        <w:ind w:firstLine="0"/>
                        <w:jc w:val="center"/>
                        <w:textAlignment w:val="auto"/>
                        <w:rPr>
                          <w:rFonts w:ascii="Monaco" w:eastAsiaTheme="minorEastAsia" w:hAnsi="Monaco" w:cs="Monaco"/>
                          <w:color w:val="000000"/>
                          <w:sz w:val="15"/>
                          <w:szCs w:val="22"/>
                          <w:lang w:val="es-ES_tradnl" w:eastAsia="en-US"/>
                          <w14:textOutline w14:w="9525" w14:cap="rnd" w14:cmpd="sng" w14:algn="ctr">
                            <w14:noFill/>
                            <w14:prstDash w14:val="solid"/>
                            <w14:bevel/>
                          </w14:textOutline>
                        </w:rPr>
                      </w:pPr>
                      <w:r w:rsidRPr="00D73445">
                        <w:rPr>
                          <w:rFonts w:ascii="Monaco" w:eastAsiaTheme="minorEastAsia" w:hAnsi="Monaco" w:cs="Monaco"/>
                          <w:b/>
                          <w:bCs/>
                          <w:color w:val="7F0055"/>
                          <w:sz w:val="15"/>
                          <w:szCs w:val="22"/>
                          <w:lang w:val="es-ES_tradnl" w:eastAsia="en-US"/>
                          <w14:textOutline w14:w="9525" w14:cap="rnd" w14:cmpd="sng" w14:algn="ctr">
                            <w14:noFill/>
                            <w14:prstDash w14:val="solid"/>
                            <w14:bevel/>
                          </w14:textOutline>
                        </w:rPr>
                        <w:t>private</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Executor </w:t>
                      </w:r>
                      <w:r w:rsidRPr="00D73445">
                        <w:rPr>
                          <w:rFonts w:ascii="Monaco" w:eastAsiaTheme="minorEastAsia" w:hAnsi="Monaco" w:cs="Monaco"/>
                          <w:color w:val="0000C0"/>
                          <w:sz w:val="15"/>
                          <w:szCs w:val="22"/>
                          <w:lang w:val="es-ES_tradnl" w:eastAsia="en-US"/>
                          <w14:textOutline w14:w="9525" w14:cap="rnd" w14:cmpd="sng" w14:algn="ctr">
                            <w14:noFill/>
                            <w14:prstDash w14:val="solid"/>
                            <w14:bevel/>
                          </w14:textOutline>
                        </w:rPr>
                        <w: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 CommandExecutorFactory.</w:t>
                      </w:r>
                      <w:r w:rsidRPr="00D73445">
                        <w:rPr>
                          <w:rFonts w:ascii="Monaco" w:eastAsiaTheme="minorEastAsia" w:hAnsi="Monaco" w:cs="Monaco"/>
                          <w:i/>
                          <w:iCs/>
                          <w:color w:val="000000"/>
                          <w:sz w:val="15"/>
                          <w:szCs w:val="22"/>
                          <w:lang w:val="es-ES_tradnl" w:eastAsia="en-US"/>
                          <w14:textOutline w14:w="9525" w14:cap="rnd" w14:cmpd="sng" w14:algn="ctr">
                            <w14:noFill/>
                            <w14:prstDash w14:val="solid"/>
                            <w14:bevel/>
                          </w14:textOutline>
                        </w:rPr>
                        <w:t>getExecutor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w:t>
                      </w:r>
                    </w:p>
                    <w:p w14:paraId="472F48F3" w14:textId="77777777" w:rsidR="00363F60" w:rsidRPr="00890CC8" w:rsidRDefault="00363F60" w:rsidP="00890CC8">
                      <w:pPr>
                        <w:rPr>
                          <w14:textOutline w14:w="9525" w14:cap="rnd" w14:cmpd="sng" w14:algn="ctr">
                            <w14:noFill/>
                            <w14:prstDash w14:val="solid"/>
                            <w14:bevel/>
                          </w14:textOutline>
                        </w:rPr>
                      </w:pPr>
                    </w:p>
                  </w:txbxContent>
                </v:textbox>
                <w10:wrap type="square"/>
              </v:shape>
            </w:pict>
          </mc:Fallback>
        </mc:AlternateContent>
      </w:r>
    </w:p>
    <w:p w14:paraId="124F3443" w14:textId="77777777" w:rsidR="00685A91" w:rsidRDefault="00685A91" w:rsidP="006B6B36"/>
    <w:p w14:paraId="666C1BAD" w14:textId="66C6361D" w:rsidR="006B6B36" w:rsidRDefault="006B6B36" w:rsidP="006B6B36">
      <w:r>
        <w:t xml:space="preserve">Como se puede observar en la ilustración 5 en algun lugar de la capa business deberá existir una llamada a la factoria de Executor, en este caso CommandExecutorFactory, que devuelva la implementación concreta de Executor, en este caso JPACommandExecutorImpl. </w:t>
      </w:r>
    </w:p>
    <w:p w14:paraId="04CC6FCD" w14:textId="4877306E" w:rsidR="006B6B36" w:rsidRPr="00BF0174" w:rsidRDefault="006B6B36" w:rsidP="00BF0174">
      <w:pPr>
        <w:rPr>
          <w:rFonts w:eastAsiaTheme="minorEastAsia"/>
          <w:color w:val="000000"/>
          <w:lang w:val="es-ES_tradnl" w:eastAsia="en-US"/>
        </w:rPr>
      </w:pPr>
      <w:r w:rsidRPr="006B6B36">
        <w:t xml:space="preserve">Por otro lado comentar que, aunque aparezca en el diseño final, la clase JPA unicamente se encarga en gran medida de buscar la </w:t>
      </w:r>
      <w:r>
        <w:rPr>
          <w:rFonts w:eastAsiaTheme="minorEastAsia"/>
        </w:rPr>
        <w:t xml:space="preserve">EntityManager </w:t>
      </w:r>
      <w:r w:rsidRPr="006B6B36">
        <w:rPr>
          <w:rFonts w:eastAsiaTheme="minorEastAsia"/>
          <w:color w:val="000000"/>
          <w:lang w:val="es-ES_tradnl" w:eastAsia="en-US"/>
        </w:rPr>
        <w:t>y de crearla a partir de una la unidad de persistencia</w:t>
      </w:r>
      <w:r>
        <w:rPr>
          <w:rFonts w:eastAsiaTheme="minorEastAsia"/>
          <w:color w:val="000000"/>
          <w:lang w:val="es-ES_tradnl" w:eastAsia="en-US"/>
        </w:rPr>
        <w:t>, por lo que su diseño no tiene gran interés en el diseño de esta arquitectura.</w:t>
      </w:r>
    </w:p>
    <w:p w14:paraId="345AAC9E" w14:textId="2F9A88F5" w:rsidR="00BF0174" w:rsidRDefault="00BF0174" w:rsidP="00BF0174">
      <w:pPr>
        <w:pStyle w:val="heading2"/>
        <w:rPr>
          <w:lang w:val="es-ES"/>
        </w:rPr>
      </w:pPr>
      <w:r>
        <w:rPr>
          <w:lang w:val="es-ES"/>
        </w:rPr>
        <w:t>Paquete factory</w:t>
      </w:r>
    </w:p>
    <w:p w14:paraId="27C3D2E6" w14:textId="2B13E3BF" w:rsidR="009F7A44" w:rsidRDefault="009F7A44" w:rsidP="009F7A44">
      <w:r>
        <w:t>Este paquete es el corazón en si de la arquitectura, se encarga tanto de instanciar las implementaciones concretas de las factorias como de los servicios que cada una de ellas proporcionará. Todo esto se encuentra parametrizado a partir de una archivo de propiedades denominado factories.properties que esta diseñado para que el propio desarrollador pu</w:t>
      </w:r>
      <w:r w:rsidR="0031304A">
        <w:t xml:space="preserve">ede parametrizar su aplicación y seleccionar por programa que implementación utilizar. </w:t>
      </w:r>
    </w:p>
    <w:p w14:paraId="78194F65" w14:textId="77777777" w:rsidR="00890CC8" w:rsidRDefault="009F7A44" w:rsidP="00890CC8">
      <w:pPr>
        <w:keepNext/>
        <w:jc w:val="center"/>
      </w:pPr>
      <w:r>
        <w:rPr>
          <w:noProof/>
          <w:lang w:val="es-ES_tradnl" w:eastAsia="es-ES_tradnl"/>
        </w:rPr>
        <w:lastRenderedPageBreak/>
        <w:drawing>
          <wp:inline distT="0" distB="0" distL="0" distR="0" wp14:anchorId="45FE82BD" wp14:editId="6F52080C">
            <wp:extent cx="1798212" cy="3164029"/>
            <wp:effectExtent l="0" t="0" r="571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09-29 a las 10.49.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1803" cy="3187943"/>
                    </a:xfrm>
                    <a:prstGeom prst="rect">
                      <a:avLst/>
                    </a:prstGeom>
                  </pic:spPr>
                </pic:pic>
              </a:graphicData>
            </a:graphic>
          </wp:inline>
        </w:drawing>
      </w:r>
    </w:p>
    <w:p w14:paraId="0D3AE777" w14:textId="77777777" w:rsidR="00890CC8" w:rsidRDefault="00890CC8" w:rsidP="00890CC8">
      <w:pPr>
        <w:keepNext/>
        <w:jc w:val="center"/>
      </w:pPr>
    </w:p>
    <w:p w14:paraId="74936E89" w14:textId="5A2E77AE" w:rsidR="009902EE" w:rsidRPr="00890CC8" w:rsidRDefault="00890CC8" w:rsidP="00890CC8">
      <w:pPr>
        <w:pStyle w:val="Descripcin"/>
        <w:jc w:val="center"/>
        <w:rPr>
          <w:sz w:val="21"/>
        </w:rPr>
      </w:pPr>
      <w:r w:rsidRPr="00890CC8">
        <w:rPr>
          <w:sz w:val="21"/>
        </w:rPr>
        <w:t xml:space="preserve">Ilustración </w:t>
      </w:r>
      <w:r w:rsidRPr="00890CC8">
        <w:rPr>
          <w:sz w:val="21"/>
        </w:rPr>
        <w:fldChar w:fldCharType="begin"/>
      </w:r>
      <w:r w:rsidRPr="00890CC8">
        <w:rPr>
          <w:sz w:val="21"/>
        </w:rPr>
        <w:instrText xml:space="preserve"> SEQ Ilustración \* ARABIC </w:instrText>
      </w:r>
      <w:r w:rsidRPr="00890CC8">
        <w:rPr>
          <w:sz w:val="21"/>
        </w:rPr>
        <w:fldChar w:fldCharType="separate"/>
      </w:r>
      <w:r w:rsidR="00D73445">
        <w:rPr>
          <w:noProof/>
          <w:sz w:val="21"/>
        </w:rPr>
        <w:t>6</w:t>
      </w:r>
      <w:r w:rsidRPr="00890CC8">
        <w:rPr>
          <w:sz w:val="21"/>
        </w:rPr>
        <w:fldChar w:fldCharType="end"/>
      </w:r>
    </w:p>
    <w:p w14:paraId="390BA893" w14:textId="0555714B" w:rsidR="009F7A44" w:rsidRDefault="009F7A44" w:rsidP="009F7A44">
      <w:r>
        <w:t>En la ilustració</w:t>
      </w:r>
      <w:r w:rsidR="00D73445">
        <w:t>n 6</w:t>
      </w:r>
      <w:r>
        <w:t xml:space="preserve"> podemos ver los paquetes y sus clases e interfaces que intervienen en la organización de la arquitectura. </w:t>
      </w:r>
    </w:p>
    <w:p w14:paraId="2AEAD481" w14:textId="77777777" w:rsidR="009F7A44" w:rsidRPr="009902EE" w:rsidRDefault="009F7A44" w:rsidP="009F7A44"/>
    <w:p w14:paraId="303170D0" w14:textId="77777777" w:rsidR="00890CC8" w:rsidRDefault="009F7A44" w:rsidP="00890CC8">
      <w:pPr>
        <w:keepNext/>
      </w:pPr>
      <w:r>
        <w:rPr>
          <w:noProof/>
          <w:lang w:val="es-ES_tradnl" w:eastAsia="es-ES_tradnl"/>
        </w:rPr>
        <w:drawing>
          <wp:inline distT="0" distB="0" distL="0" distR="0" wp14:anchorId="693818B8" wp14:editId="1656D871">
            <wp:extent cx="4392930" cy="1546225"/>
            <wp:effectExtent l="0" t="0" r="127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09-29 a las 10.52.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930" cy="1546225"/>
                    </a:xfrm>
                    <a:prstGeom prst="rect">
                      <a:avLst/>
                    </a:prstGeom>
                  </pic:spPr>
                </pic:pic>
              </a:graphicData>
            </a:graphic>
          </wp:inline>
        </w:drawing>
      </w:r>
    </w:p>
    <w:p w14:paraId="122AB386" w14:textId="77777777" w:rsidR="00890CC8" w:rsidRDefault="00890CC8" w:rsidP="00890CC8">
      <w:pPr>
        <w:keepNext/>
      </w:pPr>
    </w:p>
    <w:p w14:paraId="193B02FA" w14:textId="599C3F1F" w:rsidR="009902EE" w:rsidRPr="00890CC8" w:rsidRDefault="00890CC8" w:rsidP="00890CC8">
      <w:pPr>
        <w:pStyle w:val="Descripcin"/>
        <w:jc w:val="center"/>
        <w:rPr>
          <w:sz w:val="21"/>
        </w:rPr>
      </w:pPr>
      <w:r w:rsidRPr="00890CC8">
        <w:rPr>
          <w:sz w:val="21"/>
        </w:rPr>
        <w:t xml:space="preserve">Ilustración </w:t>
      </w:r>
      <w:r w:rsidRPr="00890CC8">
        <w:rPr>
          <w:sz w:val="21"/>
        </w:rPr>
        <w:fldChar w:fldCharType="begin"/>
      </w:r>
      <w:r w:rsidRPr="00890CC8">
        <w:rPr>
          <w:sz w:val="21"/>
        </w:rPr>
        <w:instrText xml:space="preserve"> SEQ Ilustración \* ARABIC </w:instrText>
      </w:r>
      <w:r w:rsidRPr="00890CC8">
        <w:rPr>
          <w:sz w:val="21"/>
        </w:rPr>
        <w:fldChar w:fldCharType="separate"/>
      </w:r>
      <w:r w:rsidR="00D73445">
        <w:rPr>
          <w:noProof/>
          <w:sz w:val="21"/>
        </w:rPr>
        <w:t>7</w:t>
      </w:r>
      <w:r w:rsidRPr="00890CC8">
        <w:rPr>
          <w:sz w:val="21"/>
        </w:rPr>
        <w:fldChar w:fldCharType="end"/>
      </w:r>
    </w:p>
    <w:p w14:paraId="1B021208" w14:textId="1528666F" w:rsidR="009F7A44" w:rsidRDefault="009F7A44" w:rsidP="00890CC8">
      <w:r>
        <w:t>En la ilustració</w:t>
      </w:r>
      <w:r w:rsidR="00D73445">
        <w:t xml:space="preserve">n 7 </w:t>
      </w:r>
      <w:r>
        <w:t xml:space="preserve">se puede ver como será la clase Factory la encargada de instanciar las factorias de persistencia y de negocio (business) Dichas factorias extienden de la clase AbstractFactory unicamente para eliminar código duplicado. </w:t>
      </w:r>
    </w:p>
    <w:p w14:paraId="1E3D89BA" w14:textId="5A09ECB6" w:rsidR="009F7A44" w:rsidRDefault="00D73445" w:rsidP="00890CC8">
      <w:r>
        <w:rPr>
          <w:noProof/>
          <w:lang w:val="es-ES_tradnl" w:eastAsia="es-ES_tradnl"/>
        </w:rPr>
        <w:lastRenderedPageBreak/>
        <mc:AlternateContent>
          <mc:Choice Requires="wps">
            <w:drawing>
              <wp:anchor distT="0" distB="0" distL="114300" distR="114300" simplePos="0" relativeHeight="251681792" behindDoc="0" locked="0" layoutInCell="1" allowOverlap="1" wp14:anchorId="3105163B" wp14:editId="2B32AE4D">
                <wp:simplePos x="0" y="0"/>
                <wp:positionH relativeFrom="column">
                  <wp:posOffset>1905</wp:posOffset>
                </wp:positionH>
                <wp:positionV relativeFrom="paragraph">
                  <wp:posOffset>3101975</wp:posOffset>
                </wp:positionV>
                <wp:extent cx="4637405" cy="2800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6CDD56A9" w14:textId="7C21805A"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8</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105163B" id="Cuadro_x0020_de_x0020_texto_x0020_1" o:spid="_x0000_s1028" type="#_x0000_t202" style="position:absolute;left:0;text-align:left;margin-left:.15pt;margin-top:244.25pt;width:365.15pt;height:22.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" stroked="f">
                <v:textbox style="mso-fit-shape-to-text:t" inset="0,0,0,0">
                  <w:txbxContent>
                    <w:p w14:paraId="6CDD56A9" w14:textId="7C21805A"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8</w:t>
                      </w:r>
                      <w:r w:rsidRPr="00D73445">
                        <w:rPr>
                          <w:sz w:val="21"/>
                        </w:rPr>
                        <w:fldChar w:fldCharType="end"/>
                      </w:r>
                    </w:p>
                  </w:txbxContent>
                </v:textbox>
                <w10:wrap type="square"/>
              </v:shape>
            </w:pict>
          </mc:Fallback>
        </mc:AlternateContent>
      </w:r>
      <w:r w:rsidR="00890CC8">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61312" behindDoc="0" locked="0" layoutInCell="1" allowOverlap="1" wp14:anchorId="64586618" wp14:editId="0F2C2F61">
                <wp:simplePos x="0" y="0"/>
                <wp:positionH relativeFrom="column">
                  <wp:posOffset>1905</wp:posOffset>
                </wp:positionH>
                <wp:positionV relativeFrom="paragraph">
                  <wp:posOffset>151130</wp:posOffset>
                </wp:positionV>
                <wp:extent cx="4637405" cy="2893695"/>
                <wp:effectExtent l="0" t="0" r="36195" b="2730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637405" cy="289369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DE101E4"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0D7244B3"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9F7A44">
                              <w:rPr>
                                <w:rFonts w:ascii="Monaco" w:eastAsiaTheme="minorEastAsia" w:hAnsi="Monaco" w:cs="Monaco"/>
                                <w:b/>
                                <w:bCs/>
                                <w:color w:val="7F0055"/>
                                <w:sz w:val="15"/>
                                <w:szCs w:val="22"/>
                                <w:lang w:val="es-ES_tradnl" w:eastAsia="en-US"/>
                              </w:rPr>
                              <w:t>public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class</w:t>
                            </w:r>
                            <w:r w:rsidRPr="009F7A44">
                              <w:rPr>
                                <w:rFonts w:ascii="Monaco" w:eastAsiaTheme="minorEastAsia" w:hAnsi="Monaco" w:cs="Monaco"/>
                                <w:color w:val="000000"/>
                                <w:sz w:val="15"/>
                                <w:szCs w:val="22"/>
                                <w:lang w:val="es-ES_tradnl" w:eastAsia="en-US"/>
                              </w:rPr>
                              <w:t xml:space="preserve"> Factory {</w:t>
                            </w:r>
                          </w:p>
                          <w:p w14:paraId="73C2387A"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7CFD9C06"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private</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final</w:t>
                            </w:r>
                            <w:r w:rsidRPr="009F7A44">
                              <w:rPr>
                                <w:rFonts w:ascii="Monaco" w:eastAsiaTheme="minorEastAsia" w:hAnsi="Monaco" w:cs="Monaco"/>
                                <w:color w:val="000000"/>
                                <w:sz w:val="15"/>
                                <w:szCs w:val="22"/>
                                <w:lang w:val="es-ES_tradnl" w:eastAsia="en-US"/>
                              </w:rPr>
                              <w:t xml:space="preserve"> String </w:t>
                            </w:r>
                            <w:r w:rsidRPr="009F7A44">
                              <w:rPr>
                                <w:rFonts w:ascii="Monaco" w:eastAsiaTheme="minorEastAsia" w:hAnsi="Monaco" w:cs="Monaco"/>
                                <w:b/>
                                <w:bCs/>
                                <w:i/>
                                <w:iCs/>
                                <w:color w:val="0000C0"/>
                                <w:sz w:val="15"/>
                                <w:szCs w:val="22"/>
                                <w:lang w:val="es-ES_tradnl" w:eastAsia="en-US"/>
                              </w:rPr>
                              <w:t>CONFIG_FILE</w:t>
                            </w:r>
                            <w:r w:rsidRPr="009F7A44">
                              <w:rPr>
                                <w:rFonts w:ascii="Monaco" w:eastAsiaTheme="minorEastAsia" w:hAnsi="Monaco" w:cs="Monaco"/>
                                <w:color w:val="000000"/>
                                <w:sz w:val="15"/>
                                <w:szCs w:val="22"/>
                                <w:lang w:val="es-ES_tradnl" w:eastAsia="en-US"/>
                              </w:rPr>
                              <w:t xml:space="preserve"> = </w:t>
                            </w:r>
                            <w:r w:rsidRPr="009F7A44">
                              <w:rPr>
                                <w:rFonts w:ascii="Monaco" w:eastAsiaTheme="minorEastAsia" w:hAnsi="Monaco" w:cs="Monaco"/>
                                <w:color w:val="2A00FF"/>
                                <w:sz w:val="15"/>
                                <w:szCs w:val="22"/>
                                <w:lang w:val="es-ES_tradnl" w:eastAsia="en-US"/>
                              </w:rPr>
                              <w:t>"/factories.properties"</w:t>
                            </w:r>
                            <w:r w:rsidRPr="009F7A44">
                              <w:rPr>
                                <w:rFonts w:ascii="Monaco" w:eastAsiaTheme="minorEastAsia" w:hAnsi="Monaco" w:cs="Monaco"/>
                                <w:color w:val="000000"/>
                                <w:sz w:val="15"/>
                                <w:szCs w:val="22"/>
                                <w:lang w:val="es-ES_tradnl" w:eastAsia="en-US"/>
                              </w:rPr>
                              <w:t>;</w:t>
                            </w:r>
                          </w:p>
                          <w:p w14:paraId="28578E30"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p</w:t>
                            </w:r>
                            <w:r w:rsidRPr="009F7A44">
                              <w:rPr>
                                <w:rFonts w:ascii="Monaco" w:eastAsiaTheme="minorEastAsia" w:hAnsi="Monaco" w:cs="Monaco"/>
                                <w:b/>
                                <w:bCs/>
                                <w:color w:val="7F0055"/>
                                <w:sz w:val="15"/>
                                <w:szCs w:val="22"/>
                                <w:lang w:val="es-ES_tradnl" w:eastAsia="en-US"/>
                              </w:rPr>
                              <w:t>rivate</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BusinessFactory </w:t>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w:t>
                            </w:r>
                          </w:p>
                          <w:p w14:paraId="41F69297"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private</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PersistenceFactory </w:t>
                            </w:r>
                            <w:r w:rsidRPr="009F7A44">
                              <w:rPr>
                                <w:rFonts w:ascii="Monaco" w:eastAsiaTheme="minorEastAsia" w:hAnsi="Monaco" w:cs="Monaco"/>
                                <w:i/>
                                <w:iCs/>
                                <w:color w:val="0000C0"/>
                                <w:sz w:val="15"/>
                                <w:szCs w:val="22"/>
                                <w:lang w:val="es-ES_tradnl" w:eastAsia="en-US"/>
                              </w:rPr>
                              <w:t>persistence</w:t>
                            </w:r>
                            <w:r w:rsidRPr="009F7A44">
                              <w:rPr>
                                <w:rFonts w:ascii="Monaco" w:eastAsiaTheme="minorEastAsia" w:hAnsi="Monaco" w:cs="Monaco"/>
                                <w:color w:val="000000"/>
                                <w:sz w:val="15"/>
                                <w:szCs w:val="22"/>
                                <w:lang w:val="es-ES_tradnl" w:eastAsia="en-US"/>
                              </w:rPr>
                              <w:t>;</w:t>
                            </w:r>
                          </w:p>
                          <w:p w14:paraId="2B628BD0"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7E9A860C"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private</w:t>
                            </w:r>
                            <w:r w:rsidRPr="009F7A44">
                              <w:rPr>
                                <w:rFonts w:ascii="Monaco" w:eastAsiaTheme="minorEastAsia" w:hAnsi="Monaco" w:cs="Monaco"/>
                                <w:color w:val="000000"/>
                                <w:sz w:val="15"/>
                                <w:szCs w:val="22"/>
                                <w:lang w:val="es-ES_tradnl" w:eastAsia="en-US"/>
                              </w:rPr>
                              <w:t xml:space="preserve"> Factory() {</w:t>
                            </w:r>
                            <w:r>
                              <w:rPr>
                                <w:rFonts w:ascii="Monaco" w:eastAsiaTheme="minorEastAsia" w:hAnsi="Monaco" w:cs="Monaco"/>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09157240"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16CCA658"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public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BusinessFactory getBusinessFactory()</w:t>
                            </w: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44162E13"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if</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 xml:space="preserve"> == </w:t>
                            </w:r>
                            <w:r w:rsidRPr="009F7A44">
                              <w:rPr>
                                <w:rFonts w:ascii="Monaco" w:eastAsiaTheme="minorEastAsia" w:hAnsi="Monaco" w:cs="Monaco"/>
                                <w:b/>
                                <w:bCs/>
                                <w:color w:val="7F0055"/>
                                <w:sz w:val="15"/>
                                <w:szCs w:val="22"/>
                                <w:lang w:val="es-ES_tradnl" w:eastAsia="en-US"/>
                              </w:rPr>
                              <w:t>null</w:t>
                            </w:r>
                            <w:r w:rsidRPr="009F7A44">
                              <w:rPr>
                                <w:rFonts w:ascii="Monaco" w:eastAsiaTheme="minorEastAsia" w:hAnsi="Monaco" w:cs="Monaco"/>
                                <w:color w:val="000000"/>
                                <w:sz w:val="15"/>
                                <w:szCs w:val="22"/>
                                <w:lang w:val="es-ES_tradnl" w:eastAsia="en-US"/>
                              </w:rPr>
                              <w:t>)</w:t>
                            </w:r>
                          </w:p>
                          <w:p w14:paraId="21F259E8"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try</w:t>
                            </w:r>
                            <w:r w:rsidRPr="009F7A44">
                              <w:rPr>
                                <w:rFonts w:ascii="Monaco" w:eastAsiaTheme="minorEastAsia" w:hAnsi="Monaco" w:cs="Monaco"/>
                                <w:color w:val="000000"/>
                                <w:sz w:val="15"/>
                                <w:szCs w:val="22"/>
                                <w:lang w:val="es-ES_tradnl" w:eastAsia="en-US"/>
                              </w:rPr>
                              <w:t xml:space="preserve"> {</w:t>
                            </w:r>
                          </w:p>
                          <w:p w14:paraId="696FEC4D"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ab/>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 xml:space="preserve"> = (BusinessFactory) Lector.</w:t>
                            </w:r>
                            <w:r w:rsidRPr="009F7A44">
                              <w:rPr>
                                <w:rFonts w:ascii="Monaco" w:eastAsiaTheme="minorEastAsia" w:hAnsi="Monaco" w:cs="Monaco"/>
                                <w:i/>
                                <w:iCs/>
                                <w:color w:val="000000"/>
                                <w:sz w:val="15"/>
                                <w:szCs w:val="22"/>
                                <w:lang w:val="es-ES_tradnl" w:eastAsia="en-US"/>
                              </w:rPr>
                              <w:t>createClass</w:t>
                            </w:r>
                            <w:r w:rsidRPr="009F7A44">
                              <w:rPr>
                                <w:rFonts w:ascii="Monaco" w:eastAsiaTheme="minorEastAsia" w:hAnsi="Monaco" w:cs="Monaco"/>
                                <w:color w:val="000000"/>
                                <w:sz w:val="15"/>
                                <w:szCs w:val="22"/>
                                <w:lang w:val="es-ES_tradnl" w:eastAsia="en-US"/>
                              </w:rPr>
                              <w:t>(</w:t>
                            </w:r>
                            <w:r w:rsidRPr="009F7A44">
                              <w:rPr>
                                <w:rFonts w:ascii="Monaco" w:eastAsiaTheme="minorEastAsia" w:hAnsi="Monaco" w:cs="Monaco"/>
                                <w:b/>
                                <w:bCs/>
                                <w:i/>
                                <w:iCs/>
                                <w:color w:val="0000C0"/>
                                <w:sz w:val="15"/>
                                <w:szCs w:val="22"/>
                                <w:lang w:val="es-ES_tradnl" w:eastAsia="en-US"/>
                              </w:rPr>
                              <w:t>CONFIG_FILE</w:t>
                            </w:r>
                            <w:r w:rsidRPr="009F7A44">
                              <w:rPr>
                                <w:rFonts w:ascii="Monaco" w:eastAsiaTheme="minorEastAsia" w:hAnsi="Monaco" w:cs="Monaco"/>
                                <w:color w:val="000000"/>
                                <w:sz w:val="15"/>
                                <w:szCs w:val="22"/>
                                <w:lang w:val="es-ES_tradnl" w:eastAsia="en-US"/>
                              </w:rPr>
                              <w:t xml:space="preserve">, </w:t>
                            </w: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2A00FF"/>
                                <w:sz w:val="15"/>
                                <w:szCs w:val="22"/>
                                <w:lang w:val="es-ES_tradnl" w:eastAsia="en-US"/>
                              </w:rPr>
                              <w:t>"BUSINESS_FACTORY"</w:t>
                            </w:r>
                            <w:r w:rsidRPr="009F7A44">
                              <w:rPr>
                                <w:rFonts w:ascii="Monaco" w:eastAsiaTheme="minorEastAsia" w:hAnsi="Monaco" w:cs="Monaco"/>
                                <w:color w:val="000000"/>
                                <w:sz w:val="15"/>
                                <w:szCs w:val="22"/>
                                <w:lang w:val="es-ES_tradnl" w:eastAsia="en-US"/>
                              </w:rPr>
                              <w:t>);</w:t>
                            </w:r>
                          </w:p>
                          <w:p w14:paraId="05C929B5"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catch</w:t>
                            </w:r>
                            <w:r w:rsidRPr="009F7A44">
                              <w:rPr>
                                <w:rFonts w:ascii="Monaco" w:eastAsiaTheme="minorEastAsia" w:hAnsi="Monaco" w:cs="Monaco"/>
                                <w:color w:val="000000"/>
                                <w:sz w:val="15"/>
                                <w:szCs w:val="22"/>
                                <w:lang w:val="es-ES_tradnl" w:eastAsia="en-US"/>
                              </w:rPr>
                              <w:t xml:space="preserve"> (</w:t>
                            </w:r>
                            <w:r>
                              <w:rPr>
                                <w:rFonts w:ascii="Monaco" w:eastAsiaTheme="minorEastAsia" w:hAnsi="Monaco" w:cs="Monaco"/>
                                <w:color w:val="000000"/>
                                <w:sz w:val="15"/>
                                <w:szCs w:val="22"/>
                                <w:lang w:val="es-ES_tradnl" w:eastAsia="en-US"/>
                              </w:rPr>
                              <w:t>...) {...}</w:t>
                            </w:r>
                          </w:p>
                          <w:p w14:paraId="1151AF2B"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return</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w:t>
                            </w:r>
                          </w:p>
                          <w:p w14:paraId="05B9B0C2"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3FBEB56E"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12430439"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public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PersistenceFactory getPersistenceFactory()</w:t>
                            </w: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3005A838"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 código similar</w:t>
                            </w:r>
                          </w:p>
                          <w:p w14:paraId="641337F2"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664E24E8" w14:textId="77777777" w:rsidR="00363F60" w:rsidRPr="00890CC8" w:rsidRDefault="00363F60" w:rsidP="00890CC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4586618" id="Cuadro_x0020_de_x0020_texto_x0020_12" o:spid="_x0000_s1029" type="#_x0000_t202" style="position:absolute;left:0;text-align:left;margin-left:.15pt;margin-top:11.9pt;width:365.15pt;height:2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" filled="f" strokecolor="#4f81bd [3204]">
                <v:textbox>
                  <w:txbxContent>
                    <w:p w14:paraId="3DE101E4"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0D7244B3"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9F7A44">
                        <w:rPr>
                          <w:rFonts w:ascii="Monaco" w:eastAsiaTheme="minorEastAsia" w:hAnsi="Monaco" w:cs="Monaco"/>
                          <w:b/>
                          <w:bCs/>
                          <w:color w:val="7F0055"/>
                          <w:sz w:val="15"/>
                          <w:szCs w:val="22"/>
                          <w:lang w:val="es-ES_tradnl" w:eastAsia="en-US"/>
                        </w:rPr>
                        <w:t>public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class</w:t>
                      </w:r>
                      <w:r w:rsidRPr="009F7A44">
                        <w:rPr>
                          <w:rFonts w:ascii="Monaco" w:eastAsiaTheme="minorEastAsia" w:hAnsi="Monaco" w:cs="Monaco"/>
                          <w:color w:val="000000"/>
                          <w:sz w:val="15"/>
                          <w:szCs w:val="22"/>
                          <w:lang w:val="es-ES_tradnl" w:eastAsia="en-US"/>
                        </w:rPr>
                        <w:t xml:space="preserve"> Factory {</w:t>
                      </w:r>
                    </w:p>
                    <w:p w14:paraId="73C2387A"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7CFD9C06"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private</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final</w:t>
                      </w:r>
                      <w:r w:rsidRPr="009F7A44">
                        <w:rPr>
                          <w:rFonts w:ascii="Monaco" w:eastAsiaTheme="minorEastAsia" w:hAnsi="Monaco" w:cs="Monaco"/>
                          <w:color w:val="000000"/>
                          <w:sz w:val="15"/>
                          <w:szCs w:val="22"/>
                          <w:lang w:val="es-ES_tradnl" w:eastAsia="en-US"/>
                        </w:rPr>
                        <w:t xml:space="preserve"> String </w:t>
                      </w:r>
                      <w:r w:rsidRPr="009F7A44">
                        <w:rPr>
                          <w:rFonts w:ascii="Monaco" w:eastAsiaTheme="minorEastAsia" w:hAnsi="Monaco" w:cs="Monaco"/>
                          <w:b/>
                          <w:bCs/>
                          <w:i/>
                          <w:iCs/>
                          <w:color w:val="0000C0"/>
                          <w:sz w:val="15"/>
                          <w:szCs w:val="22"/>
                          <w:lang w:val="es-ES_tradnl" w:eastAsia="en-US"/>
                        </w:rPr>
                        <w:t>CONFIG_FILE</w:t>
                      </w:r>
                      <w:r w:rsidRPr="009F7A44">
                        <w:rPr>
                          <w:rFonts w:ascii="Monaco" w:eastAsiaTheme="minorEastAsia" w:hAnsi="Monaco" w:cs="Monaco"/>
                          <w:color w:val="000000"/>
                          <w:sz w:val="15"/>
                          <w:szCs w:val="22"/>
                          <w:lang w:val="es-ES_tradnl" w:eastAsia="en-US"/>
                        </w:rPr>
                        <w:t xml:space="preserve"> = </w:t>
                      </w:r>
                      <w:r w:rsidRPr="009F7A44">
                        <w:rPr>
                          <w:rFonts w:ascii="Monaco" w:eastAsiaTheme="minorEastAsia" w:hAnsi="Monaco" w:cs="Monaco"/>
                          <w:color w:val="2A00FF"/>
                          <w:sz w:val="15"/>
                          <w:szCs w:val="22"/>
                          <w:lang w:val="es-ES_tradnl" w:eastAsia="en-US"/>
                        </w:rPr>
                        <w:t>"/factories.properties"</w:t>
                      </w:r>
                      <w:r w:rsidRPr="009F7A44">
                        <w:rPr>
                          <w:rFonts w:ascii="Monaco" w:eastAsiaTheme="minorEastAsia" w:hAnsi="Monaco" w:cs="Monaco"/>
                          <w:color w:val="000000"/>
                          <w:sz w:val="15"/>
                          <w:szCs w:val="22"/>
                          <w:lang w:val="es-ES_tradnl" w:eastAsia="en-US"/>
                        </w:rPr>
                        <w:t>;</w:t>
                      </w:r>
                    </w:p>
                    <w:p w14:paraId="28578E30"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p</w:t>
                      </w:r>
                      <w:r w:rsidRPr="009F7A44">
                        <w:rPr>
                          <w:rFonts w:ascii="Monaco" w:eastAsiaTheme="minorEastAsia" w:hAnsi="Monaco" w:cs="Monaco"/>
                          <w:b/>
                          <w:bCs/>
                          <w:color w:val="7F0055"/>
                          <w:sz w:val="15"/>
                          <w:szCs w:val="22"/>
                          <w:lang w:val="es-ES_tradnl" w:eastAsia="en-US"/>
                        </w:rPr>
                        <w:t>rivate</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BusinessFactory </w:t>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w:t>
                      </w:r>
                    </w:p>
                    <w:p w14:paraId="41F69297"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private</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PersistenceFactory </w:t>
                      </w:r>
                      <w:r w:rsidRPr="009F7A44">
                        <w:rPr>
                          <w:rFonts w:ascii="Monaco" w:eastAsiaTheme="minorEastAsia" w:hAnsi="Monaco" w:cs="Monaco"/>
                          <w:i/>
                          <w:iCs/>
                          <w:color w:val="0000C0"/>
                          <w:sz w:val="15"/>
                          <w:szCs w:val="22"/>
                          <w:lang w:val="es-ES_tradnl" w:eastAsia="en-US"/>
                        </w:rPr>
                        <w:t>persistence</w:t>
                      </w:r>
                      <w:r w:rsidRPr="009F7A44">
                        <w:rPr>
                          <w:rFonts w:ascii="Monaco" w:eastAsiaTheme="minorEastAsia" w:hAnsi="Monaco" w:cs="Monaco"/>
                          <w:color w:val="000000"/>
                          <w:sz w:val="15"/>
                          <w:szCs w:val="22"/>
                          <w:lang w:val="es-ES_tradnl" w:eastAsia="en-US"/>
                        </w:rPr>
                        <w:t>;</w:t>
                      </w:r>
                    </w:p>
                    <w:p w14:paraId="2B628BD0"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7E9A860C"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private</w:t>
                      </w:r>
                      <w:r w:rsidRPr="009F7A44">
                        <w:rPr>
                          <w:rFonts w:ascii="Monaco" w:eastAsiaTheme="minorEastAsia" w:hAnsi="Monaco" w:cs="Monaco"/>
                          <w:color w:val="000000"/>
                          <w:sz w:val="15"/>
                          <w:szCs w:val="22"/>
                          <w:lang w:val="es-ES_tradnl" w:eastAsia="en-US"/>
                        </w:rPr>
                        <w:t xml:space="preserve"> Factory() {</w:t>
                      </w:r>
                      <w:r>
                        <w:rPr>
                          <w:rFonts w:ascii="Monaco" w:eastAsiaTheme="minorEastAsia" w:hAnsi="Monaco" w:cs="Monaco"/>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09157240"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16CCA658"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public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BusinessFactory getBusinessFactory()</w:t>
                      </w: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44162E13"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if</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 xml:space="preserve"> == </w:t>
                      </w:r>
                      <w:r w:rsidRPr="009F7A44">
                        <w:rPr>
                          <w:rFonts w:ascii="Monaco" w:eastAsiaTheme="minorEastAsia" w:hAnsi="Monaco" w:cs="Monaco"/>
                          <w:b/>
                          <w:bCs/>
                          <w:color w:val="7F0055"/>
                          <w:sz w:val="15"/>
                          <w:szCs w:val="22"/>
                          <w:lang w:val="es-ES_tradnl" w:eastAsia="en-US"/>
                        </w:rPr>
                        <w:t>null</w:t>
                      </w:r>
                      <w:r w:rsidRPr="009F7A44">
                        <w:rPr>
                          <w:rFonts w:ascii="Monaco" w:eastAsiaTheme="minorEastAsia" w:hAnsi="Monaco" w:cs="Monaco"/>
                          <w:color w:val="000000"/>
                          <w:sz w:val="15"/>
                          <w:szCs w:val="22"/>
                          <w:lang w:val="es-ES_tradnl" w:eastAsia="en-US"/>
                        </w:rPr>
                        <w:t>)</w:t>
                      </w:r>
                    </w:p>
                    <w:p w14:paraId="21F259E8"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try</w:t>
                      </w:r>
                      <w:r w:rsidRPr="009F7A44">
                        <w:rPr>
                          <w:rFonts w:ascii="Monaco" w:eastAsiaTheme="minorEastAsia" w:hAnsi="Monaco" w:cs="Monaco"/>
                          <w:color w:val="000000"/>
                          <w:sz w:val="15"/>
                          <w:szCs w:val="22"/>
                          <w:lang w:val="es-ES_tradnl" w:eastAsia="en-US"/>
                        </w:rPr>
                        <w:t xml:space="preserve"> {</w:t>
                      </w:r>
                    </w:p>
                    <w:p w14:paraId="696FEC4D"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ab/>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 xml:space="preserve"> = (BusinessFactory) Lector.</w:t>
                      </w:r>
                      <w:r w:rsidRPr="009F7A44">
                        <w:rPr>
                          <w:rFonts w:ascii="Monaco" w:eastAsiaTheme="minorEastAsia" w:hAnsi="Monaco" w:cs="Monaco"/>
                          <w:i/>
                          <w:iCs/>
                          <w:color w:val="000000"/>
                          <w:sz w:val="15"/>
                          <w:szCs w:val="22"/>
                          <w:lang w:val="es-ES_tradnl" w:eastAsia="en-US"/>
                        </w:rPr>
                        <w:t>createClass</w:t>
                      </w:r>
                      <w:r w:rsidRPr="009F7A44">
                        <w:rPr>
                          <w:rFonts w:ascii="Monaco" w:eastAsiaTheme="minorEastAsia" w:hAnsi="Monaco" w:cs="Monaco"/>
                          <w:color w:val="000000"/>
                          <w:sz w:val="15"/>
                          <w:szCs w:val="22"/>
                          <w:lang w:val="es-ES_tradnl" w:eastAsia="en-US"/>
                        </w:rPr>
                        <w:t>(</w:t>
                      </w:r>
                      <w:r w:rsidRPr="009F7A44">
                        <w:rPr>
                          <w:rFonts w:ascii="Monaco" w:eastAsiaTheme="minorEastAsia" w:hAnsi="Monaco" w:cs="Monaco"/>
                          <w:b/>
                          <w:bCs/>
                          <w:i/>
                          <w:iCs/>
                          <w:color w:val="0000C0"/>
                          <w:sz w:val="15"/>
                          <w:szCs w:val="22"/>
                          <w:lang w:val="es-ES_tradnl" w:eastAsia="en-US"/>
                        </w:rPr>
                        <w:t>CONFIG_FILE</w:t>
                      </w:r>
                      <w:r w:rsidRPr="009F7A44">
                        <w:rPr>
                          <w:rFonts w:ascii="Monaco" w:eastAsiaTheme="minorEastAsia" w:hAnsi="Monaco" w:cs="Monaco"/>
                          <w:color w:val="000000"/>
                          <w:sz w:val="15"/>
                          <w:szCs w:val="22"/>
                          <w:lang w:val="es-ES_tradnl" w:eastAsia="en-US"/>
                        </w:rPr>
                        <w:t xml:space="preserve">, </w:t>
                      </w: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2A00FF"/>
                          <w:sz w:val="15"/>
                          <w:szCs w:val="22"/>
                          <w:lang w:val="es-ES_tradnl" w:eastAsia="en-US"/>
                        </w:rPr>
                        <w:t>"BUSINESS_FACTORY"</w:t>
                      </w:r>
                      <w:r w:rsidRPr="009F7A44">
                        <w:rPr>
                          <w:rFonts w:ascii="Monaco" w:eastAsiaTheme="minorEastAsia" w:hAnsi="Monaco" w:cs="Monaco"/>
                          <w:color w:val="000000"/>
                          <w:sz w:val="15"/>
                          <w:szCs w:val="22"/>
                          <w:lang w:val="es-ES_tradnl" w:eastAsia="en-US"/>
                        </w:rPr>
                        <w:t>);</w:t>
                      </w:r>
                    </w:p>
                    <w:p w14:paraId="05C929B5"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catch</w:t>
                      </w:r>
                      <w:r w:rsidRPr="009F7A44">
                        <w:rPr>
                          <w:rFonts w:ascii="Monaco" w:eastAsiaTheme="minorEastAsia" w:hAnsi="Monaco" w:cs="Monaco"/>
                          <w:color w:val="000000"/>
                          <w:sz w:val="15"/>
                          <w:szCs w:val="22"/>
                          <w:lang w:val="es-ES_tradnl" w:eastAsia="en-US"/>
                        </w:rPr>
                        <w:t xml:space="preserve"> (</w:t>
                      </w:r>
                      <w:r>
                        <w:rPr>
                          <w:rFonts w:ascii="Monaco" w:eastAsiaTheme="minorEastAsia" w:hAnsi="Monaco" w:cs="Monaco"/>
                          <w:color w:val="000000"/>
                          <w:sz w:val="15"/>
                          <w:szCs w:val="22"/>
                          <w:lang w:val="es-ES_tradnl" w:eastAsia="en-US"/>
                        </w:rPr>
                        <w:t>...) {...}</w:t>
                      </w:r>
                    </w:p>
                    <w:p w14:paraId="1151AF2B"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return</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i/>
                          <w:iCs/>
                          <w:color w:val="0000C0"/>
                          <w:sz w:val="15"/>
                          <w:szCs w:val="22"/>
                          <w:lang w:val="es-ES_tradnl" w:eastAsia="en-US"/>
                        </w:rPr>
                        <w:t>business</w:t>
                      </w:r>
                      <w:r w:rsidRPr="009F7A44">
                        <w:rPr>
                          <w:rFonts w:ascii="Monaco" w:eastAsiaTheme="minorEastAsia" w:hAnsi="Monaco" w:cs="Monaco"/>
                          <w:color w:val="000000"/>
                          <w:sz w:val="15"/>
                          <w:szCs w:val="22"/>
                          <w:lang w:val="es-ES_tradnl" w:eastAsia="en-US"/>
                        </w:rPr>
                        <w:t>;</w:t>
                      </w:r>
                    </w:p>
                    <w:p w14:paraId="05B9B0C2"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3FBEB56E"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12430439"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public</w:t>
                      </w:r>
                      <w:r w:rsidRPr="009F7A44">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b/>
                          <w:bCs/>
                          <w:color w:val="7F0055"/>
                          <w:sz w:val="15"/>
                          <w:szCs w:val="22"/>
                          <w:lang w:val="es-ES_tradnl" w:eastAsia="en-US"/>
                        </w:rPr>
                        <w:t>static</w:t>
                      </w:r>
                      <w:r w:rsidRPr="009F7A44">
                        <w:rPr>
                          <w:rFonts w:ascii="Monaco" w:eastAsiaTheme="minorEastAsia" w:hAnsi="Monaco" w:cs="Monaco"/>
                          <w:color w:val="000000"/>
                          <w:sz w:val="15"/>
                          <w:szCs w:val="22"/>
                          <w:lang w:val="es-ES_tradnl" w:eastAsia="en-US"/>
                        </w:rPr>
                        <w:t xml:space="preserve"> PersistenceFactory getPersistenceFactory()</w:t>
                      </w:r>
                      <w:r>
                        <w:rPr>
                          <w:rFonts w:ascii="Monaco" w:eastAsiaTheme="minorEastAsia" w:hAnsi="Monaco" w:cs="Monaco"/>
                          <w:b/>
                          <w:bCs/>
                          <w:color w:val="7F0055"/>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3005A838" w14:textId="77777777" w:rsidR="00363F60" w:rsidRPr="009F7A44"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 código similar</w:t>
                      </w:r>
                    </w:p>
                    <w:p w14:paraId="641337F2"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9F7A44">
                        <w:rPr>
                          <w:rFonts w:ascii="Monaco" w:eastAsiaTheme="minorEastAsia" w:hAnsi="Monaco" w:cs="Monaco"/>
                          <w:color w:val="000000"/>
                          <w:sz w:val="15"/>
                          <w:szCs w:val="22"/>
                          <w:lang w:val="es-ES_tradnl" w:eastAsia="en-US"/>
                        </w:rPr>
                        <w:t>}</w:t>
                      </w:r>
                    </w:p>
                    <w:p w14:paraId="664E24E8" w14:textId="77777777" w:rsidR="00363F60" w:rsidRPr="00890CC8" w:rsidRDefault="00363F60" w:rsidP="00890CC8">
                      <w:pPr>
                        <w:rPr>
                          <w14:textOutline w14:w="9525" w14:cap="rnd" w14:cmpd="sng" w14:algn="ctr">
                            <w14:noFill/>
                            <w14:prstDash w14:val="solid"/>
                            <w14:bevel/>
                          </w14:textOutline>
                        </w:rPr>
                      </w:pPr>
                    </w:p>
                  </w:txbxContent>
                </v:textbox>
                <w10:wrap type="square"/>
              </v:shape>
            </w:pict>
          </mc:Fallback>
        </mc:AlternateContent>
      </w:r>
      <w:r w:rsidR="009F7A44">
        <w:t>Como se puede observar en la ilustració</w:t>
      </w:r>
      <w:r>
        <w:t>n 8</w:t>
      </w:r>
      <w:r w:rsidR="009F7A44">
        <w:t xml:space="preserve">, que describe la implementación de la clase, tendremos un Singleton que negará instaciar esta clase. La idea es que unicamente instaciemos una vez las factorias y que sean comunes a toda la aplicación. </w:t>
      </w:r>
    </w:p>
    <w:p w14:paraId="57F9D142" w14:textId="77777777" w:rsidR="00890CC8" w:rsidRDefault="00890CC8" w:rsidP="009F7A44"/>
    <w:p w14:paraId="5D412A07" w14:textId="529285FF" w:rsidR="008B1042" w:rsidRPr="00890CC8" w:rsidRDefault="00D73445" w:rsidP="00890CC8">
      <w:r>
        <w:rPr>
          <w:noProof/>
          <w:lang w:val="es-ES_tradnl" w:eastAsia="es-ES_tradnl"/>
        </w:rPr>
        <mc:AlternateContent>
          <mc:Choice Requires="wps">
            <w:drawing>
              <wp:anchor distT="0" distB="0" distL="114300" distR="114300" simplePos="0" relativeHeight="251683840" behindDoc="0" locked="0" layoutInCell="1" allowOverlap="1" wp14:anchorId="5A2B66CB" wp14:editId="4E136DCF">
                <wp:simplePos x="0" y="0"/>
                <wp:positionH relativeFrom="column">
                  <wp:posOffset>1905</wp:posOffset>
                </wp:positionH>
                <wp:positionV relativeFrom="paragraph">
                  <wp:posOffset>2087245</wp:posOffset>
                </wp:positionV>
                <wp:extent cx="4637405" cy="2800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0931B251" w14:textId="17799BBE"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9</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A2B66CB" id="Cuadro_x0020_de_x0020_texto_x0020_25" o:spid="_x0000_s1030" type="#_x0000_t202" style="position:absolute;left:0;text-align:left;margin-left:.15pt;margin-top:164.35pt;width:365.15pt;height:22.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" stroked="f">
                <v:textbox style="mso-fit-shape-to-text:t" inset="0,0,0,0">
                  <w:txbxContent>
                    <w:p w14:paraId="0931B251" w14:textId="17799BBE"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9</w:t>
                      </w:r>
                      <w:r w:rsidRPr="00D73445">
                        <w:rPr>
                          <w:sz w:val="21"/>
                        </w:rPr>
                        <w:fldChar w:fldCharType="end"/>
                      </w:r>
                    </w:p>
                  </w:txbxContent>
                </v:textbox>
                <w10:wrap type="square"/>
              </v:shape>
            </w:pict>
          </mc:Fallback>
        </mc:AlternateContent>
      </w:r>
      <w:r w:rsidR="00890CC8">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63360" behindDoc="0" locked="0" layoutInCell="1" allowOverlap="1" wp14:anchorId="4D8CA32F" wp14:editId="09E02F97">
                <wp:simplePos x="0" y="0"/>
                <wp:positionH relativeFrom="column">
                  <wp:posOffset>1905</wp:posOffset>
                </wp:positionH>
                <wp:positionV relativeFrom="paragraph">
                  <wp:posOffset>153035</wp:posOffset>
                </wp:positionV>
                <wp:extent cx="4637405" cy="1877060"/>
                <wp:effectExtent l="0" t="0" r="36195" b="279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4637405" cy="187706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289C0FD"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3CD956DF"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8B1042">
                              <w:rPr>
                                <w:rFonts w:ascii="Monaco" w:eastAsiaTheme="minorEastAsia" w:hAnsi="Monaco" w:cs="Monaco"/>
                                <w:b/>
                                <w:bCs/>
                                <w:color w:val="7F0055"/>
                                <w:sz w:val="15"/>
                                <w:szCs w:val="22"/>
                                <w:lang w:val="es-ES_tradnl" w:eastAsia="en-US"/>
                              </w:rPr>
                              <w:t>public</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class</w:t>
                            </w:r>
                            <w:r w:rsidRPr="008B1042">
                              <w:rPr>
                                <w:rFonts w:ascii="Monaco" w:eastAsiaTheme="minorEastAsia" w:hAnsi="Monaco" w:cs="Monaco"/>
                                <w:color w:val="000000"/>
                                <w:sz w:val="15"/>
                                <w:szCs w:val="22"/>
                                <w:lang w:val="es-ES_tradnl" w:eastAsia="en-US"/>
                              </w:rPr>
                              <w:t xml:space="preserve"> BusinessFactory </w:t>
                            </w:r>
                            <w:r w:rsidRPr="008B1042">
                              <w:rPr>
                                <w:rFonts w:ascii="Monaco" w:eastAsiaTheme="minorEastAsia" w:hAnsi="Monaco" w:cs="Monaco"/>
                                <w:b/>
                                <w:bCs/>
                                <w:color w:val="7F0055"/>
                                <w:sz w:val="15"/>
                                <w:szCs w:val="22"/>
                                <w:lang w:val="es-ES_tradnl" w:eastAsia="en-US"/>
                              </w:rPr>
                              <w:t>extends</w:t>
                            </w:r>
                            <w:r w:rsidRPr="008B1042">
                              <w:rPr>
                                <w:rFonts w:ascii="Monaco" w:eastAsiaTheme="minorEastAsia" w:hAnsi="Monaco" w:cs="Monaco"/>
                                <w:color w:val="000000"/>
                                <w:sz w:val="15"/>
                                <w:szCs w:val="22"/>
                                <w:lang w:val="es-ES_tradnl" w:eastAsia="en-US"/>
                              </w:rPr>
                              <w:t xml:space="preserve"> AbstractFactory {</w:t>
                            </w:r>
                          </w:p>
                          <w:p w14:paraId="78E68805"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3EFD0DF2"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private</w:t>
                            </w:r>
                            <w:r w:rsidRPr="008B1042">
                              <w:rPr>
                                <w:rFonts w:ascii="Monaco" w:eastAsiaTheme="minorEastAsia" w:hAnsi="Monaco" w:cs="Monaco"/>
                                <w:color w:val="000000"/>
                                <w:sz w:val="15"/>
                                <w:szCs w:val="22"/>
                                <w:lang w:val="es-ES_tradnl" w:eastAsia="en-US"/>
                              </w:rPr>
                              <w:t xml:space="preserve"> Business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w:t>
                            </w:r>
                          </w:p>
                          <w:p w14:paraId="0D0CC692"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3E2A97B8"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public</w:t>
                            </w:r>
                            <w:r w:rsidRPr="008B1042">
                              <w:rPr>
                                <w:rFonts w:ascii="Monaco" w:eastAsiaTheme="minorEastAsia" w:hAnsi="Monaco" w:cs="Monaco"/>
                                <w:color w:val="000000"/>
                                <w:sz w:val="15"/>
                                <w:szCs w:val="22"/>
                                <w:lang w:val="es-ES_tradnl" w:eastAsia="en-US"/>
                              </w:rPr>
                              <w:t xml:space="preserve"> Business getService()</w:t>
                            </w:r>
                            <w:r>
                              <w:rPr>
                                <w:rFonts w:ascii="Monaco" w:eastAsiaTheme="minorEastAsia" w:hAnsi="Monaco" w:cs="Monaco"/>
                                <w:b/>
                                <w:bCs/>
                                <w:color w:val="7F0055"/>
                                <w:sz w:val="15"/>
                                <w:szCs w:val="22"/>
                                <w:lang w:val="es-ES_tradnl" w:eastAsia="en-US"/>
                              </w:rPr>
                              <w:t xml:space="preserve"> </w:t>
                            </w:r>
                            <w:r w:rsidRPr="008B1042">
                              <w:rPr>
                                <w:rFonts w:ascii="Monaco" w:eastAsiaTheme="minorEastAsia" w:hAnsi="Monaco" w:cs="Monaco"/>
                                <w:color w:val="000000"/>
                                <w:sz w:val="15"/>
                                <w:szCs w:val="22"/>
                                <w:lang w:val="es-ES_tradnl" w:eastAsia="en-US"/>
                              </w:rPr>
                              <w:t>{</w:t>
                            </w:r>
                          </w:p>
                          <w:p w14:paraId="030B4F08"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if</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 xml:space="preserve"> == </w:t>
                            </w:r>
                            <w:r w:rsidRPr="008B1042">
                              <w:rPr>
                                <w:rFonts w:ascii="Monaco" w:eastAsiaTheme="minorEastAsia" w:hAnsi="Monaco" w:cs="Monaco"/>
                                <w:b/>
                                <w:bCs/>
                                <w:color w:val="7F0055"/>
                                <w:sz w:val="15"/>
                                <w:szCs w:val="22"/>
                                <w:lang w:val="es-ES_tradnl" w:eastAsia="en-US"/>
                              </w:rPr>
                              <w:t>null</w:t>
                            </w:r>
                            <w:r w:rsidRPr="008B1042">
                              <w:rPr>
                                <w:rFonts w:ascii="Monaco" w:eastAsiaTheme="minorEastAsia" w:hAnsi="Monaco" w:cs="Monaco"/>
                                <w:color w:val="000000"/>
                                <w:sz w:val="15"/>
                                <w:szCs w:val="22"/>
                                <w:lang w:val="es-ES_tradnl" w:eastAsia="en-US"/>
                              </w:rPr>
                              <w:t>)</w:t>
                            </w:r>
                          </w:p>
                          <w:p w14:paraId="63E38992"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try</w:t>
                            </w:r>
                            <w:r w:rsidRPr="008B1042">
                              <w:rPr>
                                <w:rFonts w:ascii="Monaco" w:eastAsiaTheme="minorEastAsia" w:hAnsi="Monaco" w:cs="Monaco"/>
                                <w:color w:val="000000"/>
                                <w:sz w:val="15"/>
                                <w:szCs w:val="22"/>
                                <w:lang w:val="es-ES_tradnl" w:eastAsia="en-US"/>
                              </w:rPr>
                              <w:t xml:space="preserve"> {</w:t>
                            </w:r>
                          </w:p>
                          <w:p w14:paraId="2B219191"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 xml:space="preserve"> = (Business) Lector.</w:t>
                            </w:r>
                            <w:r w:rsidRPr="008B1042">
                              <w:rPr>
                                <w:rFonts w:ascii="Monaco" w:eastAsiaTheme="minorEastAsia" w:hAnsi="Monaco" w:cs="Monaco"/>
                                <w:i/>
                                <w:iCs/>
                                <w:color w:val="000000"/>
                                <w:sz w:val="15"/>
                                <w:szCs w:val="22"/>
                                <w:lang w:val="es-ES_tradnl" w:eastAsia="en-US"/>
                              </w:rPr>
                              <w:t>createClass</w:t>
                            </w:r>
                            <w:r w:rsidRPr="008B1042">
                              <w:rPr>
                                <w:rFonts w:ascii="Monaco" w:eastAsiaTheme="minorEastAsia" w:hAnsi="Monaco" w:cs="Monaco"/>
                                <w:color w:val="000000"/>
                                <w:sz w:val="15"/>
                                <w:szCs w:val="22"/>
                                <w:lang w:val="es-ES_tradnl" w:eastAsia="en-US"/>
                              </w:rPr>
                              <w:t>(</w:t>
                            </w:r>
                            <w:r w:rsidRPr="008B1042">
                              <w:rPr>
                                <w:rFonts w:ascii="Monaco" w:eastAsiaTheme="minorEastAsia" w:hAnsi="Monaco" w:cs="Monaco"/>
                                <w:b/>
                                <w:bCs/>
                                <w:i/>
                                <w:iCs/>
                                <w:color w:val="0000C0"/>
                                <w:sz w:val="15"/>
                                <w:szCs w:val="22"/>
                                <w:lang w:val="es-ES_tradnl" w:eastAsia="en-US"/>
                              </w:rPr>
                              <w:t>CONFIG_FILE</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2A00FF"/>
                                <w:sz w:val="15"/>
                                <w:szCs w:val="22"/>
                                <w:lang w:val="es-ES_tradnl" w:eastAsia="en-US"/>
                              </w:rPr>
                              <w:t>"BUSINESS_IMPL"</w:t>
                            </w:r>
                            <w:r w:rsidRPr="008B1042">
                              <w:rPr>
                                <w:rFonts w:ascii="Monaco" w:eastAsiaTheme="minorEastAsia" w:hAnsi="Monaco" w:cs="Monaco"/>
                                <w:color w:val="000000"/>
                                <w:sz w:val="15"/>
                                <w:szCs w:val="22"/>
                                <w:lang w:val="es-ES_tradnl" w:eastAsia="en-US"/>
                              </w:rPr>
                              <w:t>);</w:t>
                            </w:r>
                          </w:p>
                          <w:p w14:paraId="41DA24E4"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catch</w:t>
                            </w:r>
                            <w:r>
                              <w:rPr>
                                <w:rFonts w:ascii="Monaco" w:eastAsiaTheme="minorEastAsia" w:hAnsi="Monaco" w:cs="Monaco"/>
                                <w:b/>
                                <w:bCs/>
                                <w:color w:val="7F0055"/>
                                <w:sz w:val="15"/>
                                <w:szCs w:val="22"/>
                                <w:lang w:val="es-ES_tradnl" w:eastAsia="en-US"/>
                              </w:rPr>
                              <w:t xml:space="preserve"> (...</w:t>
                            </w:r>
                            <w:r w:rsidRPr="008B1042">
                              <w:rPr>
                                <w:rFonts w:ascii="Monaco" w:eastAsiaTheme="minorEastAsia" w:hAnsi="Monaco" w:cs="Monaco"/>
                                <w:color w:val="000000"/>
                                <w:sz w:val="15"/>
                                <w:szCs w:val="22"/>
                                <w:lang w:val="es-ES_tradnl" w:eastAsia="en-US"/>
                              </w:rPr>
                              <w:t>) {</w:t>
                            </w:r>
                            <w:r>
                              <w:rPr>
                                <w:rFonts w:ascii="Monaco" w:eastAsiaTheme="minorEastAsia" w:hAnsi="Monaco" w:cs="Monaco"/>
                                <w:color w:val="000000"/>
                                <w:sz w:val="15"/>
                                <w:szCs w:val="22"/>
                                <w:lang w:val="es-ES_tradnl" w:eastAsia="en-US"/>
                              </w:rPr>
                              <w:t>...}</w:t>
                            </w:r>
                          </w:p>
                          <w:p w14:paraId="68C62806"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return</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w:t>
                            </w:r>
                          </w:p>
                          <w:p w14:paraId="14FA6F49"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00"/>
                                <w:sz w:val="15"/>
                                <w:szCs w:val="22"/>
                                <w:lang w:val="es-ES_tradnl" w:eastAsia="en-US"/>
                              </w:rPr>
                              <w:t>}</w:t>
                            </w:r>
                          </w:p>
                          <w:p w14:paraId="668BF5B8" w14:textId="77777777" w:rsidR="00363F60" w:rsidRDefault="00363F60" w:rsidP="00890CC8">
                            <w:pPr>
                              <w:rPr>
                                <w:rFonts w:ascii="Monaco" w:eastAsiaTheme="minorEastAsia" w:hAnsi="Monaco" w:cs="Monaco"/>
                                <w:color w:val="000000"/>
                                <w:sz w:val="15"/>
                                <w:szCs w:val="22"/>
                                <w:lang w:val="es-ES_tradnl" w:eastAsia="en-US"/>
                              </w:rPr>
                            </w:pPr>
                            <w:r w:rsidRPr="008B1042">
                              <w:rPr>
                                <w:rFonts w:ascii="Monaco" w:eastAsiaTheme="minorEastAsia" w:hAnsi="Monaco" w:cs="Monaco"/>
                                <w:color w:val="000000"/>
                                <w:sz w:val="15"/>
                                <w:szCs w:val="22"/>
                                <w:lang w:val="es-ES_tradnl" w:eastAsia="en-US"/>
                              </w:rPr>
                              <w:t>}</w:t>
                            </w:r>
                          </w:p>
                          <w:p w14:paraId="6AEF1AF8" w14:textId="77777777" w:rsidR="00363F60" w:rsidRPr="00890CC8" w:rsidRDefault="00363F60" w:rsidP="00890CC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D8CA32F" id="Cuadro_x0020_de_x0020_texto_x0020_14" o:spid="_x0000_s1031" type="#_x0000_t202" style="position:absolute;left:0;text-align:left;margin-left:.15pt;margin-top:12.05pt;width:365.15pt;height:1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" filled="f" strokecolor="#4f81bd [3204]">
                <v:textbox>
                  <w:txbxContent>
                    <w:p w14:paraId="7289C0FD"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3CD956DF"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8B1042">
                        <w:rPr>
                          <w:rFonts w:ascii="Monaco" w:eastAsiaTheme="minorEastAsia" w:hAnsi="Monaco" w:cs="Monaco"/>
                          <w:b/>
                          <w:bCs/>
                          <w:color w:val="7F0055"/>
                          <w:sz w:val="15"/>
                          <w:szCs w:val="22"/>
                          <w:lang w:val="es-ES_tradnl" w:eastAsia="en-US"/>
                        </w:rPr>
                        <w:t>public</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class</w:t>
                      </w:r>
                      <w:r w:rsidRPr="008B1042">
                        <w:rPr>
                          <w:rFonts w:ascii="Monaco" w:eastAsiaTheme="minorEastAsia" w:hAnsi="Monaco" w:cs="Monaco"/>
                          <w:color w:val="000000"/>
                          <w:sz w:val="15"/>
                          <w:szCs w:val="22"/>
                          <w:lang w:val="es-ES_tradnl" w:eastAsia="en-US"/>
                        </w:rPr>
                        <w:t xml:space="preserve"> BusinessFactory </w:t>
                      </w:r>
                      <w:r w:rsidRPr="008B1042">
                        <w:rPr>
                          <w:rFonts w:ascii="Monaco" w:eastAsiaTheme="minorEastAsia" w:hAnsi="Monaco" w:cs="Monaco"/>
                          <w:b/>
                          <w:bCs/>
                          <w:color w:val="7F0055"/>
                          <w:sz w:val="15"/>
                          <w:szCs w:val="22"/>
                          <w:lang w:val="es-ES_tradnl" w:eastAsia="en-US"/>
                        </w:rPr>
                        <w:t>extends</w:t>
                      </w:r>
                      <w:r w:rsidRPr="008B1042">
                        <w:rPr>
                          <w:rFonts w:ascii="Monaco" w:eastAsiaTheme="minorEastAsia" w:hAnsi="Monaco" w:cs="Monaco"/>
                          <w:color w:val="000000"/>
                          <w:sz w:val="15"/>
                          <w:szCs w:val="22"/>
                          <w:lang w:val="es-ES_tradnl" w:eastAsia="en-US"/>
                        </w:rPr>
                        <w:t xml:space="preserve"> AbstractFactory {</w:t>
                      </w:r>
                    </w:p>
                    <w:p w14:paraId="78E68805"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3EFD0DF2"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private</w:t>
                      </w:r>
                      <w:r w:rsidRPr="008B1042">
                        <w:rPr>
                          <w:rFonts w:ascii="Monaco" w:eastAsiaTheme="minorEastAsia" w:hAnsi="Monaco" w:cs="Monaco"/>
                          <w:color w:val="000000"/>
                          <w:sz w:val="15"/>
                          <w:szCs w:val="22"/>
                          <w:lang w:val="es-ES_tradnl" w:eastAsia="en-US"/>
                        </w:rPr>
                        <w:t xml:space="preserve"> Business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w:t>
                      </w:r>
                    </w:p>
                    <w:p w14:paraId="0D0CC692"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3E2A97B8"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public</w:t>
                      </w:r>
                      <w:r w:rsidRPr="008B1042">
                        <w:rPr>
                          <w:rFonts w:ascii="Monaco" w:eastAsiaTheme="minorEastAsia" w:hAnsi="Monaco" w:cs="Monaco"/>
                          <w:color w:val="000000"/>
                          <w:sz w:val="15"/>
                          <w:szCs w:val="22"/>
                          <w:lang w:val="es-ES_tradnl" w:eastAsia="en-US"/>
                        </w:rPr>
                        <w:t xml:space="preserve"> Business getService()</w:t>
                      </w:r>
                      <w:r>
                        <w:rPr>
                          <w:rFonts w:ascii="Monaco" w:eastAsiaTheme="minorEastAsia" w:hAnsi="Monaco" w:cs="Monaco"/>
                          <w:b/>
                          <w:bCs/>
                          <w:color w:val="7F0055"/>
                          <w:sz w:val="15"/>
                          <w:szCs w:val="22"/>
                          <w:lang w:val="es-ES_tradnl" w:eastAsia="en-US"/>
                        </w:rPr>
                        <w:t xml:space="preserve"> </w:t>
                      </w:r>
                      <w:r w:rsidRPr="008B1042">
                        <w:rPr>
                          <w:rFonts w:ascii="Monaco" w:eastAsiaTheme="minorEastAsia" w:hAnsi="Monaco" w:cs="Monaco"/>
                          <w:color w:val="000000"/>
                          <w:sz w:val="15"/>
                          <w:szCs w:val="22"/>
                          <w:lang w:val="es-ES_tradnl" w:eastAsia="en-US"/>
                        </w:rPr>
                        <w:t>{</w:t>
                      </w:r>
                    </w:p>
                    <w:p w14:paraId="030B4F08"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if</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 xml:space="preserve"> == </w:t>
                      </w:r>
                      <w:r w:rsidRPr="008B1042">
                        <w:rPr>
                          <w:rFonts w:ascii="Monaco" w:eastAsiaTheme="minorEastAsia" w:hAnsi="Monaco" w:cs="Monaco"/>
                          <w:b/>
                          <w:bCs/>
                          <w:color w:val="7F0055"/>
                          <w:sz w:val="15"/>
                          <w:szCs w:val="22"/>
                          <w:lang w:val="es-ES_tradnl" w:eastAsia="en-US"/>
                        </w:rPr>
                        <w:t>null</w:t>
                      </w:r>
                      <w:r w:rsidRPr="008B1042">
                        <w:rPr>
                          <w:rFonts w:ascii="Monaco" w:eastAsiaTheme="minorEastAsia" w:hAnsi="Monaco" w:cs="Monaco"/>
                          <w:color w:val="000000"/>
                          <w:sz w:val="15"/>
                          <w:szCs w:val="22"/>
                          <w:lang w:val="es-ES_tradnl" w:eastAsia="en-US"/>
                        </w:rPr>
                        <w:t>)</w:t>
                      </w:r>
                    </w:p>
                    <w:p w14:paraId="63E38992"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try</w:t>
                      </w:r>
                      <w:r w:rsidRPr="008B1042">
                        <w:rPr>
                          <w:rFonts w:ascii="Monaco" w:eastAsiaTheme="minorEastAsia" w:hAnsi="Monaco" w:cs="Monaco"/>
                          <w:color w:val="000000"/>
                          <w:sz w:val="15"/>
                          <w:szCs w:val="22"/>
                          <w:lang w:val="es-ES_tradnl" w:eastAsia="en-US"/>
                        </w:rPr>
                        <w:t xml:space="preserve"> {</w:t>
                      </w:r>
                    </w:p>
                    <w:p w14:paraId="2B219191"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 xml:space="preserve"> = (Business) Lector.</w:t>
                      </w:r>
                      <w:r w:rsidRPr="008B1042">
                        <w:rPr>
                          <w:rFonts w:ascii="Monaco" w:eastAsiaTheme="minorEastAsia" w:hAnsi="Monaco" w:cs="Monaco"/>
                          <w:i/>
                          <w:iCs/>
                          <w:color w:val="000000"/>
                          <w:sz w:val="15"/>
                          <w:szCs w:val="22"/>
                          <w:lang w:val="es-ES_tradnl" w:eastAsia="en-US"/>
                        </w:rPr>
                        <w:t>createClass</w:t>
                      </w:r>
                      <w:r w:rsidRPr="008B1042">
                        <w:rPr>
                          <w:rFonts w:ascii="Monaco" w:eastAsiaTheme="minorEastAsia" w:hAnsi="Monaco" w:cs="Monaco"/>
                          <w:color w:val="000000"/>
                          <w:sz w:val="15"/>
                          <w:szCs w:val="22"/>
                          <w:lang w:val="es-ES_tradnl" w:eastAsia="en-US"/>
                        </w:rPr>
                        <w:t>(</w:t>
                      </w:r>
                      <w:r w:rsidRPr="008B1042">
                        <w:rPr>
                          <w:rFonts w:ascii="Monaco" w:eastAsiaTheme="minorEastAsia" w:hAnsi="Monaco" w:cs="Monaco"/>
                          <w:b/>
                          <w:bCs/>
                          <w:i/>
                          <w:iCs/>
                          <w:color w:val="0000C0"/>
                          <w:sz w:val="15"/>
                          <w:szCs w:val="22"/>
                          <w:lang w:val="es-ES_tradnl" w:eastAsia="en-US"/>
                        </w:rPr>
                        <w:t>CONFIG_FILE</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2A00FF"/>
                          <w:sz w:val="15"/>
                          <w:szCs w:val="22"/>
                          <w:lang w:val="es-ES_tradnl" w:eastAsia="en-US"/>
                        </w:rPr>
                        <w:t>"BUSINESS_IMPL"</w:t>
                      </w:r>
                      <w:r w:rsidRPr="008B1042">
                        <w:rPr>
                          <w:rFonts w:ascii="Monaco" w:eastAsiaTheme="minorEastAsia" w:hAnsi="Monaco" w:cs="Monaco"/>
                          <w:color w:val="000000"/>
                          <w:sz w:val="15"/>
                          <w:szCs w:val="22"/>
                          <w:lang w:val="es-ES_tradnl" w:eastAsia="en-US"/>
                        </w:rPr>
                        <w:t>);</w:t>
                      </w:r>
                    </w:p>
                    <w:p w14:paraId="41DA24E4"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catch</w:t>
                      </w:r>
                      <w:r>
                        <w:rPr>
                          <w:rFonts w:ascii="Monaco" w:eastAsiaTheme="minorEastAsia" w:hAnsi="Monaco" w:cs="Monaco"/>
                          <w:b/>
                          <w:bCs/>
                          <w:color w:val="7F0055"/>
                          <w:sz w:val="15"/>
                          <w:szCs w:val="22"/>
                          <w:lang w:val="es-ES_tradnl" w:eastAsia="en-US"/>
                        </w:rPr>
                        <w:t xml:space="preserve"> (...</w:t>
                      </w:r>
                      <w:r w:rsidRPr="008B1042">
                        <w:rPr>
                          <w:rFonts w:ascii="Monaco" w:eastAsiaTheme="minorEastAsia" w:hAnsi="Monaco" w:cs="Monaco"/>
                          <w:color w:val="000000"/>
                          <w:sz w:val="15"/>
                          <w:szCs w:val="22"/>
                          <w:lang w:val="es-ES_tradnl" w:eastAsia="en-US"/>
                        </w:rPr>
                        <w:t>) {</w:t>
                      </w:r>
                      <w:r>
                        <w:rPr>
                          <w:rFonts w:ascii="Monaco" w:eastAsiaTheme="minorEastAsia" w:hAnsi="Monaco" w:cs="Monaco"/>
                          <w:color w:val="000000"/>
                          <w:sz w:val="15"/>
                          <w:szCs w:val="22"/>
                          <w:lang w:val="es-ES_tradnl" w:eastAsia="en-US"/>
                        </w:rPr>
                        <w:t>...}</w:t>
                      </w:r>
                    </w:p>
                    <w:p w14:paraId="68C62806"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b/>
                          <w:bCs/>
                          <w:color w:val="7F0055"/>
                          <w:sz w:val="15"/>
                          <w:szCs w:val="22"/>
                          <w:lang w:val="es-ES_tradnl" w:eastAsia="en-US"/>
                        </w:rPr>
                        <w:t>return</w:t>
                      </w:r>
                      <w:r w:rsidRPr="008B1042">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C0"/>
                          <w:sz w:val="15"/>
                          <w:szCs w:val="22"/>
                          <w:lang w:val="es-ES_tradnl" w:eastAsia="en-US"/>
                        </w:rPr>
                        <w:t>business</w:t>
                      </w:r>
                      <w:r w:rsidRPr="008B1042">
                        <w:rPr>
                          <w:rFonts w:ascii="Monaco" w:eastAsiaTheme="minorEastAsia" w:hAnsi="Monaco" w:cs="Monaco"/>
                          <w:color w:val="000000"/>
                          <w:sz w:val="15"/>
                          <w:szCs w:val="22"/>
                          <w:lang w:val="es-ES_tradnl" w:eastAsia="en-US"/>
                        </w:rPr>
                        <w:t>;</w:t>
                      </w:r>
                    </w:p>
                    <w:p w14:paraId="14FA6F49" w14:textId="77777777" w:rsidR="00363F60" w:rsidRPr="008B1042"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8B1042">
                        <w:rPr>
                          <w:rFonts w:ascii="Monaco" w:eastAsiaTheme="minorEastAsia" w:hAnsi="Monaco" w:cs="Monaco"/>
                          <w:color w:val="000000"/>
                          <w:sz w:val="15"/>
                          <w:szCs w:val="22"/>
                          <w:lang w:val="es-ES_tradnl" w:eastAsia="en-US"/>
                        </w:rPr>
                        <w:t>}</w:t>
                      </w:r>
                    </w:p>
                    <w:p w14:paraId="668BF5B8" w14:textId="77777777" w:rsidR="00363F60" w:rsidRDefault="00363F60" w:rsidP="00890CC8">
                      <w:pPr>
                        <w:rPr>
                          <w:rFonts w:ascii="Monaco" w:eastAsiaTheme="minorEastAsia" w:hAnsi="Monaco" w:cs="Monaco"/>
                          <w:color w:val="000000"/>
                          <w:sz w:val="15"/>
                          <w:szCs w:val="22"/>
                          <w:lang w:val="es-ES_tradnl" w:eastAsia="en-US"/>
                        </w:rPr>
                      </w:pPr>
                      <w:r w:rsidRPr="008B1042">
                        <w:rPr>
                          <w:rFonts w:ascii="Monaco" w:eastAsiaTheme="minorEastAsia" w:hAnsi="Monaco" w:cs="Monaco"/>
                          <w:color w:val="000000"/>
                          <w:sz w:val="15"/>
                          <w:szCs w:val="22"/>
                          <w:lang w:val="es-ES_tradnl" w:eastAsia="en-US"/>
                        </w:rPr>
                        <w:t>}</w:t>
                      </w:r>
                    </w:p>
                    <w:p w14:paraId="6AEF1AF8" w14:textId="77777777" w:rsidR="00363F60" w:rsidRPr="00890CC8" w:rsidRDefault="00363F60" w:rsidP="00890CC8">
                      <w:pPr>
                        <w:rPr>
                          <w14:textOutline w14:w="9525" w14:cap="rnd" w14:cmpd="sng" w14:algn="ctr">
                            <w14:noFill/>
                            <w14:prstDash w14:val="solid"/>
                            <w14:bevel/>
                          </w14:textOutline>
                        </w:rPr>
                      </w:pPr>
                    </w:p>
                  </w:txbxContent>
                </v:textbox>
                <w10:wrap type="square"/>
              </v:shape>
            </w:pict>
          </mc:Fallback>
        </mc:AlternateContent>
      </w:r>
    </w:p>
    <w:p w14:paraId="2D9E66C8" w14:textId="647DD712" w:rsidR="00DF12BD" w:rsidRDefault="008B1042" w:rsidP="00890CC8">
      <w:pPr>
        <w:rPr>
          <w:rFonts w:eastAsiaTheme="minorEastAsia"/>
          <w:lang w:val="es-ES_tradnl" w:eastAsia="en-US"/>
        </w:rPr>
      </w:pPr>
      <w:r>
        <w:rPr>
          <w:rFonts w:eastAsiaTheme="minorEastAsia"/>
          <w:lang w:val="es-ES_tradnl" w:eastAsia="en-US"/>
        </w:rPr>
        <w:t xml:space="preserve">La </w:t>
      </w:r>
      <w:r w:rsidR="00DF12BD">
        <w:rPr>
          <w:rFonts w:eastAsiaTheme="minorEastAsia"/>
          <w:lang w:val="es-ES_tradnl" w:eastAsia="en-US"/>
        </w:rPr>
        <w:t>ilustración</w:t>
      </w:r>
      <w:r>
        <w:rPr>
          <w:rFonts w:eastAsiaTheme="minorEastAsia"/>
          <w:lang w:val="es-ES_tradnl" w:eastAsia="en-US"/>
        </w:rPr>
        <w:t xml:space="preserve"> </w:t>
      </w:r>
      <w:r w:rsidR="00D73445">
        <w:rPr>
          <w:rFonts w:eastAsiaTheme="minorEastAsia"/>
          <w:lang w:val="es-ES_tradnl" w:eastAsia="en-US"/>
        </w:rPr>
        <w:t>9</w:t>
      </w:r>
      <w:r>
        <w:rPr>
          <w:rFonts w:eastAsiaTheme="minorEastAsia"/>
          <w:lang w:val="es-ES_tradnl" w:eastAsia="en-US"/>
        </w:rPr>
        <w:t xml:space="preserve"> muestra la implmentación de la factoria de negocio, de forma similar será la de la factoria de persistencia. Como se observa al igual que pasa con Factory estas clases utilizan la clase Lector para instanciar las implementaciones concretas.  </w:t>
      </w:r>
    </w:p>
    <w:p w14:paraId="1332FDD1" w14:textId="0F584B7D" w:rsidR="00DF12BD" w:rsidRDefault="00D73445" w:rsidP="00890CC8">
      <w:pPr>
        <w:widowControl w:val="0"/>
        <w:overflowPunct/>
        <w:spacing w:line="240" w:lineRule="auto"/>
        <w:ind w:firstLine="0"/>
        <w:jc w:val="left"/>
        <w:textAlignment w:val="auto"/>
        <w:rPr>
          <w:rFonts w:eastAsiaTheme="minorEastAsia"/>
          <w:lang w:val="es-ES_tradnl" w:eastAsia="en-US"/>
        </w:rPr>
      </w:pPr>
      <w:r>
        <w:rPr>
          <w:noProof/>
          <w:lang w:val="es-ES_tradnl" w:eastAsia="es-ES_tradnl"/>
        </w:rPr>
        <w:lastRenderedPageBreak/>
        <mc:AlternateContent>
          <mc:Choice Requires="wps">
            <w:drawing>
              <wp:anchor distT="0" distB="0" distL="114300" distR="114300" simplePos="0" relativeHeight="251685888" behindDoc="0" locked="0" layoutInCell="1" allowOverlap="1" wp14:anchorId="4954AFAF" wp14:editId="50E4AC08">
                <wp:simplePos x="0" y="0"/>
                <wp:positionH relativeFrom="column">
                  <wp:posOffset>1905</wp:posOffset>
                </wp:positionH>
                <wp:positionV relativeFrom="paragraph">
                  <wp:posOffset>3216275</wp:posOffset>
                </wp:positionV>
                <wp:extent cx="4637405" cy="2800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6FF46F22" w14:textId="5583B42E"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10</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954AFAF" id="Cuadro_x0020_de_x0020_texto_x0020_26" o:spid="_x0000_s1032" type="#_x0000_t202" style="position:absolute;margin-left:.15pt;margin-top:253.25pt;width:365.15pt;height:22.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" stroked="f">
                <v:textbox style="mso-fit-shape-to-text:t" inset="0,0,0,0">
                  <w:txbxContent>
                    <w:p w14:paraId="6FF46F22" w14:textId="5583B42E"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10</w:t>
                      </w:r>
                      <w:r w:rsidRPr="00D73445">
                        <w:rPr>
                          <w:sz w:val="21"/>
                        </w:rPr>
                        <w:fldChar w:fldCharType="end"/>
                      </w:r>
                    </w:p>
                  </w:txbxContent>
                </v:textbox>
                <w10:wrap type="square"/>
              </v:shape>
            </w:pict>
          </mc:Fallback>
        </mc:AlternateContent>
      </w:r>
      <w:r w:rsidR="00890CC8">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65408" behindDoc="0" locked="0" layoutInCell="1" allowOverlap="1" wp14:anchorId="31B79178" wp14:editId="79CC5AF9">
                <wp:simplePos x="0" y="0"/>
                <wp:positionH relativeFrom="column">
                  <wp:posOffset>1905</wp:posOffset>
                </wp:positionH>
                <wp:positionV relativeFrom="paragraph">
                  <wp:posOffset>131445</wp:posOffset>
                </wp:positionV>
                <wp:extent cx="4637405" cy="3027680"/>
                <wp:effectExtent l="0" t="0" r="36195" b="2032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4637405" cy="302768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59CBAD2"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4440538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class</w:t>
                            </w:r>
                            <w:r w:rsidRPr="00DF12BD">
                              <w:rPr>
                                <w:rFonts w:ascii="Monaco" w:eastAsiaTheme="minorEastAsia" w:hAnsi="Monaco" w:cs="Monaco"/>
                                <w:color w:val="000000"/>
                                <w:sz w:val="15"/>
                                <w:szCs w:val="22"/>
                                <w:lang w:val="es-ES_tradnl" w:eastAsia="en-US"/>
                              </w:rPr>
                              <w:t xml:space="preserve"> Lector {</w:t>
                            </w:r>
                          </w:p>
                          <w:p w14:paraId="72D02CA4"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374D72EF"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Object createClass(String </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xml:space="preserve">, String </w:t>
                            </w:r>
                            <w:r w:rsidRPr="00DF12BD">
                              <w:rPr>
                                <w:rFonts w:ascii="Monaco" w:eastAsiaTheme="minorEastAsia" w:hAnsi="Monaco" w:cs="Monaco"/>
                                <w:color w:val="6A3E3E"/>
                                <w:sz w:val="15"/>
                                <w:szCs w:val="22"/>
                                <w:lang w:val="es-ES_tradnl" w:eastAsia="en-US"/>
                              </w:rPr>
                              <w:t>factoryType</w:t>
                            </w:r>
                            <w:r w:rsidRPr="00DF12BD">
                              <w:rPr>
                                <w:rFonts w:ascii="Monaco" w:eastAsiaTheme="minorEastAsia" w:hAnsi="Monaco" w:cs="Monaco"/>
                                <w:color w:val="000000"/>
                                <w:sz w:val="15"/>
                                <w:szCs w:val="22"/>
                                <w:lang w:val="es-ES_tradnl" w:eastAsia="en-US"/>
                              </w:rPr>
                              <w:t>)</w:t>
                            </w: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13F0F45"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String </w:t>
                            </w:r>
                            <w:r w:rsidRPr="00DF12BD">
                              <w:rPr>
                                <w:rFonts w:ascii="Monaco" w:eastAsiaTheme="minorEastAsia" w:hAnsi="Monaco" w:cs="Monaco"/>
                                <w:color w:val="6A3E3E"/>
                                <w:sz w:val="15"/>
                                <w:szCs w:val="22"/>
                                <w:lang w:val="es-ES_tradnl" w:eastAsia="en-US"/>
                              </w:rPr>
                              <w:t>className</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i/>
                                <w:iCs/>
                                <w:color w:val="000000"/>
                                <w:sz w:val="15"/>
                                <w:szCs w:val="22"/>
                                <w:lang w:val="es-ES_tradnl" w:eastAsia="en-US"/>
                              </w:rPr>
                              <w:t>loadProperty</w:t>
                            </w:r>
                            <w:r w:rsidRPr="00DF12BD">
                              <w:rPr>
                                <w:rFonts w:ascii="Monaco" w:eastAsiaTheme="minorEastAsia" w:hAnsi="Monaco" w:cs="Monaco"/>
                                <w:color w:val="000000"/>
                                <w:sz w:val="15"/>
                                <w:szCs w:val="22"/>
                                <w:lang w:val="es-ES_tradnl" w:eastAsia="en-US"/>
                              </w:rPr>
                              <w:t>(</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factoryType</w:t>
                            </w:r>
                            <w:r w:rsidRPr="00DF12BD">
                              <w:rPr>
                                <w:rFonts w:ascii="Monaco" w:eastAsiaTheme="minorEastAsia" w:hAnsi="Monaco" w:cs="Monaco"/>
                                <w:color w:val="000000"/>
                                <w:sz w:val="15"/>
                                <w:szCs w:val="22"/>
                                <w:lang w:val="es-ES_tradnl" w:eastAsia="en-US"/>
                              </w:rPr>
                              <w:t>);</w:t>
                            </w:r>
                          </w:p>
                          <w:p w14:paraId="5B3998BD"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Class&lt;?&gt; </w:t>
                            </w:r>
                            <w:r w:rsidRPr="00DF12BD">
                              <w:rPr>
                                <w:rFonts w:ascii="Monaco" w:eastAsiaTheme="minorEastAsia" w:hAnsi="Monaco" w:cs="Monaco"/>
                                <w:color w:val="6A3E3E"/>
                                <w:sz w:val="15"/>
                                <w:szCs w:val="22"/>
                                <w:lang w:val="es-ES_tradnl" w:eastAsia="en-US"/>
                              </w:rPr>
                              <w:t>clazz</w:t>
                            </w:r>
                            <w:r w:rsidRPr="00DF12BD">
                              <w:rPr>
                                <w:rFonts w:ascii="Monaco" w:eastAsiaTheme="minorEastAsia" w:hAnsi="Monaco" w:cs="Monaco"/>
                                <w:color w:val="000000"/>
                                <w:sz w:val="15"/>
                                <w:szCs w:val="22"/>
                                <w:lang w:val="es-ES_tradnl" w:eastAsia="en-US"/>
                              </w:rPr>
                              <w:t xml:space="preserve"> = Class.</w:t>
                            </w:r>
                            <w:r w:rsidRPr="00DF12BD">
                              <w:rPr>
                                <w:rFonts w:ascii="Monaco" w:eastAsiaTheme="minorEastAsia" w:hAnsi="Monaco" w:cs="Monaco"/>
                                <w:i/>
                                <w:iCs/>
                                <w:color w:val="000000"/>
                                <w:sz w:val="15"/>
                                <w:szCs w:val="22"/>
                                <w:lang w:val="es-ES_tradnl" w:eastAsia="en-US"/>
                              </w:rPr>
                              <w:t>forName</w:t>
                            </w:r>
                            <w:r w:rsidRPr="00DF12BD">
                              <w:rPr>
                                <w:rFonts w:ascii="Monaco" w:eastAsiaTheme="minorEastAsia" w:hAnsi="Monaco" w:cs="Monaco"/>
                                <w:color w:val="000000"/>
                                <w:sz w:val="15"/>
                                <w:szCs w:val="22"/>
                                <w:lang w:val="es-ES_tradnl" w:eastAsia="en-US"/>
                              </w:rPr>
                              <w:t>(</w:t>
                            </w:r>
                            <w:r w:rsidRPr="00DF12BD">
                              <w:rPr>
                                <w:rFonts w:ascii="Monaco" w:eastAsiaTheme="minorEastAsia" w:hAnsi="Monaco" w:cs="Monaco"/>
                                <w:color w:val="6A3E3E"/>
                                <w:sz w:val="15"/>
                                <w:szCs w:val="22"/>
                                <w:lang w:val="es-ES_tradnl" w:eastAsia="en-US"/>
                              </w:rPr>
                              <w:t>className</w:t>
                            </w:r>
                            <w:r w:rsidRPr="00DF12BD">
                              <w:rPr>
                                <w:rFonts w:ascii="Monaco" w:eastAsiaTheme="minorEastAsia" w:hAnsi="Monaco" w:cs="Monaco"/>
                                <w:color w:val="000000"/>
                                <w:sz w:val="15"/>
                                <w:szCs w:val="22"/>
                                <w:lang w:val="es-ES_tradnl" w:eastAsia="en-US"/>
                              </w:rPr>
                              <w:t>);</w:t>
                            </w:r>
                          </w:p>
                          <w:p w14:paraId="4BA58039"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clazz</w:t>
                            </w:r>
                            <w:r w:rsidRPr="00DF12BD">
                              <w:rPr>
                                <w:rFonts w:ascii="Monaco" w:eastAsiaTheme="minorEastAsia" w:hAnsi="Monaco" w:cs="Monaco"/>
                                <w:color w:val="000000"/>
                                <w:sz w:val="15"/>
                                <w:szCs w:val="22"/>
                                <w:lang w:val="es-ES_tradnl" w:eastAsia="en-US"/>
                              </w:rPr>
                              <w:t>.newInstance();</w:t>
                            </w:r>
                          </w:p>
                          <w:p w14:paraId="2734E453"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32800EC"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20B81D2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String loadProperty(String </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xml:space="preserve">, String </w:t>
                            </w:r>
                            <w:r w:rsidRPr="00DF12BD">
                              <w:rPr>
                                <w:rFonts w:ascii="Monaco" w:eastAsiaTheme="minorEastAsia" w:hAnsi="Monaco" w:cs="Monaco"/>
                                <w:color w:val="6A3E3E"/>
                                <w:sz w:val="15"/>
                                <w:szCs w:val="22"/>
                                <w:lang w:val="es-ES_tradnl" w:eastAsia="en-US"/>
                              </w:rPr>
                              <w:t>property</w:t>
                            </w:r>
                            <w:r w:rsidRPr="00DF12BD">
                              <w:rPr>
                                <w:rFonts w:ascii="Monaco" w:eastAsiaTheme="minorEastAsia" w:hAnsi="Monaco" w:cs="Monaco"/>
                                <w:color w:val="000000"/>
                                <w:sz w:val="15"/>
                                <w:szCs w:val="22"/>
                                <w:lang w:val="es-ES_tradnl" w:eastAsia="en-US"/>
                              </w:rPr>
                              <w:t>) {</w:t>
                            </w:r>
                          </w:p>
                          <w:p w14:paraId="524221BA"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Properties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i/>
                                <w:iCs/>
                                <w:color w:val="000000"/>
                                <w:sz w:val="15"/>
                                <w:szCs w:val="22"/>
                                <w:lang w:val="es-ES_tradnl" w:eastAsia="en-US"/>
                              </w:rPr>
                              <w:t>loadPropertiesFile</w:t>
                            </w:r>
                            <w:r w:rsidRPr="00DF12BD">
                              <w:rPr>
                                <w:rFonts w:ascii="Monaco" w:eastAsiaTheme="minorEastAsia" w:hAnsi="Monaco" w:cs="Monaco"/>
                                <w:color w:val="000000"/>
                                <w:sz w:val="15"/>
                                <w:szCs w:val="22"/>
                                <w:lang w:val="es-ES_tradnl" w:eastAsia="en-US"/>
                              </w:rPr>
                              <w:t>(</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w:t>
                            </w:r>
                          </w:p>
                          <w:p w14:paraId="4E14B2E3"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String </w:t>
                            </w:r>
                            <w:r w:rsidRPr="00DF12BD">
                              <w:rPr>
                                <w:rFonts w:ascii="Monaco" w:eastAsiaTheme="minorEastAsia" w:hAnsi="Monaco" w:cs="Monaco"/>
                                <w:color w:val="6A3E3E"/>
                                <w:sz w:val="15"/>
                                <w:szCs w:val="22"/>
                                <w:lang w:val="es-ES_tradnl" w:eastAsia="en-US"/>
                              </w:rPr>
                              <w:t>value</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.getProperty(</w:t>
                            </w:r>
                            <w:r w:rsidRPr="00DF12BD">
                              <w:rPr>
                                <w:rFonts w:ascii="Monaco" w:eastAsiaTheme="minorEastAsia" w:hAnsi="Monaco" w:cs="Monaco"/>
                                <w:color w:val="6A3E3E"/>
                                <w:sz w:val="15"/>
                                <w:szCs w:val="22"/>
                                <w:lang w:val="es-ES_tradnl" w:eastAsia="en-US"/>
                              </w:rPr>
                              <w:t>property</w:t>
                            </w:r>
                            <w:r w:rsidRPr="00DF12BD">
                              <w:rPr>
                                <w:rFonts w:ascii="Monaco" w:eastAsiaTheme="minorEastAsia" w:hAnsi="Monaco" w:cs="Monaco"/>
                                <w:color w:val="000000"/>
                                <w:sz w:val="15"/>
                                <w:szCs w:val="22"/>
                                <w:lang w:val="es-ES_tradnl" w:eastAsia="en-US"/>
                              </w:rPr>
                              <w:t>);</w:t>
                            </w:r>
                          </w:p>
                          <w:p w14:paraId="0B1F91E6"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value</w:t>
                            </w:r>
                            <w:r w:rsidRPr="00DF12BD">
                              <w:rPr>
                                <w:rFonts w:ascii="Monaco" w:eastAsiaTheme="minorEastAsia" w:hAnsi="Monaco" w:cs="Monaco"/>
                                <w:color w:val="000000"/>
                                <w:sz w:val="15"/>
                                <w:szCs w:val="22"/>
                                <w:lang w:val="es-ES_tradnl" w:eastAsia="en-US"/>
                              </w:rPr>
                              <w:t>;</w:t>
                            </w:r>
                          </w:p>
                          <w:p w14:paraId="552CD974"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49F1A1F"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56B9EF14"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Properties loadPropertiesFile(String </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w:t>
                            </w:r>
                          </w:p>
                          <w:p w14:paraId="3615A79C"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Properties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b/>
                                <w:bCs/>
                                <w:color w:val="7F0055"/>
                                <w:sz w:val="15"/>
                                <w:szCs w:val="22"/>
                                <w:lang w:val="es-ES_tradnl" w:eastAsia="en-US"/>
                              </w:rPr>
                              <w:t>new</w:t>
                            </w:r>
                            <w:r w:rsidRPr="00DF12BD">
                              <w:rPr>
                                <w:rFonts w:ascii="Monaco" w:eastAsiaTheme="minorEastAsia" w:hAnsi="Monaco" w:cs="Monaco"/>
                                <w:color w:val="000000"/>
                                <w:sz w:val="15"/>
                                <w:szCs w:val="22"/>
                                <w:lang w:val="es-ES_tradnl" w:eastAsia="en-US"/>
                              </w:rPr>
                              <w:t xml:space="preserve"> Properties();</w:t>
                            </w:r>
                          </w:p>
                          <w:p w14:paraId="77CBE13D"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InputStream </w:t>
                            </w:r>
                            <w:r w:rsidRPr="00DF12BD">
                              <w:rPr>
                                <w:rFonts w:ascii="Monaco" w:eastAsiaTheme="minorEastAsia" w:hAnsi="Monaco" w:cs="Monaco"/>
                                <w:color w:val="6A3E3E"/>
                                <w:sz w:val="15"/>
                                <w:szCs w:val="22"/>
                                <w:lang w:val="es-ES_tradnl" w:eastAsia="en-US"/>
                              </w:rPr>
                              <w:t>is</w:t>
                            </w:r>
                            <w:r w:rsidRPr="00DF12BD">
                              <w:rPr>
                                <w:rFonts w:ascii="Monaco" w:eastAsiaTheme="minorEastAsia" w:hAnsi="Monaco" w:cs="Monaco"/>
                                <w:color w:val="000000"/>
                                <w:sz w:val="15"/>
                                <w:szCs w:val="22"/>
                                <w:lang w:val="es-ES_tradnl" w:eastAsia="en-US"/>
                              </w:rPr>
                              <w:t xml:space="preserve"> = Factory.</w:t>
                            </w:r>
                            <w:r w:rsidRPr="00DF12BD">
                              <w:rPr>
                                <w:rFonts w:ascii="Monaco" w:eastAsiaTheme="minorEastAsia" w:hAnsi="Monaco" w:cs="Monaco"/>
                                <w:b/>
                                <w:bCs/>
                                <w:color w:val="7F0055"/>
                                <w:sz w:val="15"/>
                                <w:szCs w:val="22"/>
                                <w:lang w:val="es-ES_tradnl" w:eastAsia="en-US"/>
                              </w:rPr>
                              <w:t>class</w:t>
                            </w:r>
                            <w:r w:rsidRPr="00DF12BD">
                              <w:rPr>
                                <w:rFonts w:ascii="Monaco" w:eastAsiaTheme="minorEastAsia" w:hAnsi="Monaco" w:cs="Monaco"/>
                                <w:color w:val="000000"/>
                                <w:sz w:val="15"/>
                                <w:szCs w:val="22"/>
                                <w:lang w:val="es-ES_tradnl" w:eastAsia="en-US"/>
                              </w:rPr>
                              <w:t>.getResourceAsStream(</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w:t>
                            </w:r>
                          </w:p>
                          <w:p w14:paraId="638CCBA2"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.load(</w:t>
                            </w:r>
                            <w:r w:rsidRPr="00DF12BD">
                              <w:rPr>
                                <w:rFonts w:ascii="Monaco" w:eastAsiaTheme="minorEastAsia" w:hAnsi="Monaco" w:cs="Monaco"/>
                                <w:color w:val="6A3E3E"/>
                                <w:sz w:val="15"/>
                                <w:szCs w:val="22"/>
                                <w:lang w:val="es-ES_tradnl" w:eastAsia="en-US"/>
                              </w:rPr>
                              <w:t>is</w:t>
                            </w:r>
                            <w:r w:rsidRPr="00DF12BD">
                              <w:rPr>
                                <w:rFonts w:ascii="Monaco" w:eastAsiaTheme="minorEastAsia" w:hAnsi="Monaco" w:cs="Monaco"/>
                                <w:color w:val="000000"/>
                                <w:sz w:val="15"/>
                                <w:szCs w:val="22"/>
                                <w:lang w:val="es-ES_tradnl" w:eastAsia="en-US"/>
                              </w:rPr>
                              <w:t>);</w:t>
                            </w:r>
                          </w:p>
                          <w:p w14:paraId="2B6CE40A"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is</w:t>
                            </w:r>
                            <w:r w:rsidRPr="00DF12BD">
                              <w:rPr>
                                <w:rFonts w:ascii="Monaco" w:eastAsiaTheme="minorEastAsia" w:hAnsi="Monaco" w:cs="Monaco"/>
                                <w:color w:val="000000"/>
                                <w:sz w:val="15"/>
                                <w:szCs w:val="22"/>
                                <w:lang w:val="es-ES_tradnl" w:eastAsia="en-US"/>
                              </w:rPr>
                              <w:t>.close();</w:t>
                            </w:r>
                          </w:p>
                          <w:p w14:paraId="0B75137A"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w:t>
                            </w:r>
                          </w:p>
                          <w:p w14:paraId="2578D982"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283D0DD2"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DF12BD">
                              <w:rPr>
                                <w:rFonts w:ascii="Monaco" w:eastAsiaTheme="minorEastAsia" w:hAnsi="Monaco" w:cs="Monaco"/>
                                <w:color w:val="000000"/>
                                <w:sz w:val="15"/>
                                <w:szCs w:val="22"/>
                                <w:lang w:val="es-ES_tradnl" w:eastAsia="en-US"/>
                              </w:rPr>
                              <w:t>}</w:t>
                            </w:r>
                          </w:p>
                          <w:p w14:paraId="30FE4AC4" w14:textId="77777777" w:rsidR="00363F60" w:rsidRPr="00890CC8" w:rsidRDefault="00363F60" w:rsidP="00890CC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1B79178" id="Cuadro_x0020_de_x0020_texto_x0020_15" o:spid="_x0000_s1033" type="#_x0000_t202" style="position:absolute;margin-left:.15pt;margin-top:10.35pt;width:365.15pt;height:2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" filled="f" strokecolor="#4f81bd [3204]">
                <v:textbox>
                  <w:txbxContent>
                    <w:p w14:paraId="159CBAD2" w14:textId="77777777" w:rsidR="00363F60" w:rsidRDefault="00363F60" w:rsidP="00890CC8">
                      <w:pPr>
                        <w:widowControl w:val="0"/>
                        <w:overflowPunct/>
                        <w:spacing w:line="240" w:lineRule="auto"/>
                        <w:ind w:firstLine="0"/>
                        <w:jc w:val="center"/>
                        <w:textAlignment w:val="auto"/>
                        <w:rPr>
                          <w:rFonts w:ascii="Monaco" w:eastAsiaTheme="minorEastAsia" w:hAnsi="Monaco" w:cs="Monaco"/>
                          <w:b/>
                          <w:bCs/>
                          <w:color w:val="7F0055"/>
                          <w:sz w:val="16"/>
                          <w:szCs w:val="22"/>
                          <w:lang w:val="es-ES_tradnl" w:eastAsia="en-US"/>
                          <w14:textOutline w14:w="9525" w14:cap="rnd" w14:cmpd="sng" w14:algn="ctr">
                            <w14:noFill/>
                            <w14:prstDash w14:val="solid"/>
                            <w14:bevel/>
                          </w14:textOutline>
                        </w:rPr>
                      </w:pPr>
                    </w:p>
                    <w:p w14:paraId="4440538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class</w:t>
                      </w:r>
                      <w:r w:rsidRPr="00DF12BD">
                        <w:rPr>
                          <w:rFonts w:ascii="Monaco" w:eastAsiaTheme="minorEastAsia" w:hAnsi="Monaco" w:cs="Monaco"/>
                          <w:color w:val="000000"/>
                          <w:sz w:val="15"/>
                          <w:szCs w:val="22"/>
                          <w:lang w:val="es-ES_tradnl" w:eastAsia="en-US"/>
                        </w:rPr>
                        <w:t xml:space="preserve"> Lector {</w:t>
                      </w:r>
                    </w:p>
                    <w:p w14:paraId="72D02CA4"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374D72EF"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Object createClass(String </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xml:space="preserve">, String </w:t>
                      </w:r>
                      <w:r w:rsidRPr="00DF12BD">
                        <w:rPr>
                          <w:rFonts w:ascii="Monaco" w:eastAsiaTheme="minorEastAsia" w:hAnsi="Monaco" w:cs="Monaco"/>
                          <w:color w:val="6A3E3E"/>
                          <w:sz w:val="15"/>
                          <w:szCs w:val="22"/>
                          <w:lang w:val="es-ES_tradnl" w:eastAsia="en-US"/>
                        </w:rPr>
                        <w:t>factoryType</w:t>
                      </w:r>
                      <w:r w:rsidRPr="00DF12BD">
                        <w:rPr>
                          <w:rFonts w:ascii="Monaco" w:eastAsiaTheme="minorEastAsia" w:hAnsi="Monaco" w:cs="Monaco"/>
                          <w:color w:val="000000"/>
                          <w:sz w:val="15"/>
                          <w:szCs w:val="22"/>
                          <w:lang w:val="es-ES_tradnl" w:eastAsia="en-US"/>
                        </w:rPr>
                        <w:t>)</w:t>
                      </w: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13F0F45"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String </w:t>
                      </w:r>
                      <w:r w:rsidRPr="00DF12BD">
                        <w:rPr>
                          <w:rFonts w:ascii="Monaco" w:eastAsiaTheme="minorEastAsia" w:hAnsi="Monaco" w:cs="Monaco"/>
                          <w:color w:val="6A3E3E"/>
                          <w:sz w:val="15"/>
                          <w:szCs w:val="22"/>
                          <w:lang w:val="es-ES_tradnl" w:eastAsia="en-US"/>
                        </w:rPr>
                        <w:t>className</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i/>
                          <w:iCs/>
                          <w:color w:val="000000"/>
                          <w:sz w:val="15"/>
                          <w:szCs w:val="22"/>
                          <w:lang w:val="es-ES_tradnl" w:eastAsia="en-US"/>
                        </w:rPr>
                        <w:t>loadProperty</w:t>
                      </w:r>
                      <w:r w:rsidRPr="00DF12BD">
                        <w:rPr>
                          <w:rFonts w:ascii="Monaco" w:eastAsiaTheme="minorEastAsia" w:hAnsi="Monaco" w:cs="Monaco"/>
                          <w:color w:val="000000"/>
                          <w:sz w:val="15"/>
                          <w:szCs w:val="22"/>
                          <w:lang w:val="es-ES_tradnl" w:eastAsia="en-US"/>
                        </w:rPr>
                        <w:t>(</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factoryType</w:t>
                      </w:r>
                      <w:r w:rsidRPr="00DF12BD">
                        <w:rPr>
                          <w:rFonts w:ascii="Monaco" w:eastAsiaTheme="minorEastAsia" w:hAnsi="Monaco" w:cs="Monaco"/>
                          <w:color w:val="000000"/>
                          <w:sz w:val="15"/>
                          <w:szCs w:val="22"/>
                          <w:lang w:val="es-ES_tradnl" w:eastAsia="en-US"/>
                        </w:rPr>
                        <w:t>);</w:t>
                      </w:r>
                    </w:p>
                    <w:p w14:paraId="5B3998BD"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Class&lt;?&gt; </w:t>
                      </w:r>
                      <w:r w:rsidRPr="00DF12BD">
                        <w:rPr>
                          <w:rFonts w:ascii="Monaco" w:eastAsiaTheme="minorEastAsia" w:hAnsi="Monaco" w:cs="Monaco"/>
                          <w:color w:val="6A3E3E"/>
                          <w:sz w:val="15"/>
                          <w:szCs w:val="22"/>
                          <w:lang w:val="es-ES_tradnl" w:eastAsia="en-US"/>
                        </w:rPr>
                        <w:t>clazz</w:t>
                      </w:r>
                      <w:r w:rsidRPr="00DF12BD">
                        <w:rPr>
                          <w:rFonts w:ascii="Monaco" w:eastAsiaTheme="minorEastAsia" w:hAnsi="Monaco" w:cs="Monaco"/>
                          <w:color w:val="000000"/>
                          <w:sz w:val="15"/>
                          <w:szCs w:val="22"/>
                          <w:lang w:val="es-ES_tradnl" w:eastAsia="en-US"/>
                        </w:rPr>
                        <w:t xml:space="preserve"> = Class.</w:t>
                      </w:r>
                      <w:r w:rsidRPr="00DF12BD">
                        <w:rPr>
                          <w:rFonts w:ascii="Monaco" w:eastAsiaTheme="minorEastAsia" w:hAnsi="Monaco" w:cs="Monaco"/>
                          <w:i/>
                          <w:iCs/>
                          <w:color w:val="000000"/>
                          <w:sz w:val="15"/>
                          <w:szCs w:val="22"/>
                          <w:lang w:val="es-ES_tradnl" w:eastAsia="en-US"/>
                        </w:rPr>
                        <w:t>forName</w:t>
                      </w:r>
                      <w:r w:rsidRPr="00DF12BD">
                        <w:rPr>
                          <w:rFonts w:ascii="Monaco" w:eastAsiaTheme="minorEastAsia" w:hAnsi="Monaco" w:cs="Monaco"/>
                          <w:color w:val="000000"/>
                          <w:sz w:val="15"/>
                          <w:szCs w:val="22"/>
                          <w:lang w:val="es-ES_tradnl" w:eastAsia="en-US"/>
                        </w:rPr>
                        <w:t>(</w:t>
                      </w:r>
                      <w:r w:rsidRPr="00DF12BD">
                        <w:rPr>
                          <w:rFonts w:ascii="Monaco" w:eastAsiaTheme="minorEastAsia" w:hAnsi="Monaco" w:cs="Monaco"/>
                          <w:color w:val="6A3E3E"/>
                          <w:sz w:val="15"/>
                          <w:szCs w:val="22"/>
                          <w:lang w:val="es-ES_tradnl" w:eastAsia="en-US"/>
                        </w:rPr>
                        <w:t>className</w:t>
                      </w:r>
                      <w:r w:rsidRPr="00DF12BD">
                        <w:rPr>
                          <w:rFonts w:ascii="Monaco" w:eastAsiaTheme="minorEastAsia" w:hAnsi="Monaco" w:cs="Monaco"/>
                          <w:color w:val="000000"/>
                          <w:sz w:val="15"/>
                          <w:szCs w:val="22"/>
                          <w:lang w:val="es-ES_tradnl" w:eastAsia="en-US"/>
                        </w:rPr>
                        <w:t>);</w:t>
                      </w:r>
                    </w:p>
                    <w:p w14:paraId="4BA58039"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clazz</w:t>
                      </w:r>
                      <w:r w:rsidRPr="00DF12BD">
                        <w:rPr>
                          <w:rFonts w:ascii="Monaco" w:eastAsiaTheme="minorEastAsia" w:hAnsi="Monaco" w:cs="Monaco"/>
                          <w:color w:val="000000"/>
                          <w:sz w:val="15"/>
                          <w:szCs w:val="22"/>
                          <w:lang w:val="es-ES_tradnl" w:eastAsia="en-US"/>
                        </w:rPr>
                        <w:t>.newInstance();</w:t>
                      </w:r>
                    </w:p>
                    <w:p w14:paraId="2734E453"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32800EC"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20B81D2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String loadProperty(String </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xml:space="preserve">, String </w:t>
                      </w:r>
                      <w:r w:rsidRPr="00DF12BD">
                        <w:rPr>
                          <w:rFonts w:ascii="Monaco" w:eastAsiaTheme="minorEastAsia" w:hAnsi="Monaco" w:cs="Monaco"/>
                          <w:color w:val="6A3E3E"/>
                          <w:sz w:val="15"/>
                          <w:szCs w:val="22"/>
                          <w:lang w:val="es-ES_tradnl" w:eastAsia="en-US"/>
                        </w:rPr>
                        <w:t>property</w:t>
                      </w:r>
                      <w:r w:rsidRPr="00DF12BD">
                        <w:rPr>
                          <w:rFonts w:ascii="Monaco" w:eastAsiaTheme="minorEastAsia" w:hAnsi="Monaco" w:cs="Monaco"/>
                          <w:color w:val="000000"/>
                          <w:sz w:val="15"/>
                          <w:szCs w:val="22"/>
                          <w:lang w:val="es-ES_tradnl" w:eastAsia="en-US"/>
                        </w:rPr>
                        <w:t>) {</w:t>
                      </w:r>
                    </w:p>
                    <w:p w14:paraId="524221BA"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Properties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i/>
                          <w:iCs/>
                          <w:color w:val="000000"/>
                          <w:sz w:val="15"/>
                          <w:szCs w:val="22"/>
                          <w:lang w:val="es-ES_tradnl" w:eastAsia="en-US"/>
                        </w:rPr>
                        <w:t>loadPropertiesFile</w:t>
                      </w:r>
                      <w:r w:rsidRPr="00DF12BD">
                        <w:rPr>
                          <w:rFonts w:ascii="Monaco" w:eastAsiaTheme="minorEastAsia" w:hAnsi="Monaco" w:cs="Monaco"/>
                          <w:color w:val="000000"/>
                          <w:sz w:val="15"/>
                          <w:szCs w:val="22"/>
                          <w:lang w:val="es-ES_tradnl" w:eastAsia="en-US"/>
                        </w:rPr>
                        <w:t>(</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w:t>
                      </w:r>
                    </w:p>
                    <w:p w14:paraId="4E14B2E3"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String </w:t>
                      </w:r>
                      <w:r w:rsidRPr="00DF12BD">
                        <w:rPr>
                          <w:rFonts w:ascii="Monaco" w:eastAsiaTheme="minorEastAsia" w:hAnsi="Monaco" w:cs="Monaco"/>
                          <w:color w:val="6A3E3E"/>
                          <w:sz w:val="15"/>
                          <w:szCs w:val="22"/>
                          <w:lang w:val="es-ES_tradnl" w:eastAsia="en-US"/>
                        </w:rPr>
                        <w:t>value</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.getProperty(</w:t>
                      </w:r>
                      <w:r w:rsidRPr="00DF12BD">
                        <w:rPr>
                          <w:rFonts w:ascii="Monaco" w:eastAsiaTheme="minorEastAsia" w:hAnsi="Monaco" w:cs="Monaco"/>
                          <w:color w:val="6A3E3E"/>
                          <w:sz w:val="15"/>
                          <w:szCs w:val="22"/>
                          <w:lang w:val="es-ES_tradnl" w:eastAsia="en-US"/>
                        </w:rPr>
                        <w:t>property</w:t>
                      </w:r>
                      <w:r w:rsidRPr="00DF12BD">
                        <w:rPr>
                          <w:rFonts w:ascii="Monaco" w:eastAsiaTheme="minorEastAsia" w:hAnsi="Monaco" w:cs="Monaco"/>
                          <w:color w:val="000000"/>
                          <w:sz w:val="15"/>
                          <w:szCs w:val="22"/>
                          <w:lang w:val="es-ES_tradnl" w:eastAsia="en-US"/>
                        </w:rPr>
                        <w:t>);</w:t>
                      </w:r>
                    </w:p>
                    <w:p w14:paraId="0B1F91E6"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b/>
                          <w:bCs/>
                          <w:color w:val="7F0055"/>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value</w:t>
                      </w:r>
                      <w:r w:rsidRPr="00DF12BD">
                        <w:rPr>
                          <w:rFonts w:ascii="Monaco" w:eastAsiaTheme="minorEastAsia" w:hAnsi="Monaco" w:cs="Monaco"/>
                          <w:color w:val="000000"/>
                          <w:sz w:val="15"/>
                          <w:szCs w:val="22"/>
                          <w:lang w:val="es-ES_tradnl" w:eastAsia="en-US"/>
                        </w:rPr>
                        <w:t>;</w:t>
                      </w:r>
                    </w:p>
                    <w:p w14:paraId="552CD974"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49F1A1F"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56B9EF14"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Properties loadPropertiesFile(String </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 {</w:t>
                      </w:r>
                    </w:p>
                    <w:p w14:paraId="3615A79C"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Properties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 xml:space="preserve"> = </w:t>
                      </w:r>
                      <w:r w:rsidRPr="00DF12BD">
                        <w:rPr>
                          <w:rFonts w:ascii="Monaco" w:eastAsiaTheme="minorEastAsia" w:hAnsi="Monaco" w:cs="Monaco"/>
                          <w:b/>
                          <w:bCs/>
                          <w:color w:val="7F0055"/>
                          <w:sz w:val="15"/>
                          <w:szCs w:val="22"/>
                          <w:lang w:val="es-ES_tradnl" w:eastAsia="en-US"/>
                        </w:rPr>
                        <w:t>new</w:t>
                      </w:r>
                      <w:r w:rsidRPr="00DF12BD">
                        <w:rPr>
                          <w:rFonts w:ascii="Monaco" w:eastAsiaTheme="minorEastAsia" w:hAnsi="Monaco" w:cs="Monaco"/>
                          <w:color w:val="000000"/>
                          <w:sz w:val="15"/>
                          <w:szCs w:val="22"/>
                          <w:lang w:val="es-ES_tradnl" w:eastAsia="en-US"/>
                        </w:rPr>
                        <w:t xml:space="preserve"> Properties();</w:t>
                      </w:r>
                    </w:p>
                    <w:p w14:paraId="77CBE13D"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 xml:space="preserve">InputStream </w:t>
                      </w:r>
                      <w:r w:rsidRPr="00DF12BD">
                        <w:rPr>
                          <w:rFonts w:ascii="Monaco" w:eastAsiaTheme="minorEastAsia" w:hAnsi="Monaco" w:cs="Monaco"/>
                          <w:color w:val="6A3E3E"/>
                          <w:sz w:val="15"/>
                          <w:szCs w:val="22"/>
                          <w:lang w:val="es-ES_tradnl" w:eastAsia="en-US"/>
                        </w:rPr>
                        <w:t>is</w:t>
                      </w:r>
                      <w:r w:rsidRPr="00DF12BD">
                        <w:rPr>
                          <w:rFonts w:ascii="Monaco" w:eastAsiaTheme="minorEastAsia" w:hAnsi="Monaco" w:cs="Monaco"/>
                          <w:color w:val="000000"/>
                          <w:sz w:val="15"/>
                          <w:szCs w:val="22"/>
                          <w:lang w:val="es-ES_tradnl" w:eastAsia="en-US"/>
                        </w:rPr>
                        <w:t xml:space="preserve"> = Factory.</w:t>
                      </w:r>
                      <w:r w:rsidRPr="00DF12BD">
                        <w:rPr>
                          <w:rFonts w:ascii="Monaco" w:eastAsiaTheme="minorEastAsia" w:hAnsi="Monaco" w:cs="Monaco"/>
                          <w:b/>
                          <w:bCs/>
                          <w:color w:val="7F0055"/>
                          <w:sz w:val="15"/>
                          <w:szCs w:val="22"/>
                          <w:lang w:val="es-ES_tradnl" w:eastAsia="en-US"/>
                        </w:rPr>
                        <w:t>class</w:t>
                      </w:r>
                      <w:r w:rsidRPr="00DF12BD">
                        <w:rPr>
                          <w:rFonts w:ascii="Monaco" w:eastAsiaTheme="minorEastAsia" w:hAnsi="Monaco" w:cs="Monaco"/>
                          <w:color w:val="000000"/>
                          <w:sz w:val="15"/>
                          <w:szCs w:val="22"/>
                          <w:lang w:val="es-ES_tradnl" w:eastAsia="en-US"/>
                        </w:rPr>
                        <w:t>.getResourceAsStream(</w:t>
                      </w:r>
                      <w:r w:rsidRPr="00DF12BD">
                        <w:rPr>
                          <w:rFonts w:ascii="Monaco" w:eastAsiaTheme="minorEastAsia" w:hAnsi="Monaco" w:cs="Monaco"/>
                          <w:color w:val="6A3E3E"/>
                          <w:sz w:val="15"/>
                          <w:szCs w:val="22"/>
                          <w:lang w:val="es-ES_tradnl" w:eastAsia="en-US"/>
                        </w:rPr>
                        <w:t>file</w:t>
                      </w:r>
                      <w:r w:rsidRPr="00DF12BD">
                        <w:rPr>
                          <w:rFonts w:ascii="Monaco" w:eastAsiaTheme="minorEastAsia" w:hAnsi="Monaco" w:cs="Monaco"/>
                          <w:color w:val="000000"/>
                          <w:sz w:val="15"/>
                          <w:szCs w:val="22"/>
                          <w:lang w:val="es-ES_tradnl" w:eastAsia="en-US"/>
                        </w:rPr>
                        <w:t>);</w:t>
                      </w:r>
                    </w:p>
                    <w:p w14:paraId="638CCBA2"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.load(</w:t>
                      </w:r>
                      <w:r w:rsidRPr="00DF12BD">
                        <w:rPr>
                          <w:rFonts w:ascii="Monaco" w:eastAsiaTheme="minorEastAsia" w:hAnsi="Monaco" w:cs="Monaco"/>
                          <w:color w:val="6A3E3E"/>
                          <w:sz w:val="15"/>
                          <w:szCs w:val="22"/>
                          <w:lang w:val="es-ES_tradnl" w:eastAsia="en-US"/>
                        </w:rPr>
                        <w:t>is</w:t>
                      </w:r>
                      <w:r w:rsidRPr="00DF12BD">
                        <w:rPr>
                          <w:rFonts w:ascii="Monaco" w:eastAsiaTheme="minorEastAsia" w:hAnsi="Monaco" w:cs="Monaco"/>
                          <w:color w:val="000000"/>
                          <w:sz w:val="15"/>
                          <w:szCs w:val="22"/>
                          <w:lang w:val="es-ES_tradnl" w:eastAsia="en-US"/>
                        </w:rPr>
                        <w:t>);</w:t>
                      </w:r>
                    </w:p>
                    <w:p w14:paraId="2B6CE40A"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is</w:t>
                      </w:r>
                      <w:r w:rsidRPr="00DF12BD">
                        <w:rPr>
                          <w:rFonts w:ascii="Monaco" w:eastAsiaTheme="minorEastAsia" w:hAnsi="Monaco" w:cs="Monaco"/>
                          <w:color w:val="000000"/>
                          <w:sz w:val="15"/>
                          <w:szCs w:val="22"/>
                          <w:lang w:val="es-ES_tradnl" w:eastAsia="en-US"/>
                        </w:rPr>
                        <w:t>.close();</w:t>
                      </w:r>
                    </w:p>
                    <w:p w14:paraId="0B75137A"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6A3E3E"/>
                          <w:sz w:val="15"/>
                          <w:szCs w:val="22"/>
                          <w:lang w:val="es-ES_tradnl" w:eastAsia="en-US"/>
                        </w:rPr>
                        <w:t>p</w:t>
                      </w:r>
                      <w:r w:rsidRPr="00DF12BD">
                        <w:rPr>
                          <w:rFonts w:ascii="Monaco" w:eastAsiaTheme="minorEastAsia" w:hAnsi="Monaco" w:cs="Monaco"/>
                          <w:color w:val="000000"/>
                          <w:sz w:val="15"/>
                          <w:szCs w:val="22"/>
                          <w:lang w:val="es-ES_tradnl" w:eastAsia="en-US"/>
                        </w:rPr>
                        <w:t>;</w:t>
                      </w:r>
                    </w:p>
                    <w:p w14:paraId="2578D982" w14:textId="77777777" w:rsidR="00363F60"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283D0DD2" w14:textId="77777777" w:rsidR="00363F60" w:rsidRDefault="00363F60" w:rsidP="00890CC8">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DF12BD">
                        <w:rPr>
                          <w:rFonts w:ascii="Monaco" w:eastAsiaTheme="minorEastAsia" w:hAnsi="Monaco" w:cs="Monaco"/>
                          <w:color w:val="000000"/>
                          <w:sz w:val="15"/>
                          <w:szCs w:val="22"/>
                          <w:lang w:val="es-ES_tradnl" w:eastAsia="en-US"/>
                        </w:rPr>
                        <w:t>}</w:t>
                      </w:r>
                    </w:p>
                    <w:p w14:paraId="30FE4AC4" w14:textId="77777777" w:rsidR="00363F60" w:rsidRPr="00890CC8" w:rsidRDefault="00363F60" w:rsidP="00890CC8">
                      <w:pPr>
                        <w:rPr>
                          <w14:textOutline w14:w="9525" w14:cap="rnd" w14:cmpd="sng" w14:algn="ctr">
                            <w14:noFill/>
                            <w14:prstDash w14:val="solid"/>
                            <w14:bevel/>
                          </w14:textOutline>
                        </w:rPr>
                      </w:pPr>
                    </w:p>
                  </w:txbxContent>
                </v:textbox>
                <w10:wrap type="square"/>
              </v:shape>
            </w:pict>
          </mc:Fallback>
        </mc:AlternateContent>
      </w:r>
    </w:p>
    <w:p w14:paraId="2F7DF138" w14:textId="0517B179" w:rsidR="00DF12BD" w:rsidRPr="008B1042" w:rsidRDefault="00DF12BD" w:rsidP="00DF12BD">
      <w:r>
        <w:t>En la ilustració</w:t>
      </w:r>
      <w:r w:rsidR="00D73445">
        <w:t>n 10</w:t>
      </w:r>
      <w:r>
        <w:t xml:space="preserve"> se puede ver, a modo de ejemplo, el código de la clase lector, como haciendo uso de la reflexión se generan las clases a partir del archivo de propiedades factories.properties. </w:t>
      </w:r>
    </w:p>
    <w:p w14:paraId="0B133C9F" w14:textId="446077BD" w:rsidR="008B1042" w:rsidRDefault="008B1042" w:rsidP="008B1042">
      <w:r>
        <w:t>Este código</w:t>
      </w:r>
      <w:r w:rsidR="00DF12BD">
        <w:t>, al igual que todo el código anterior,</w:t>
      </w:r>
      <w:r>
        <w:t xml:space="preserve"> no deberia modificarse nunca para la aplicación, el usuario únicamente tendrá que diseñar las implementaciones concretas, pero no esta clases. Dichas implementaciones las tendrá que definir dentro de los paquetes correspondientes. En este sentido es importate definir siempre (o redefinir) las interfaces Business y Persistence con la idea de programas siempre para una interfaz y no para implementación. </w:t>
      </w:r>
    </w:p>
    <w:p w14:paraId="340EF5B9" w14:textId="663DB810" w:rsidR="00890CC8" w:rsidRDefault="00DF12BD" w:rsidP="00D73445">
      <w:r>
        <w:t xml:space="preserve">Por tanto, será una buena práctica hacer que los accesos a las implementaciones concretas sean lo más transparentes posibles. Será una buena práctica definir clases Services encargadas de devolver la implementación. </w:t>
      </w:r>
    </w:p>
    <w:p w14:paraId="78874AE0" w14:textId="79001F95" w:rsidR="00DF12BD" w:rsidRDefault="00D73445" w:rsidP="00D73445">
      <w:r>
        <w:rPr>
          <w:noProof/>
          <w:lang w:val="es-ES_tradnl" w:eastAsia="es-ES_tradnl"/>
        </w:rPr>
        <mc:AlternateContent>
          <mc:Choice Requires="wps">
            <w:drawing>
              <wp:anchor distT="0" distB="0" distL="114300" distR="114300" simplePos="0" relativeHeight="251679744" behindDoc="0" locked="0" layoutInCell="1" allowOverlap="1" wp14:anchorId="2F1D8508" wp14:editId="1A85568E">
                <wp:simplePos x="0" y="0"/>
                <wp:positionH relativeFrom="column">
                  <wp:posOffset>-46990</wp:posOffset>
                </wp:positionH>
                <wp:positionV relativeFrom="paragraph">
                  <wp:posOffset>1057275</wp:posOffset>
                </wp:positionV>
                <wp:extent cx="4637405" cy="2800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7BFAE583" w14:textId="5F775138"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11</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F1D8508" id="Cuadro_x0020_de_x0020_texto_x0020_24" o:spid="_x0000_s1034" type="#_x0000_t202" style="position:absolute;left:0;text-align:left;margin-left:-3.7pt;margin-top:83.25pt;width:365.15pt;height:22.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" stroked="f">
                <v:textbox style="mso-fit-shape-to-text:t" inset="0,0,0,0">
                  <w:txbxContent>
                    <w:p w14:paraId="7BFAE583" w14:textId="5F775138"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11</w:t>
                      </w:r>
                      <w:r w:rsidRPr="00D73445">
                        <w:rPr>
                          <w:sz w:val="21"/>
                        </w:rPr>
                        <w:fldChar w:fldCharType="end"/>
                      </w:r>
                    </w:p>
                  </w:txbxContent>
                </v:textbox>
                <w10:wrap type="square"/>
              </v:shape>
            </w:pict>
          </mc:Fallback>
        </mc:AlternateContent>
      </w:r>
      <w:r w:rsidR="00890CC8">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67456" behindDoc="0" locked="0" layoutInCell="1" allowOverlap="1" wp14:anchorId="7BDF5F41" wp14:editId="3FB3C021">
                <wp:simplePos x="0" y="0"/>
                <wp:positionH relativeFrom="column">
                  <wp:posOffset>-46990</wp:posOffset>
                </wp:positionH>
                <wp:positionV relativeFrom="paragraph">
                  <wp:posOffset>163830</wp:posOffset>
                </wp:positionV>
                <wp:extent cx="4637405" cy="836295"/>
                <wp:effectExtent l="0" t="0" r="36195" b="27305"/>
                <wp:wrapSquare wrapText="bothSides"/>
                <wp:docPr id="18" name="Cuadro de texto 18"/>
                <wp:cNvGraphicFramePr/>
                <a:graphic xmlns:a="http://schemas.openxmlformats.org/drawingml/2006/main">
                  <a:graphicData uri="http://schemas.microsoft.com/office/word/2010/wordprocessingShape">
                    <wps:wsp>
                      <wps:cNvSpPr txBox="1"/>
                      <wps:spPr>
                        <a:xfrm>
                          <a:off x="0" y="0"/>
                          <a:ext cx="4637405" cy="83629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DA7F8F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class</w:t>
                            </w:r>
                            <w:r w:rsidRPr="00DF12BD">
                              <w:rPr>
                                <w:rFonts w:ascii="Monaco" w:eastAsiaTheme="minorEastAsia" w:hAnsi="Monaco" w:cs="Monaco"/>
                                <w:color w:val="000000"/>
                                <w:sz w:val="15"/>
                                <w:szCs w:val="22"/>
                                <w:lang w:val="es-ES_tradnl" w:eastAsia="en-US"/>
                              </w:rPr>
                              <w:t xml:space="preserve"> _PersistenceService {</w:t>
                            </w:r>
                          </w:p>
                          <w:p w14:paraId="30060068"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Persistence get()</w:t>
                            </w:r>
                            <w:r>
                              <w:rPr>
                                <w:rFonts w:ascii="Monaco" w:eastAsiaTheme="minorEastAsia" w:hAnsi="Monaco" w:cs="Monaco"/>
                                <w:b/>
                                <w:bCs/>
                                <w:color w:val="7F0055"/>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714A5AF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Factory.</w:t>
                            </w:r>
                            <w:r w:rsidRPr="00DF12BD">
                              <w:rPr>
                                <w:rFonts w:ascii="Monaco" w:eastAsiaTheme="minorEastAsia" w:hAnsi="Monaco" w:cs="Monaco"/>
                                <w:i/>
                                <w:iCs/>
                                <w:color w:val="000000"/>
                                <w:sz w:val="15"/>
                                <w:szCs w:val="22"/>
                                <w:lang w:val="es-ES_tradnl" w:eastAsia="en-US"/>
                              </w:rPr>
                              <w:t>getPersistenceFactory</w:t>
                            </w:r>
                            <w:r w:rsidRPr="00DF12BD">
                              <w:rPr>
                                <w:rFonts w:ascii="Monaco" w:eastAsiaTheme="minorEastAsia" w:hAnsi="Monaco" w:cs="Monaco"/>
                                <w:color w:val="000000"/>
                                <w:sz w:val="15"/>
                                <w:szCs w:val="22"/>
                                <w:lang w:val="es-ES_tradnl" w:eastAsia="en-US"/>
                              </w:rPr>
                              <w:t>().getService();</w:t>
                            </w:r>
                          </w:p>
                          <w:p w14:paraId="4C8F9C21"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C656A0B" w14:textId="77777777" w:rsidR="00363F60" w:rsidRDefault="00363F60" w:rsidP="00890CC8">
                            <w:pPr>
                              <w:ind w:firstLine="0"/>
                              <w:rPr>
                                <w:rFonts w:ascii="Monaco" w:eastAsiaTheme="minorEastAsia" w:hAnsi="Monaco" w:cs="Monaco"/>
                                <w:color w:val="000000"/>
                                <w:sz w:val="15"/>
                                <w:szCs w:val="22"/>
                                <w:lang w:val="es-ES_tradnl" w:eastAsia="en-US"/>
                              </w:rPr>
                            </w:pPr>
                            <w:r w:rsidRPr="00DF12BD">
                              <w:rPr>
                                <w:rFonts w:ascii="Monaco" w:eastAsiaTheme="minorEastAsia" w:hAnsi="Monaco" w:cs="Monaco"/>
                                <w:color w:val="000000"/>
                                <w:sz w:val="15"/>
                                <w:szCs w:val="22"/>
                                <w:lang w:val="es-ES_tradnl" w:eastAsia="en-US"/>
                              </w:rPr>
                              <w:t>}</w:t>
                            </w:r>
                          </w:p>
                          <w:p w14:paraId="7E21878B" w14:textId="77777777" w:rsidR="00363F60" w:rsidRPr="00890CC8" w:rsidRDefault="00363F60" w:rsidP="00890CC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BDF5F41" id="Cuadro_x0020_de_x0020_texto_x0020_18" o:spid="_x0000_s1035" type="#_x0000_t202" style="position:absolute;left:0;text-align:left;margin-left:-3.7pt;margin-top:12.9pt;width:365.15pt;height:6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" filled="f" strokecolor="#4f81bd [3204]">
                <v:textbox>
                  <w:txbxContent>
                    <w:p w14:paraId="7DA7F8F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DF12BD">
                        <w:rPr>
                          <w:rFonts w:ascii="Monaco" w:eastAsiaTheme="minorEastAsia" w:hAnsi="Monaco" w:cs="Monaco"/>
                          <w:b/>
                          <w:bCs/>
                          <w:color w:val="7F0055"/>
                          <w:sz w:val="15"/>
                          <w:szCs w:val="22"/>
                          <w:lang w:val="es-ES_tradnl" w:eastAsia="en-US"/>
                        </w:rPr>
                        <w:t>class</w:t>
                      </w:r>
                      <w:r w:rsidRPr="00DF12BD">
                        <w:rPr>
                          <w:rFonts w:ascii="Monaco" w:eastAsiaTheme="minorEastAsia" w:hAnsi="Monaco" w:cs="Monaco"/>
                          <w:color w:val="000000"/>
                          <w:sz w:val="15"/>
                          <w:szCs w:val="22"/>
                          <w:lang w:val="es-ES_tradnl" w:eastAsia="en-US"/>
                        </w:rPr>
                        <w:t xml:space="preserve"> _PersistenceService {</w:t>
                      </w:r>
                    </w:p>
                    <w:p w14:paraId="30060068"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public</w:t>
                      </w:r>
                      <w:r w:rsidRPr="00DF12BD">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static</w:t>
                      </w:r>
                      <w:r w:rsidRPr="00DF12BD">
                        <w:rPr>
                          <w:rFonts w:ascii="Monaco" w:eastAsiaTheme="minorEastAsia" w:hAnsi="Monaco" w:cs="Monaco"/>
                          <w:color w:val="000000"/>
                          <w:sz w:val="15"/>
                          <w:szCs w:val="22"/>
                          <w:lang w:val="es-ES_tradnl" w:eastAsia="en-US"/>
                        </w:rPr>
                        <w:t xml:space="preserve"> Persistence get()</w:t>
                      </w:r>
                      <w:r>
                        <w:rPr>
                          <w:rFonts w:ascii="Monaco" w:eastAsiaTheme="minorEastAsia" w:hAnsi="Monaco" w:cs="Monaco"/>
                          <w:b/>
                          <w:bCs/>
                          <w:color w:val="7F0055"/>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714A5AF0"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b/>
                          <w:bCs/>
                          <w:color w:val="7F0055"/>
                          <w:sz w:val="15"/>
                          <w:szCs w:val="22"/>
                          <w:lang w:val="es-ES_tradnl" w:eastAsia="en-US"/>
                        </w:rPr>
                        <w:t>return</w:t>
                      </w:r>
                      <w:r w:rsidRPr="00DF12BD">
                        <w:rPr>
                          <w:rFonts w:ascii="Monaco" w:eastAsiaTheme="minorEastAsia" w:hAnsi="Monaco" w:cs="Monaco"/>
                          <w:color w:val="000000"/>
                          <w:sz w:val="15"/>
                          <w:szCs w:val="22"/>
                          <w:lang w:val="es-ES_tradnl" w:eastAsia="en-US"/>
                        </w:rPr>
                        <w:t xml:space="preserve"> Factory.</w:t>
                      </w:r>
                      <w:r w:rsidRPr="00DF12BD">
                        <w:rPr>
                          <w:rFonts w:ascii="Monaco" w:eastAsiaTheme="minorEastAsia" w:hAnsi="Monaco" w:cs="Monaco"/>
                          <w:i/>
                          <w:iCs/>
                          <w:color w:val="000000"/>
                          <w:sz w:val="15"/>
                          <w:szCs w:val="22"/>
                          <w:lang w:val="es-ES_tradnl" w:eastAsia="en-US"/>
                        </w:rPr>
                        <w:t>getPersistenceFactory</w:t>
                      </w:r>
                      <w:r w:rsidRPr="00DF12BD">
                        <w:rPr>
                          <w:rFonts w:ascii="Monaco" w:eastAsiaTheme="minorEastAsia" w:hAnsi="Monaco" w:cs="Monaco"/>
                          <w:color w:val="000000"/>
                          <w:sz w:val="15"/>
                          <w:szCs w:val="22"/>
                          <w:lang w:val="es-ES_tradnl" w:eastAsia="en-US"/>
                        </w:rPr>
                        <w:t>().getService();</w:t>
                      </w:r>
                    </w:p>
                    <w:p w14:paraId="4C8F9C21" w14:textId="77777777" w:rsidR="00363F60" w:rsidRPr="00DF12BD" w:rsidRDefault="00363F60" w:rsidP="00890CC8">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DF12BD">
                        <w:rPr>
                          <w:rFonts w:ascii="Monaco" w:eastAsiaTheme="minorEastAsia" w:hAnsi="Monaco" w:cs="Monaco"/>
                          <w:color w:val="000000"/>
                          <w:sz w:val="15"/>
                          <w:szCs w:val="22"/>
                          <w:lang w:val="es-ES_tradnl" w:eastAsia="en-US"/>
                        </w:rPr>
                        <w:t>}</w:t>
                      </w:r>
                    </w:p>
                    <w:p w14:paraId="3C656A0B" w14:textId="77777777" w:rsidR="00363F60" w:rsidRDefault="00363F60" w:rsidP="00890CC8">
                      <w:pPr>
                        <w:ind w:firstLine="0"/>
                        <w:rPr>
                          <w:rFonts w:ascii="Monaco" w:eastAsiaTheme="minorEastAsia" w:hAnsi="Monaco" w:cs="Monaco"/>
                          <w:color w:val="000000"/>
                          <w:sz w:val="15"/>
                          <w:szCs w:val="22"/>
                          <w:lang w:val="es-ES_tradnl" w:eastAsia="en-US"/>
                        </w:rPr>
                      </w:pPr>
                      <w:r w:rsidRPr="00DF12BD">
                        <w:rPr>
                          <w:rFonts w:ascii="Monaco" w:eastAsiaTheme="minorEastAsia" w:hAnsi="Monaco" w:cs="Monaco"/>
                          <w:color w:val="000000"/>
                          <w:sz w:val="15"/>
                          <w:szCs w:val="22"/>
                          <w:lang w:val="es-ES_tradnl" w:eastAsia="en-US"/>
                        </w:rPr>
                        <w:t>}</w:t>
                      </w:r>
                    </w:p>
                    <w:p w14:paraId="7E21878B" w14:textId="77777777" w:rsidR="00363F60" w:rsidRPr="00890CC8" w:rsidRDefault="00363F60" w:rsidP="00890CC8">
                      <w:pPr>
                        <w:rPr>
                          <w14:textOutline w14:w="9525" w14:cap="rnd" w14:cmpd="sng" w14:algn="ctr">
                            <w14:noFill/>
                            <w14:prstDash w14:val="solid"/>
                            <w14:bevel/>
                          </w14:textOutline>
                        </w:rPr>
                      </w:pPr>
                    </w:p>
                  </w:txbxContent>
                </v:textbox>
                <w10:wrap type="square"/>
              </v:shape>
            </w:pict>
          </mc:Fallback>
        </mc:AlternateContent>
      </w:r>
    </w:p>
    <w:p w14:paraId="38B1777F" w14:textId="258DE626" w:rsidR="00D73445" w:rsidRDefault="00DF12BD" w:rsidP="00D73445">
      <w:r>
        <w:lastRenderedPageBreak/>
        <w:t>En la ilustració</w:t>
      </w:r>
      <w:r w:rsidR="00D73445">
        <w:t>n 11</w:t>
      </w:r>
      <w:r>
        <w:t xml:space="preserve"> se puede observar el código de para acceder a los servicios de persistencia desde la capa de negocio. Como es lógico esta clase unicamente deberá ser accesible desde la capa de negocio por</w:t>
      </w:r>
      <w:r w:rsidR="00F6686E">
        <w:t xml:space="preserve"> lo que seria una buena praxis dejarla con protección de paquete y situarla dentro del paquete business.impl.services para que unicamente los servicios concretos puedan llamarla. De una forma similar se puede hacer en la capa de presentación.</w:t>
      </w:r>
    </w:p>
    <w:p w14:paraId="6DDE9A36" w14:textId="5B98C065" w:rsidR="00890CC8" w:rsidRDefault="00D73445" w:rsidP="00D73445">
      <w:r>
        <w:rPr>
          <w:noProof/>
          <w:lang w:val="es-ES_tradnl" w:eastAsia="es-ES_tradnl"/>
        </w:rPr>
        <mc:AlternateContent>
          <mc:Choice Requires="wps">
            <w:drawing>
              <wp:anchor distT="0" distB="0" distL="114300" distR="114300" simplePos="0" relativeHeight="251694080" behindDoc="0" locked="0" layoutInCell="1" allowOverlap="1" wp14:anchorId="52FCBD2E" wp14:editId="284DE6D9">
                <wp:simplePos x="0" y="0"/>
                <wp:positionH relativeFrom="column">
                  <wp:posOffset>0</wp:posOffset>
                </wp:positionH>
                <wp:positionV relativeFrom="paragraph">
                  <wp:posOffset>2397922</wp:posOffset>
                </wp:positionV>
                <wp:extent cx="4637405" cy="280035"/>
                <wp:effectExtent l="0" t="0" r="10795"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1D36524A" w14:textId="0BF00A50"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13</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2FCBD2E" id="Cuadro_x0020_de_x0020_texto_x0020_30" o:spid="_x0000_s1036" type="#_x0000_t202" style="position:absolute;left:0;text-align:left;margin-left:0;margin-top:188.8pt;width:365.15pt;height:22.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" stroked="f">
                <v:textbox style="mso-fit-shape-to-text:t" inset="0,0,0,0">
                  <w:txbxContent>
                    <w:p w14:paraId="1D36524A" w14:textId="0BF00A50"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13</w:t>
                      </w:r>
                      <w:r w:rsidRPr="00D73445">
                        <w:rPr>
                          <w:sz w:val="21"/>
                        </w:rPr>
                        <w:fldChar w:fldCharType="end"/>
                      </w:r>
                    </w:p>
                  </w:txbxContent>
                </v:textbox>
                <w10:wrap type="square"/>
              </v:shape>
            </w:pict>
          </mc:Fallback>
        </mc:AlternateContent>
      </w:r>
      <w:r>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89984" behindDoc="0" locked="0" layoutInCell="1" allowOverlap="1" wp14:anchorId="37C1DD4D" wp14:editId="6E5CA398">
                <wp:simplePos x="0" y="0"/>
                <wp:positionH relativeFrom="column">
                  <wp:posOffset>4810</wp:posOffset>
                </wp:positionH>
                <wp:positionV relativeFrom="paragraph">
                  <wp:posOffset>1477645</wp:posOffset>
                </wp:positionV>
                <wp:extent cx="4637405" cy="836295"/>
                <wp:effectExtent l="0" t="0" r="36195" b="27305"/>
                <wp:wrapSquare wrapText="bothSides"/>
                <wp:docPr id="28" name="Cuadro de texto 28"/>
                <wp:cNvGraphicFramePr/>
                <a:graphic xmlns:a="http://schemas.openxmlformats.org/drawingml/2006/main">
                  <a:graphicData uri="http://schemas.microsoft.com/office/word/2010/wordprocessingShape">
                    <wps:wsp>
                      <wps:cNvSpPr txBox="1"/>
                      <wps:spPr>
                        <a:xfrm>
                          <a:off x="0" y="0"/>
                          <a:ext cx="4637405" cy="83629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0859A30"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class</w:t>
                            </w:r>
                            <w:r w:rsidRPr="00F6686E">
                              <w:rPr>
                                <w:rFonts w:ascii="Monaco" w:eastAsiaTheme="minorEastAsia" w:hAnsi="Monaco" w:cs="Monaco"/>
                                <w:color w:val="000000"/>
                                <w:sz w:val="15"/>
                                <w:szCs w:val="22"/>
                                <w:lang w:val="es-ES_tradnl" w:eastAsia="en-US"/>
                              </w:rPr>
                              <w:t xml:space="preserve"> App {</w:t>
                            </w:r>
                          </w:p>
                          <w:p w14:paraId="2078D1F8"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static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void</w:t>
                            </w:r>
                            <w:r w:rsidRPr="00F6686E">
                              <w:rPr>
                                <w:rFonts w:ascii="Monaco" w:eastAsiaTheme="minorEastAsia" w:hAnsi="Monaco" w:cs="Monaco"/>
                                <w:color w:val="000000"/>
                                <w:sz w:val="15"/>
                                <w:szCs w:val="22"/>
                                <w:lang w:val="es-ES_tradnl" w:eastAsia="en-US"/>
                              </w:rPr>
                              <w:t xml:space="preserve"> main(String[] </w:t>
                            </w:r>
                            <w:r w:rsidRPr="00F6686E">
                              <w:rPr>
                                <w:rFonts w:ascii="Monaco" w:eastAsiaTheme="minorEastAsia" w:hAnsi="Monaco" w:cs="Monaco"/>
                                <w:color w:val="6A3E3E"/>
                                <w:sz w:val="15"/>
                                <w:szCs w:val="22"/>
                                <w:lang w:val="es-ES_tradnl" w:eastAsia="en-US"/>
                              </w:rPr>
                              <w:t>args</w:t>
                            </w:r>
                            <w:r w:rsidRPr="00F6686E">
                              <w:rPr>
                                <w:rFonts w:ascii="Monaco" w:eastAsiaTheme="minorEastAsia" w:hAnsi="Monaco" w:cs="Monaco"/>
                                <w:color w:val="000000"/>
                                <w:sz w:val="15"/>
                                <w:szCs w:val="22"/>
                                <w:lang w:val="es-ES_tradnl" w:eastAsia="en-US"/>
                              </w:rPr>
                              <w:t>)</w:t>
                            </w:r>
                            <w:r w:rsidRPr="00F6686E">
                              <w:rPr>
                                <w:rFonts w:ascii="Monaco" w:eastAsiaTheme="minorEastAsia" w:hAnsi="Monaco" w:cs="Monaco"/>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561BE937"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000000"/>
                                <w:sz w:val="15"/>
                                <w:szCs w:val="22"/>
                                <w:lang w:val="es-ES_tradnl" w:eastAsia="en-US"/>
                              </w:rPr>
                              <w:t>_Services.</w:t>
                            </w:r>
                            <w:r w:rsidRPr="00F6686E">
                              <w:rPr>
                                <w:rFonts w:ascii="Monaco" w:eastAsiaTheme="minorEastAsia" w:hAnsi="Monaco" w:cs="Monaco"/>
                                <w:i/>
                                <w:iCs/>
                                <w:color w:val="000000"/>
                                <w:sz w:val="15"/>
                                <w:szCs w:val="22"/>
                                <w:lang w:val="es-ES_tradnl" w:eastAsia="en-US"/>
                              </w:rPr>
                              <w:t>get</w:t>
                            </w:r>
                            <w:r w:rsidRPr="00F6686E">
                              <w:rPr>
                                <w:rFonts w:ascii="Monaco" w:eastAsiaTheme="minorEastAsia" w:hAnsi="Monaco" w:cs="Monaco"/>
                                <w:color w:val="000000"/>
                                <w:sz w:val="15"/>
                                <w:szCs w:val="22"/>
                                <w:lang w:val="es-ES_tradnl" w:eastAsia="en-US"/>
                              </w:rPr>
                              <w:t>().isUser(</w:t>
                            </w:r>
                            <w:r w:rsidRPr="00F6686E">
                              <w:rPr>
                                <w:rFonts w:ascii="Monaco" w:eastAsiaTheme="minorEastAsia" w:hAnsi="Monaco" w:cs="Monaco"/>
                                <w:color w:val="2A00FF"/>
                                <w:sz w:val="15"/>
                                <w:szCs w:val="22"/>
                                <w:lang w:val="es-ES_tradnl" w:eastAsia="en-US"/>
                              </w:rPr>
                              <w:t>"Fran"</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2A00FF"/>
                                <w:sz w:val="15"/>
                                <w:szCs w:val="22"/>
                                <w:lang w:val="es-ES_tradnl" w:eastAsia="en-US"/>
                              </w:rPr>
                              <w:t>"Teleco</w:t>
                            </w:r>
                            <w:r>
                              <w:rPr>
                                <w:rFonts w:ascii="Monaco" w:eastAsiaTheme="minorEastAsia" w:hAnsi="Monaco" w:cs="Monaco"/>
                                <w:color w:val="2A00FF"/>
                                <w:sz w:val="15"/>
                                <w:szCs w:val="22"/>
                                <w:lang w:val="es-ES_tradnl" w:eastAsia="en-US"/>
                              </w:rPr>
                              <w:t>Es</w:t>
                            </w:r>
                            <w:r w:rsidRPr="00F6686E">
                              <w:rPr>
                                <w:rFonts w:ascii="Monaco" w:eastAsiaTheme="minorEastAsia" w:hAnsi="Monaco" w:cs="Monaco"/>
                                <w:color w:val="2A00FF"/>
                                <w:sz w:val="15"/>
                                <w:szCs w:val="22"/>
                                <w:lang w:val="es-ES_tradnl" w:eastAsia="en-US"/>
                              </w:rPr>
                              <w:t>partano"</w:t>
                            </w:r>
                            <w:r w:rsidRPr="00F6686E">
                              <w:rPr>
                                <w:rFonts w:ascii="Monaco" w:eastAsiaTheme="minorEastAsia" w:hAnsi="Monaco" w:cs="Monaco"/>
                                <w:color w:val="000000"/>
                                <w:sz w:val="15"/>
                                <w:szCs w:val="22"/>
                                <w:lang w:val="es-ES_tradnl" w:eastAsia="en-US"/>
                              </w:rPr>
                              <w:t>);</w:t>
                            </w:r>
                          </w:p>
                          <w:p w14:paraId="07CECB52"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235ACCFA"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F6686E">
                              <w:rPr>
                                <w:rFonts w:ascii="Monaco" w:eastAsiaTheme="minorEastAsia" w:hAnsi="Monaco" w:cs="Monaco"/>
                                <w:color w:val="000000"/>
                                <w:sz w:val="15"/>
                                <w:szCs w:val="22"/>
                                <w:lang w:val="es-ES_tradnl" w:eastAsia="en-US"/>
                              </w:rPr>
                              <w:t>}</w:t>
                            </w:r>
                          </w:p>
                          <w:p w14:paraId="17550599" w14:textId="77777777" w:rsidR="00363F60" w:rsidRPr="00890CC8" w:rsidRDefault="00363F60" w:rsidP="00D73445">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7C1DD4D" id="Cuadro_x0020_de_x0020_texto_x0020_28" o:spid="_x0000_s1037" type="#_x0000_t202" style="position:absolute;left:0;text-align:left;margin-left:.4pt;margin-top:116.35pt;width:365.15pt;height:65.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" filled="f" strokecolor="#4f81bd [3204]">
                <v:textbox>
                  <w:txbxContent>
                    <w:p w14:paraId="00859A30"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class</w:t>
                      </w:r>
                      <w:r w:rsidRPr="00F6686E">
                        <w:rPr>
                          <w:rFonts w:ascii="Monaco" w:eastAsiaTheme="minorEastAsia" w:hAnsi="Monaco" w:cs="Monaco"/>
                          <w:color w:val="000000"/>
                          <w:sz w:val="15"/>
                          <w:szCs w:val="22"/>
                          <w:lang w:val="es-ES_tradnl" w:eastAsia="en-US"/>
                        </w:rPr>
                        <w:t xml:space="preserve"> App {</w:t>
                      </w:r>
                    </w:p>
                    <w:p w14:paraId="2078D1F8"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static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void</w:t>
                      </w:r>
                      <w:r w:rsidRPr="00F6686E">
                        <w:rPr>
                          <w:rFonts w:ascii="Monaco" w:eastAsiaTheme="minorEastAsia" w:hAnsi="Monaco" w:cs="Monaco"/>
                          <w:color w:val="000000"/>
                          <w:sz w:val="15"/>
                          <w:szCs w:val="22"/>
                          <w:lang w:val="es-ES_tradnl" w:eastAsia="en-US"/>
                        </w:rPr>
                        <w:t xml:space="preserve"> main(String[] </w:t>
                      </w:r>
                      <w:r w:rsidRPr="00F6686E">
                        <w:rPr>
                          <w:rFonts w:ascii="Monaco" w:eastAsiaTheme="minorEastAsia" w:hAnsi="Monaco" w:cs="Monaco"/>
                          <w:color w:val="6A3E3E"/>
                          <w:sz w:val="15"/>
                          <w:szCs w:val="22"/>
                          <w:lang w:val="es-ES_tradnl" w:eastAsia="en-US"/>
                        </w:rPr>
                        <w:t>args</w:t>
                      </w:r>
                      <w:r w:rsidRPr="00F6686E">
                        <w:rPr>
                          <w:rFonts w:ascii="Monaco" w:eastAsiaTheme="minorEastAsia" w:hAnsi="Monaco" w:cs="Monaco"/>
                          <w:color w:val="000000"/>
                          <w:sz w:val="15"/>
                          <w:szCs w:val="22"/>
                          <w:lang w:val="es-ES_tradnl" w:eastAsia="en-US"/>
                        </w:rPr>
                        <w:t>)</w:t>
                      </w:r>
                      <w:r w:rsidRPr="00F6686E">
                        <w:rPr>
                          <w:rFonts w:ascii="Monaco" w:eastAsiaTheme="minorEastAsia" w:hAnsi="Monaco" w:cs="Monaco"/>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561BE937"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000000"/>
                          <w:sz w:val="15"/>
                          <w:szCs w:val="22"/>
                          <w:lang w:val="es-ES_tradnl" w:eastAsia="en-US"/>
                        </w:rPr>
                        <w:t>_Services.</w:t>
                      </w:r>
                      <w:r w:rsidRPr="00F6686E">
                        <w:rPr>
                          <w:rFonts w:ascii="Monaco" w:eastAsiaTheme="minorEastAsia" w:hAnsi="Monaco" w:cs="Monaco"/>
                          <w:i/>
                          <w:iCs/>
                          <w:color w:val="000000"/>
                          <w:sz w:val="15"/>
                          <w:szCs w:val="22"/>
                          <w:lang w:val="es-ES_tradnl" w:eastAsia="en-US"/>
                        </w:rPr>
                        <w:t>get</w:t>
                      </w:r>
                      <w:r w:rsidRPr="00F6686E">
                        <w:rPr>
                          <w:rFonts w:ascii="Monaco" w:eastAsiaTheme="minorEastAsia" w:hAnsi="Monaco" w:cs="Monaco"/>
                          <w:color w:val="000000"/>
                          <w:sz w:val="15"/>
                          <w:szCs w:val="22"/>
                          <w:lang w:val="es-ES_tradnl" w:eastAsia="en-US"/>
                        </w:rPr>
                        <w:t>().isUser(</w:t>
                      </w:r>
                      <w:r w:rsidRPr="00F6686E">
                        <w:rPr>
                          <w:rFonts w:ascii="Monaco" w:eastAsiaTheme="minorEastAsia" w:hAnsi="Monaco" w:cs="Monaco"/>
                          <w:color w:val="2A00FF"/>
                          <w:sz w:val="15"/>
                          <w:szCs w:val="22"/>
                          <w:lang w:val="es-ES_tradnl" w:eastAsia="en-US"/>
                        </w:rPr>
                        <w:t>"Fran"</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2A00FF"/>
                          <w:sz w:val="15"/>
                          <w:szCs w:val="22"/>
                          <w:lang w:val="es-ES_tradnl" w:eastAsia="en-US"/>
                        </w:rPr>
                        <w:t>"Teleco</w:t>
                      </w:r>
                      <w:r>
                        <w:rPr>
                          <w:rFonts w:ascii="Monaco" w:eastAsiaTheme="minorEastAsia" w:hAnsi="Monaco" w:cs="Monaco"/>
                          <w:color w:val="2A00FF"/>
                          <w:sz w:val="15"/>
                          <w:szCs w:val="22"/>
                          <w:lang w:val="es-ES_tradnl" w:eastAsia="en-US"/>
                        </w:rPr>
                        <w:t>Es</w:t>
                      </w:r>
                      <w:r w:rsidRPr="00F6686E">
                        <w:rPr>
                          <w:rFonts w:ascii="Monaco" w:eastAsiaTheme="minorEastAsia" w:hAnsi="Monaco" w:cs="Monaco"/>
                          <w:color w:val="2A00FF"/>
                          <w:sz w:val="15"/>
                          <w:szCs w:val="22"/>
                          <w:lang w:val="es-ES_tradnl" w:eastAsia="en-US"/>
                        </w:rPr>
                        <w:t>partano"</w:t>
                      </w:r>
                      <w:r w:rsidRPr="00F6686E">
                        <w:rPr>
                          <w:rFonts w:ascii="Monaco" w:eastAsiaTheme="minorEastAsia" w:hAnsi="Monaco" w:cs="Monaco"/>
                          <w:color w:val="000000"/>
                          <w:sz w:val="15"/>
                          <w:szCs w:val="22"/>
                          <w:lang w:val="es-ES_tradnl" w:eastAsia="en-US"/>
                        </w:rPr>
                        <w:t>);</w:t>
                      </w:r>
                    </w:p>
                    <w:p w14:paraId="07CECB52"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235ACCFA"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F6686E">
                        <w:rPr>
                          <w:rFonts w:ascii="Monaco" w:eastAsiaTheme="minorEastAsia" w:hAnsi="Monaco" w:cs="Monaco"/>
                          <w:color w:val="000000"/>
                          <w:sz w:val="15"/>
                          <w:szCs w:val="22"/>
                          <w:lang w:val="es-ES_tradnl" w:eastAsia="en-US"/>
                        </w:rPr>
                        <w:t>}</w:t>
                      </w:r>
                    </w:p>
                    <w:p w14:paraId="17550599" w14:textId="77777777" w:rsidR="00363F60" w:rsidRPr="00890CC8" w:rsidRDefault="00363F60" w:rsidP="00D73445">
                      <w:pPr>
                        <w:rPr>
                          <w14:textOutline w14:w="9525" w14:cap="rnd" w14:cmpd="sng" w14:algn="ctr">
                            <w14:noFill/>
                            <w14:prstDash w14:val="solid"/>
                            <w14:bevel/>
                          </w14:textOutline>
                        </w:rPr>
                      </w:pPr>
                    </w:p>
                  </w:txbxContent>
                </v:textbox>
                <w10:wrap type="square"/>
              </v:shape>
            </w:pict>
          </mc:Fallback>
        </mc:AlternateContent>
      </w:r>
      <w:r>
        <w:rPr>
          <w:noProof/>
          <w:lang w:val="es-ES_tradnl" w:eastAsia="es-ES_tradnl"/>
        </w:rPr>
        <mc:AlternateContent>
          <mc:Choice Requires="wps">
            <w:drawing>
              <wp:anchor distT="0" distB="0" distL="114300" distR="114300" simplePos="0" relativeHeight="251692032" behindDoc="0" locked="0" layoutInCell="1" allowOverlap="1" wp14:anchorId="1FA9EC98" wp14:editId="54E646F4">
                <wp:simplePos x="0" y="0"/>
                <wp:positionH relativeFrom="column">
                  <wp:posOffset>0</wp:posOffset>
                </wp:positionH>
                <wp:positionV relativeFrom="paragraph">
                  <wp:posOffset>1038860</wp:posOffset>
                </wp:positionV>
                <wp:extent cx="4637405" cy="2800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665274C4" w14:textId="19CFE126"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12</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FA9EC98" id="Cuadro_x0020_de_x0020_texto_x0020_29" o:spid="_x0000_s1038" type="#_x0000_t202" style="position:absolute;left:0;text-align:left;margin-left:0;margin-top:81.8pt;width:365.15pt;height:22.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" stroked="f">
                <v:textbox style="mso-fit-shape-to-text:t" inset="0,0,0,0">
                  <w:txbxContent>
                    <w:p w14:paraId="665274C4" w14:textId="19CFE126"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12</w:t>
                      </w:r>
                      <w:r w:rsidRPr="00D73445">
                        <w:rPr>
                          <w:sz w:val="21"/>
                        </w:rPr>
                        <w:fldChar w:fldCharType="end"/>
                      </w:r>
                    </w:p>
                  </w:txbxContent>
                </v:textbox>
                <w10:wrap type="square"/>
              </v:shape>
            </w:pict>
          </mc:Fallback>
        </mc:AlternateContent>
      </w:r>
      <w:r>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87936" behindDoc="0" locked="0" layoutInCell="1" allowOverlap="1" wp14:anchorId="51144C31" wp14:editId="187F2E04">
                <wp:simplePos x="0" y="0"/>
                <wp:positionH relativeFrom="column">
                  <wp:posOffset>0</wp:posOffset>
                </wp:positionH>
                <wp:positionV relativeFrom="paragraph">
                  <wp:posOffset>145415</wp:posOffset>
                </wp:positionV>
                <wp:extent cx="4637405" cy="836295"/>
                <wp:effectExtent l="0" t="0" r="36195" b="27305"/>
                <wp:wrapSquare wrapText="bothSides"/>
                <wp:docPr id="27" name="Cuadro de texto 27"/>
                <wp:cNvGraphicFramePr/>
                <a:graphic xmlns:a="http://schemas.openxmlformats.org/drawingml/2006/main">
                  <a:graphicData uri="http://schemas.microsoft.com/office/word/2010/wordprocessingShape">
                    <wps:wsp>
                      <wps:cNvSpPr txBox="1"/>
                      <wps:spPr>
                        <a:xfrm>
                          <a:off x="0" y="0"/>
                          <a:ext cx="4637405" cy="83629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214FF7B"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class</w:t>
                            </w:r>
                            <w:r w:rsidRPr="00F6686E">
                              <w:rPr>
                                <w:rFonts w:ascii="Monaco" w:eastAsiaTheme="minorEastAsia" w:hAnsi="Monaco" w:cs="Monaco"/>
                                <w:color w:val="000000"/>
                                <w:sz w:val="15"/>
                                <w:szCs w:val="22"/>
                                <w:lang w:val="es-ES_tradnl" w:eastAsia="en-US"/>
                              </w:rPr>
                              <w:t xml:space="preserve"> _Services {</w:t>
                            </w:r>
                          </w:p>
                          <w:p w14:paraId="5A99FC15"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static</w:t>
                            </w:r>
                            <w:r w:rsidRPr="00F6686E">
                              <w:rPr>
                                <w:rFonts w:ascii="Monaco" w:eastAsiaTheme="minorEastAsia" w:hAnsi="Monaco" w:cs="Monaco"/>
                                <w:color w:val="000000"/>
                                <w:sz w:val="15"/>
                                <w:szCs w:val="22"/>
                                <w:lang w:val="es-ES_tradnl" w:eastAsia="en-US"/>
                              </w:rPr>
                              <w:t xml:space="preserve"> Business get()</w:t>
                            </w:r>
                            <w:r>
                              <w:rPr>
                                <w:rFonts w:ascii="Monaco" w:eastAsiaTheme="minorEastAsia" w:hAnsi="Monaco" w:cs="Monaco"/>
                                <w:b/>
                                <w:bCs/>
                                <w:color w:val="7F0055"/>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606888C5"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return</w:t>
                            </w:r>
                            <w:r w:rsidRPr="00F6686E">
                              <w:rPr>
                                <w:rFonts w:ascii="Monaco" w:eastAsiaTheme="minorEastAsia" w:hAnsi="Monaco" w:cs="Monaco"/>
                                <w:color w:val="000000"/>
                                <w:sz w:val="15"/>
                                <w:szCs w:val="22"/>
                                <w:lang w:val="es-ES_tradnl" w:eastAsia="en-US"/>
                              </w:rPr>
                              <w:t xml:space="preserve"> Factory.</w:t>
                            </w:r>
                            <w:r w:rsidRPr="00F6686E">
                              <w:rPr>
                                <w:rFonts w:ascii="Monaco" w:eastAsiaTheme="minorEastAsia" w:hAnsi="Monaco" w:cs="Monaco"/>
                                <w:i/>
                                <w:iCs/>
                                <w:color w:val="000000"/>
                                <w:sz w:val="15"/>
                                <w:szCs w:val="22"/>
                                <w:lang w:val="es-ES_tradnl" w:eastAsia="en-US"/>
                              </w:rPr>
                              <w:t>getBusinessFactory</w:t>
                            </w:r>
                            <w:r w:rsidRPr="00F6686E">
                              <w:rPr>
                                <w:rFonts w:ascii="Monaco" w:eastAsiaTheme="minorEastAsia" w:hAnsi="Monaco" w:cs="Monaco"/>
                                <w:color w:val="000000"/>
                                <w:sz w:val="15"/>
                                <w:szCs w:val="22"/>
                                <w:lang w:val="es-ES_tradnl" w:eastAsia="en-US"/>
                              </w:rPr>
                              <w:t>().getService();</w:t>
                            </w:r>
                          </w:p>
                          <w:p w14:paraId="2553D0EC"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1B82C208"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F6686E">
                              <w:rPr>
                                <w:rFonts w:ascii="Monaco" w:eastAsiaTheme="minorEastAsia" w:hAnsi="Monaco" w:cs="Monaco"/>
                                <w:color w:val="000000"/>
                                <w:sz w:val="15"/>
                                <w:szCs w:val="22"/>
                                <w:lang w:val="es-ES_tradnl" w:eastAsia="en-US"/>
                              </w:rPr>
                              <w:t>}</w:t>
                            </w:r>
                          </w:p>
                          <w:p w14:paraId="7264398E" w14:textId="77777777" w:rsidR="00363F60" w:rsidRPr="00890CC8" w:rsidRDefault="00363F60" w:rsidP="00D73445">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1144C31" id="Cuadro_x0020_de_x0020_texto_x0020_27" o:spid="_x0000_s1039" type="#_x0000_t202" style="position:absolute;left:0;text-align:left;margin-left:0;margin-top:11.45pt;width:365.15pt;height:6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" filled="f" strokecolor="#4f81bd [3204]">
                <v:textbox>
                  <w:txbxContent>
                    <w:p w14:paraId="6214FF7B"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class</w:t>
                      </w:r>
                      <w:r w:rsidRPr="00F6686E">
                        <w:rPr>
                          <w:rFonts w:ascii="Monaco" w:eastAsiaTheme="minorEastAsia" w:hAnsi="Monaco" w:cs="Monaco"/>
                          <w:color w:val="000000"/>
                          <w:sz w:val="15"/>
                          <w:szCs w:val="22"/>
                          <w:lang w:val="es-ES_tradnl" w:eastAsia="en-US"/>
                        </w:rPr>
                        <w:t xml:space="preserve"> _Services {</w:t>
                      </w:r>
                    </w:p>
                    <w:p w14:paraId="5A99FC15"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public</w:t>
                      </w:r>
                      <w:r w:rsidRPr="00F6686E">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static</w:t>
                      </w:r>
                      <w:r w:rsidRPr="00F6686E">
                        <w:rPr>
                          <w:rFonts w:ascii="Monaco" w:eastAsiaTheme="minorEastAsia" w:hAnsi="Monaco" w:cs="Monaco"/>
                          <w:color w:val="000000"/>
                          <w:sz w:val="15"/>
                          <w:szCs w:val="22"/>
                          <w:lang w:val="es-ES_tradnl" w:eastAsia="en-US"/>
                        </w:rPr>
                        <w:t xml:space="preserve"> Business get()</w:t>
                      </w:r>
                      <w:r>
                        <w:rPr>
                          <w:rFonts w:ascii="Monaco" w:eastAsiaTheme="minorEastAsia" w:hAnsi="Monaco" w:cs="Monaco"/>
                          <w:b/>
                          <w:bCs/>
                          <w:color w:val="7F0055"/>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606888C5"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b/>
                          <w:bCs/>
                          <w:color w:val="7F0055"/>
                          <w:sz w:val="15"/>
                          <w:szCs w:val="22"/>
                          <w:lang w:val="es-ES_tradnl" w:eastAsia="en-US"/>
                        </w:rPr>
                        <w:t>return</w:t>
                      </w:r>
                      <w:r w:rsidRPr="00F6686E">
                        <w:rPr>
                          <w:rFonts w:ascii="Monaco" w:eastAsiaTheme="minorEastAsia" w:hAnsi="Monaco" w:cs="Monaco"/>
                          <w:color w:val="000000"/>
                          <w:sz w:val="15"/>
                          <w:szCs w:val="22"/>
                          <w:lang w:val="es-ES_tradnl" w:eastAsia="en-US"/>
                        </w:rPr>
                        <w:t xml:space="preserve"> Factory.</w:t>
                      </w:r>
                      <w:r w:rsidRPr="00F6686E">
                        <w:rPr>
                          <w:rFonts w:ascii="Monaco" w:eastAsiaTheme="minorEastAsia" w:hAnsi="Monaco" w:cs="Monaco"/>
                          <w:i/>
                          <w:iCs/>
                          <w:color w:val="000000"/>
                          <w:sz w:val="15"/>
                          <w:szCs w:val="22"/>
                          <w:lang w:val="es-ES_tradnl" w:eastAsia="en-US"/>
                        </w:rPr>
                        <w:t>getBusinessFactory</w:t>
                      </w:r>
                      <w:r w:rsidRPr="00F6686E">
                        <w:rPr>
                          <w:rFonts w:ascii="Monaco" w:eastAsiaTheme="minorEastAsia" w:hAnsi="Monaco" w:cs="Monaco"/>
                          <w:color w:val="000000"/>
                          <w:sz w:val="15"/>
                          <w:szCs w:val="22"/>
                          <w:lang w:val="es-ES_tradnl" w:eastAsia="en-US"/>
                        </w:rPr>
                        <w:t>().getService();</w:t>
                      </w:r>
                    </w:p>
                    <w:p w14:paraId="2553D0EC" w14:textId="77777777" w:rsidR="00363F60" w:rsidRPr="00F6686E"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F6686E">
                        <w:rPr>
                          <w:rFonts w:ascii="Monaco" w:eastAsiaTheme="minorEastAsia" w:hAnsi="Monaco" w:cs="Monaco"/>
                          <w:color w:val="000000"/>
                          <w:sz w:val="15"/>
                          <w:szCs w:val="22"/>
                          <w:lang w:val="es-ES_tradnl" w:eastAsia="en-US"/>
                        </w:rPr>
                        <w:t>}</w:t>
                      </w:r>
                    </w:p>
                    <w:p w14:paraId="1B82C208"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F6686E">
                        <w:rPr>
                          <w:rFonts w:ascii="Monaco" w:eastAsiaTheme="minorEastAsia" w:hAnsi="Monaco" w:cs="Monaco"/>
                          <w:color w:val="000000"/>
                          <w:sz w:val="15"/>
                          <w:szCs w:val="22"/>
                          <w:lang w:val="es-ES_tradnl" w:eastAsia="en-US"/>
                        </w:rPr>
                        <w:t>}</w:t>
                      </w:r>
                    </w:p>
                    <w:p w14:paraId="7264398E" w14:textId="77777777" w:rsidR="00363F60" w:rsidRPr="00890CC8" w:rsidRDefault="00363F60" w:rsidP="00D73445">
                      <w:pPr>
                        <w:rPr>
                          <w14:textOutline w14:w="9525" w14:cap="rnd" w14:cmpd="sng" w14:algn="ctr">
                            <w14:noFill/>
                            <w14:prstDash w14:val="solid"/>
                            <w14:bevel/>
                          </w14:textOutline>
                        </w:rPr>
                      </w:pPr>
                    </w:p>
                  </w:txbxContent>
                </v:textbox>
                <w10:wrap type="square"/>
              </v:shape>
            </w:pict>
          </mc:Fallback>
        </mc:AlternateContent>
      </w:r>
    </w:p>
    <w:p w14:paraId="5A355296" w14:textId="5039FC81" w:rsidR="00F6686E" w:rsidRDefault="00F6686E" w:rsidP="00F6686E">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p>
    <w:p w14:paraId="4AAE2C7E" w14:textId="776ACC1F" w:rsidR="00F6686E" w:rsidRDefault="00D73445" w:rsidP="00F6686E">
      <w:pPr>
        <w:rPr>
          <w:rFonts w:eastAsiaTheme="minorEastAsia"/>
          <w:lang w:val="es-ES_tradnl" w:eastAsia="en-US"/>
        </w:rPr>
      </w:pPr>
      <w:r>
        <w:rPr>
          <w:rFonts w:eastAsiaTheme="minorEastAsia"/>
          <w:lang w:val="es-ES_tradnl" w:eastAsia="en-US"/>
        </w:rPr>
        <w:t>En las ilustraciones 12 y 13</w:t>
      </w:r>
      <w:r w:rsidR="00F6686E">
        <w:rPr>
          <w:rFonts w:eastAsiaTheme="minorEastAsia"/>
          <w:lang w:val="es-ES_tradnl" w:eastAsia="en-US"/>
        </w:rPr>
        <w:t xml:space="preserve"> se puede observar la clase encargada de llamar a los servicios de la capa de negocio y como se realizaría la llamada desde la capa de presentación. </w:t>
      </w:r>
    </w:p>
    <w:p w14:paraId="6D0F5FCD" w14:textId="77777777" w:rsidR="00D73445" w:rsidRDefault="008D4B07" w:rsidP="00D73445">
      <w:pPr>
        <w:keepNext/>
        <w:ind w:firstLine="0"/>
      </w:pPr>
      <w:r>
        <w:rPr>
          <w:rFonts w:eastAsiaTheme="minorEastAsia"/>
          <w:noProof/>
          <w:lang w:val="es-ES_tradnl" w:eastAsia="es-ES_tradnl"/>
        </w:rPr>
        <w:lastRenderedPageBreak/>
        <w:drawing>
          <wp:inline distT="0" distB="0" distL="0" distR="0" wp14:anchorId="35F7912F" wp14:editId="43152FCC">
            <wp:extent cx="5113601" cy="32856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09-29 a las 11.24.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23495" cy="3291982"/>
                    </a:xfrm>
                    <a:prstGeom prst="rect">
                      <a:avLst/>
                    </a:prstGeom>
                  </pic:spPr>
                </pic:pic>
              </a:graphicData>
            </a:graphic>
          </wp:inline>
        </w:drawing>
      </w:r>
    </w:p>
    <w:p w14:paraId="62B09E8C" w14:textId="55151B36" w:rsidR="008D4B07" w:rsidRPr="00D73445" w:rsidRDefault="00D73445" w:rsidP="00D73445">
      <w:pPr>
        <w:pStyle w:val="Descripcin"/>
        <w:jc w:val="center"/>
        <w:rPr>
          <w:rFonts w:eastAsiaTheme="minorEastAsia"/>
          <w:sz w:val="21"/>
          <w:lang w:val="es-ES_tradnl" w:eastAsia="en-US"/>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Pr>
          <w:noProof/>
          <w:sz w:val="21"/>
        </w:rPr>
        <w:t>14</w:t>
      </w:r>
      <w:r w:rsidRPr="00D73445">
        <w:rPr>
          <w:sz w:val="21"/>
        </w:rPr>
        <w:fldChar w:fldCharType="end"/>
      </w:r>
    </w:p>
    <w:p w14:paraId="1973569C" w14:textId="31F9BEAF" w:rsidR="008D4B07" w:rsidRDefault="008D4B07" w:rsidP="008D4B07">
      <w:pPr>
        <w:rPr>
          <w:rFonts w:eastAsiaTheme="minorEastAsia"/>
          <w:lang w:val="es-ES_tradnl" w:eastAsia="en-US"/>
        </w:rPr>
      </w:pPr>
      <w:r>
        <w:rPr>
          <w:rFonts w:eastAsiaTheme="minorEastAsia"/>
          <w:lang w:val="es-ES_tradnl" w:eastAsia="en-US"/>
        </w:rPr>
        <w:t>Finalmente en la ilustració</w:t>
      </w:r>
      <w:r w:rsidR="00D73445">
        <w:rPr>
          <w:rFonts w:eastAsiaTheme="minorEastAsia"/>
          <w:lang w:val="es-ES_tradnl" w:eastAsia="en-US"/>
        </w:rPr>
        <w:t>n 14</w:t>
      </w:r>
      <w:r>
        <w:rPr>
          <w:rFonts w:eastAsiaTheme="minorEastAsia"/>
          <w:lang w:val="es-ES_tradnl" w:eastAsia="en-US"/>
        </w:rPr>
        <w:t xml:space="preserve"> se muestra como quedarían las relaciones entre las distintas clases e interfaces. </w:t>
      </w:r>
    </w:p>
    <w:p w14:paraId="264E44E9" w14:textId="7E8D9AAA" w:rsidR="008D4B07" w:rsidRDefault="008D4B07" w:rsidP="008D4B07">
      <w:pPr>
        <w:pStyle w:val="heading2"/>
        <w:rPr>
          <w:lang w:val="es-ES"/>
        </w:rPr>
      </w:pPr>
      <w:r>
        <w:rPr>
          <w:lang w:val="es-ES"/>
        </w:rPr>
        <w:t xml:space="preserve">Otros aspectos relevantes </w:t>
      </w:r>
    </w:p>
    <w:p w14:paraId="58727569" w14:textId="6D5EA3D1" w:rsidR="000E5E92" w:rsidRDefault="008D4B07" w:rsidP="003D1155">
      <w:r>
        <w:t>Es posible que de la ilustració</w:t>
      </w:r>
      <w:r w:rsidR="00D73445">
        <w:t>n 14</w:t>
      </w:r>
      <w:r>
        <w:t xml:space="preserve"> no quede completamente claro como se deben construir las aplicaciones. </w:t>
      </w:r>
      <w:r w:rsidR="000E5E92">
        <w:t>En la ilustració</w:t>
      </w:r>
      <w:r w:rsidR="00D73445">
        <w:t>n 6</w:t>
      </w:r>
      <w:r w:rsidR="000E5E92">
        <w:t xml:space="preserve"> podiamos observar como </w:t>
      </w:r>
      <w:r w:rsidR="0031304A">
        <w:t>era la estructuración de paquetes de la arquitectura</w:t>
      </w:r>
      <w:r w:rsidR="000E5E92">
        <w:t>. Se puede observar como tanto la capa de persistencia como la de negocio tienen un paquete services, es en dicho paquete donde se deben añadir las implementaciones diseñadas por el desarrollador.</w:t>
      </w:r>
    </w:p>
    <w:p w14:paraId="3A0F28AB" w14:textId="3E43470D" w:rsidR="000E5E92" w:rsidRPr="000E5E92" w:rsidRDefault="000E5E92" w:rsidP="000E5E92">
      <w:pPr>
        <w:pStyle w:val="heading2"/>
        <w:numPr>
          <w:ilvl w:val="2"/>
          <w:numId w:val="8"/>
        </w:numPr>
        <w:rPr>
          <w:lang w:val="es-ES"/>
        </w:rPr>
      </w:pPr>
      <w:r>
        <w:rPr>
          <w:lang w:val="es-ES"/>
        </w:rPr>
        <w:t xml:space="preserve">Capa de negocio </w:t>
      </w:r>
    </w:p>
    <w:p w14:paraId="437293DA" w14:textId="15D8B07B" w:rsidR="000E5E92" w:rsidRDefault="000E5E92" w:rsidP="008D4B07">
      <w:r>
        <w:t>En la ilustració</w:t>
      </w:r>
      <w:r w:rsidR="00D73445">
        <w:t>n 15</w:t>
      </w:r>
      <w:r>
        <w:t xml:space="preserve"> podemos observar, a modo de ejemplo, una implementación concreta de la capa de negocio.</w:t>
      </w:r>
    </w:p>
    <w:p w14:paraId="7038B7AA" w14:textId="77777777" w:rsidR="000E5E92" w:rsidRDefault="000E5E92" w:rsidP="000E5E92">
      <w:pPr>
        <w:widowControl w:val="0"/>
        <w:overflowPunct/>
        <w:spacing w:line="240" w:lineRule="auto"/>
        <w:ind w:firstLine="0"/>
        <w:jc w:val="left"/>
        <w:textAlignment w:val="auto"/>
        <w:rPr>
          <w:rFonts w:ascii="Monaco" w:eastAsiaTheme="minorEastAsia" w:hAnsi="Monaco" w:cs="Monaco"/>
          <w:b/>
          <w:bCs/>
          <w:color w:val="7F0055"/>
          <w:sz w:val="15"/>
          <w:szCs w:val="15"/>
          <w:lang w:val="es-ES_tradnl" w:eastAsia="en-US"/>
        </w:rPr>
      </w:pPr>
    </w:p>
    <w:p w14:paraId="64E97C7E" w14:textId="3D7F4156" w:rsidR="000E5E92" w:rsidRDefault="00D73445" w:rsidP="00D73445">
      <w:pPr>
        <w:rPr>
          <w:rFonts w:eastAsiaTheme="minorEastAsia"/>
          <w:lang w:val="es-ES_tradnl" w:eastAsia="en-US"/>
        </w:rPr>
      </w:pPr>
      <w:r>
        <w:rPr>
          <w:noProof/>
          <w:lang w:val="es-ES_tradnl" w:eastAsia="es-ES_tradnl"/>
        </w:rPr>
        <w:lastRenderedPageBreak/>
        <mc:AlternateContent>
          <mc:Choice Requires="wps">
            <w:drawing>
              <wp:anchor distT="0" distB="0" distL="114300" distR="114300" simplePos="0" relativeHeight="251698176" behindDoc="0" locked="0" layoutInCell="1" allowOverlap="1" wp14:anchorId="73844A00" wp14:editId="3517D624">
                <wp:simplePos x="0" y="0"/>
                <wp:positionH relativeFrom="column">
                  <wp:posOffset>1905</wp:posOffset>
                </wp:positionH>
                <wp:positionV relativeFrom="paragraph">
                  <wp:posOffset>4244975</wp:posOffset>
                </wp:positionV>
                <wp:extent cx="4637405" cy="280035"/>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1A01DC5C" w14:textId="674EACAC"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15</w:t>
                            </w:r>
                            <w:r w:rsidRPr="00D73445">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3844A00" id="Cuadro_x0020_de_x0020_texto_x0020_32" o:spid="_x0000_s1040" type="#_x0000_t202" style="position:absolute;left:0;text-align:left;margin-left:.15pt;margin-top:334.25pt;width:365.15pt;height:22.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" stroked="f">
                <v:textbox style="mso-fit-shape-to-text:t" inset="0,0,0,0">
                  <w:txbxContent>
                    <w:p w14:paraId="1A01DC5C" w14:textId="674EACAC" w:rsidR="00363F60" w:rsidRPr="00D73445" w:rsidRDefault="00363F60" w:rsidP="00D73445">
                      <w:pPr>
                        <w:pStyle w:val="Descripcin"/>
                        <w:jc w:val="center"/>
                        <w:rPr>
                          <w:rFonts w:ascii="Monaco" w:hAnsi="Monaco" w:cs="Monaco"/>
                          <w:noProof/>
                          <w:color w:val="000000"/>
                          <w:sz w:val="28"/>
                          <w:szCs w:val="22"/>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15</w:t>
                      </w:r>
                      <w:r w:rsidRPr="00D73445">
                        <w:rPr>
                          <w:sz w:val="21"/>
                        </w:rPr>
                        <w:fldChar w:fldCharType="end"/>
                      </w:r>
                    </w:p>
                  </w:txbxContent>
                </v:textbox>
                <w10:wrap type="square"/>
              </v:shape>
            </w:pict>
          </mc:Fallback>
        </mc:AlternateContent>
      </w:r>
      <w:r>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96128" behindDoc="0" locked="0" layoutInCell="1" allowOverlap="1" wp14:anchorId="694FFA1D" wp14:editId="0E978A31">
                <wp:simplePos x="0" y="0"/>
                <wp:positionH relativeFrom="column">
                  <wp:posOffset>1905</wp:posOffset>
                </wp:positionH>
                <wp:positionV relativeFrom="paragraph">
                  <wp:posOffset>151130</wp:posOffset>
                </wp:positionV>
                <wp:extent cx="4637405" cy="4036695"/>
                <wp:effectExtent l="0" t="0" r="36195" b="27305"/>
                <wp:wrapSquare wrapText="bothSides"/>
                <wp:docPr id="31" name="Cuadro de texto 31"/>
                <wp:cNvGraphicFramePr/>
                <a:graphic xmlns:a="http://schemas.openxmlformats.org/drawingml/2006/main">
                  <a:graphicData uri="http://schemas.microsoft.com/office/word/2010/wordprocessingShape">
                    <wps:wsp>
                      <wps:cNvSpPr txBox="1"/>
                      <wps:spPr>
                        <a:xfrm>
                          <a:off x="0" y="0"/>
                          <a:ext cx="4637405" cy="403669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D8C71B4"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15"/>
                                <w:lang w:val="es-ES_tradnl" w:eastAsia="en-US"/>
                              </w:rPr>
                            </w:pPr>
                            <w:r w:rsidRPr="000E5E92">
                              <w:rPr>
                                <w:rFonts w:ascii="Monaco" w:eastAsiaTheme="minorEastAsia" w:hAnsi="Monaco" w:cs="Monaco"/>
                                <w:b/>
                                <w:bCs/>
                                <w:color w:val="7F0055"/>
                                <w:sz w:val="15"/>
                                <w:szCs w:val="15"/>
                                <w:lang w:val="es-ES_tradnl" w:eastAsia="en-US"/>
                              </w:rPr>
                              <w:t>public</w:t>
                            </w:r>
                            <w:r w:rsidRPr="000E5E92">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interface</w:t>
                            </w:r>
                            <w:r w:rsidRPr="000E5E92">
                              <w:rPr>
                                <w:rFonts w:ascii="Monaco" w:eastAsiaTheme="minorEastAsia" w:hAnsi="Monaco" w:cs="Monaco"/>
                                <w:color w:val="000000"/>
                                <w:sz w:val="15"/>
                                <w:szCs w:val="15"/>
                                <w:lang w:val="es-ES_tradnl" w:eastAsia="en-US"/>
                              </w:rPr>
                              <w:t xml:space="preserve"> Business {</w:t>
                            </w:r>
                          </w:p>
                          <w:p w14:paraId="1FF2EC5F"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15"/>
                                <w:lang w:val="es-ES_tradnl" w:eastAsia="en-US"/>
                              </w:rPr>
                            </w:pPr>
                            <w:r>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public</w:t>
                            </w:r>
                            <w:r w:rsidRPr="000E5E92">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void</w:t>
                            </w:r>
                            <w:r w:rsidRPr="000E5E92">
                              <w:rPr>
                                <w:rFonts w:ascii="Monaco" w:eastAsiaTheme="minorEastAsia" w:hAnsi="Monaco" w:cs="Monaco"/>
                                <w:color w:val="000000"/>
                                <w:sz w:val="15"/>
                                <w:szCs w:val="15"/>
                                <w:lang w:val="es-ES_tradnl" w:eastAsia="en-US"/>
                              </w:rPr>
                              <w:t xml:space="preserve"> newUser(DTOUser </w:t>
                            </w:r>
                            <w:r w:rsidRPr="000E5E92">
                              <w:rPr>
                                <w:rFonts w:ascii="Monaco" w:eastAsiaTheme="minorEastAsia" w:hAnsi="Monaco" w:cs="Monaco"/>
                                <w:color w:val="6A3E3E"/>
                                <w:sz w:val="15"/>
                                <w:szCs w:val="15"/>
                                <w:lang w:val="es-ES_tradnl" w:eastAsia="en-US"/>
                              </w:rPr>
                              <w:t>user</w:t>
                            </w:r>
                            <w:r w:rsidRPr="000E5E92">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throws</w:t>
                            </w:r>
                            <w:r w:rsidRPr="000E5E92">
                              <w:rPr>
                                <w:rFonts w:ascii="Monaco" w:eastAsiaTheme="minorEastAsia" w:hAnsi="Monaco" w:cs="Monaco"/>
                                <w:color w:val="000000"/>
                                <w:sz w:val="15"/>
                                <w:szCs w:val="15"/>
                                <w:lang w:val="es-ES_tradnl" w:eastAsia="en-US"/>
                              </w:rPr>
                              <w:t xml:space="preserve"> BusinessException;</w:t>
                            </w:r>
                          </w:p>
                          <w:p w14:paraId="35A9F930" w14:textId="3D3FE6C2" w:rsidR="00363F60" w:rsidRDefault="00363F60" w:rsidP="00D73445">
                            <w:pPr>
                              <w:ind w:firstLine="0"/>
                              <w:rPr>
                                <w:rFonts w:ascii="Monaco" w:eastAsiaTheme="minorEastAsia" w:hAnsi="Monaco" w:cs="Monaco"/>
                                <w:color w:val="000000"/>
                                <w:sz w:val="15"/>
                                <w:szCs w:val="15"/>
                                <w:lang w:val="es-ES_tradnl" w:eastAsia="en-US"/>
                              </w:rPr>
                            </w:pPr>
                            <w:r w:rsidRPr="000E5E92">
                              <w:rPr>
                                <w:rFonts w:ascii="Monaco" w:eastAsiaTheme="minorEastAsia" w:hAnsi="Monaco" w:cs="Monaco"/>
                                <w:color w:val="000000"/>
                                <w:sz w:val="15"/>
                                <w:szCs w:val="15"/>
                                <w:lang w:val="es-ES_tradnl" w:eastAsia="en-US"/>
                              </w:rPr>
                              <w:t>}</w:t>
                            </w:r>
                          </w:p>
                          <w:p w14:paraId="0FAE8E9A"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class</w:t>
                            </w:r>
                            <w:r w:rsidRPr="000E5E92">
                              <w:rPr>
                                <w:rFonts w:ascii="Monaco" w:eastAsiaTheme="minorEastAsia" w:hAnsi="Monaco" w:cs="Monaco"/>
                                <w:color w:val="000000"/>
                                <w:sz w:val="15"/>
                                <w:szCs w:val="22"/>
                                <w:lang w:val="es-ES_tradnl" w:eastAsia="en-US"/>
                              </w:rPr>
                              <w:t xml:space="preserve"> BusinessImpl </w:t>
                            </w:r>
                            <w:r w:rsidRPr="000E5E92">
                              <w:rPr>
                                <w:rFonts w:ascii="Monaco" w:eastAsiaTheme="minorEastAsia" w:hAnsi="Monaco" w:cs="Monaco"/>
                                <w:b/>
                                <w:bCs/>
                                <w:color w:val="7F0055"/>
                                <w:sz w:val="15"/>
                                <w:szCs w:val="22"/>
                                <w:lang w:val="es-ES_tradnl" w:eastAsia="en-US"/>
                              </w:rPr>
                              <w:t>implements</w:t>
                            </w:r>
                            <w:r w:rsidRPr="000E5E92">
                              <w:rPr>
                                <w:rFonts w:ascii="Monaco" w:eastAsiaTheme="minorEastAsia" w:hAnsi="Monaco" w:cs="Monaco"/>
                                <w:color w:val="000000"/>
                                <w:sz w:val="15"/>
                                <w:szCs w:val="22"/>
                                <w:lang w:val="es-ES_tradnl" w:eastAsia="en-US"/>
                              </w:rPr>
                              <w:t xml:space="preserve"> Business {</w:t>
                            </w:r>
                          </w:p>
                          <w:p w14:paraId="36A165D0"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private</w:t>
                            </w:r>
                            <w:r w:rsidRPr="000E5E92">
                              <w:rPr>
                                <w:rFonts w:ascii="Monaco" w:eastAsiaTheme="minorEastAsia" w:hAnsi="Monaco" w:cs="Monaco"/>
                                <w:color w:val="000000"/>
                                <w:sz w:val="15"/>
                                <w:szCs w:val="22"/>
                                <w:lang w:val="es-ES_tradnl" w:eastAsia="en-US"/>
                              </w:rPr>
                              <w:t xml:space="preserve"> Executor </w:t>
                            </w:r>
                            <w:r w:rsidRPr="000E5E92">
                              <w:rPr>
                                <w:rFonts w:ascii="Monaco" w:eastAsiaTheme="minorEastAsia" w:hAnsi="Monaco" w:cs="Monaco"/>
                                <w:color w:val="0000C0"/>
                                <w:sz w:val="15"/>
                                <w:szCs w:val="22"/>
                                <w:lang w:val="es-ES_tradnl" w:eastAsia="en-US"/>
                              </w:rPr>
                              <w:t>executor</w:t>
                            </w:r>
                            <w:r w:rsidRPr="000E5E92">
                              <w:rPr>
                                <w:rFonts w:ascii="Monaco" w:eastAsiaTheme="minorEastAsia" w:hAnsi="Monaco" w:cs="Monaco"/>
                                <w:color w:val="000000"/>
                                <w:sz w:val="15"/>
                                <w:szCs w:val="22"/>
                                <w:lang w:val="es-ES_tradnl" w:eastAsia="en-US"/>
                              </w:rPr>
                              <w:t xml:space="preserve"> = CommandExecutorFactory.</w:t>
                            </w:r>
                            <w:r w:rsidRPr="000E5E92">
                              <w:rPr>
                                <w:rFonts w:ascii="Monaco" w:eastAsiaTheme="minorEastAsia" w:hAnsi="Monaco" w:cs="Monaco"/>
                                <w:i/>
                                <w:iCs/>
                                <w:color w:val="000000"/>
                                <w:sz w:val="15"/>
                                <w:szCs w:val="22"/>
                                <w:lang w:val="es-ES_tradnl" w:eastAsia="en-US"/>
                              </w:rPr>
                              <w:t>getExecutor</w:t>
                            </w:r>
                            <w:r w:rsidRPr="000E5E92">
                              <w:rPr>
                                <w:rFonts w:ascii="Monaco" w:eastAsiaTheme="minorEastAsia" w:hAnsi="Monaco" w:cs="Monaco"/>
                                <w:color w:val="000000"/>
                                <w:sz w:val="15"/>
                                <w:szCs w:val="22"/>
                                <w:lang w:val="es-ES_tradnl" w:eastAsia="en-US"/>
                              </w:rPr>
                              <w:t>();</w:t>
                            </w:r>
                          </w:p>
                          <w:p w14:paraId="68CBBB6B"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6AE1F66C"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646464"/>
                                <w:sz w:val="15"/>
                                <w:szCs w:val="22"/>
                                <w:lang w:val="es-ES_tradnl" w:eastAsia="en-US"/>
                              </w:rPr>
                              <w:t xml:space="preserve"> </w:t>
                            </w:r>
                            <w:r w:rsidRPr="000E5E92">
                              <w:rPr>
                                <w:rFonts w:ascii="Monaco" w:eastAsiaTheme="minorEastAsia" w:hAnsi="Monaco" w:cs="Monaco"/>
                                <w:color w:val="646464"/>
                                <w:sz w:val="15"/>
                                <w:szCs w:val="22"/>
                                <w:lang w:val="es-ES_tradnl" w:eastAsia="en-US"/>
                              </w:rPr>
                              <w:t>@Override</w:t>
                            </w:r>
                          </w:p>
                          <w:p w14:paraId="79B7856B"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User getUser(String </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throws</w:t>
                            </w:r>
                            <w:r w:rsidRPr="000E5E92">
                              <w:rPr>
                                <w:rFonts w:ascii="Monaco" w:eastAsiaTheme="minorEastAsia" w:hAnsi="Monaco" w:cs="Monaco"/>
                                <w:color w:val="000000"/>
                                <w:sz w:val="15"/>
                                <w:szCs w:val="22"/>
                                <w:lang w:val="es-ES_tradnl" w:eastAsia="en-US"/>
                              </w:rPr>
                              <w:t xml:space="preserve"> BusinessException {</w:t>
                            </w:r>
                          </w:p>
                          <w:p w14:paraId="10864133"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return</w:t>
                            </w:r>
                            <w:r w:rsidRPr="000E5E92">
                              <w:rPr>
                                <w:rFonts w:ascii="Monaco" w:eastAsiaTheme="minorEastAsia" w:hAnsi="Monaco" w:cs="Monaco"/>
                                <w:color w:val="000000"/>
                                <w:sz w:val="15"/>
                                <w:szCs w:val="22"/>
                                <w:lang w:val="es-ES_tradnl" w:eastAsia="en-US"/>
                              </w:rPr>
                              <w:t xml:space="preserve"> (User) </w:t>
                            </w:r>
                            <w:r w:rsidRPr="000E5E92">
                              <w:rPr>
                                <w:rFonts w:ascii="Monaco" w:eastAsiaTheme="minorEastAsia" w:hAnsi="Monaco" w:cs="Monaco"/>
                                <w:color w:val="0000C0"/>
                                <w:sz w:val="15"/>
                                <w:szCs w:val="22"/>
                                <w:lang w:val="es-ES_tradnl" w:eastAsia="en-US"/>
                              </w:rPr>
                              <w:t>executor</w:t>
                            </w:r>
                            <w:r w:rsidRPr="000E5E92">
                              <w:rPr>
                                <w:rFonts w:ascii="Monaco" w:eastAsiaTheme="minorEastAsia" w:hAnsi="Monaco" w:cs="Monaco"/>
                                <w:color w:val="000000"/>
                                <w:sz w:val="15"/>
                                <w:szCs w:val="22"/>
                                <w:lang w:val="es-ES_tradnl" w:eastAsia="en-US"/>
                              </w:rPr>
                              <w:t>.execute(</w:t>
                            </w:r>
                            <w:r w:rsidRPr="000E5E92">
                              <w:rPr>
                                <w:rFonts w:ascii="Monaco" w:eastAsiaTheme="minorEastAsia" w:hAnsi="Monaco" w:cs="Monaco"/>
                                <w:b/>
                                <w:bCs/>
                                <w:color w:val="7F0055"/>
                                <w:sz w:val="15"/>
                                <w:szCs w:val="22"/>
                                <w:lang w:val="es-ES_tradnl" w:eastAsia="en-US"/>
                              </w:rPr>
                              <w:t>new</w:t>
                            </w:r>
                            <w:r w:rsidRPr="000E5E92">
                              <w:rPr>
                                <w:rFonts w:ascii="Monaco" w:eastAsiaTheme="minorEastAsia" w:hAnsi="Monaco" w:cs="Monaco"/>
                                <w:color w:val="000000"/>
                                <w:sz w:val="15"/>
                                <w:szCs w:val="22"/>
                                <w:lang w:val="es-ES_tradnl" w:eastAsia="en-US"/>
                              </w:rPr>
                              <w:t xml:space="preserve"> GetUser(</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w:t>
                            </w:r>
                          </w:p>
                          <w:p w14:paraId="09800797"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p>
                          <w:p w14:paraId="0FAFD8F7"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0E5E92">
                              <w:rPr>
                                <w:rFonts w:ascii="Monaco" w:eastAsiaTheme="minorEastAsia" w:hAnsi="Monaco" w:cs="Monaco"/>
                                <w:color w:val="000000"/>
                                <w:sz w:val="15"/>
                                <w:szCs w:val="22"/>
                                <w:lang w:val="es-ES_tradnl" w:eastAsia="en-US"/>
                              </w:rPr>
                              <w:t>}</w:t>
                            </w:r>
                          </w:p>
                          <w:p w14:paraId="68233C8B" w14:textId="77777777" w:rsidR="00363F60" w:rsidRDefault="00363F60" w:rsidP="00D73445">
                            <w:pPr>
                              <w:ind w:firstLine="0"/>
                              <w:rPr>
                                <w:sz w:val="15"/>
                                <w:szCs w:val="15"/>
                              </w:rPr>
                            </w:pPr>
                          </w:p>
                          <w:p w14:paraId="2AD67EE8"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class</w:t>
                            </w:r>
                            <w:r w:rsidRPr="000E5E92">
                              <w:rPr>
                                <w:rFonts w:ascii="Monaco" w:eastAsiaTheme="minorEastAsia" w:hAnsi="Monaco" w:cs="Monaco"/>
                                <w:color w:val="000000"/>
                                <w:sz w:val="15"/>
                                <w:szCs w:val="22"/>
                                <w:lang w:val="es-ES_tradnl" w:eastAsia="en-US"/>
                              </w:rPr>
                              <w:t xml:space="preserve"> NewUser </w:t>
                            </w:r>
                            <w:r w:rsidRPr="000E5E92">
                              <w:rPr>
                                <w:rFonts w:ascii="Monaco" w:eastAsiaTheme="minorEastAsia" w:hAnsi="Monaco" w:cs="Monaco"/>
                                <w:b/>
                                <w:bCs/>
                                <w:color w:val="7F0055"/>
                                <w:sz w:val="15"/>
                                <w:szCs w:val="22"/>
                                <w:lang w:val="es-ES_tradnl" w:eastAsia="en-US"/>
                              </w:rPr>
                              <w:t>implements</w:t>
                            </w:r>
                            <w:r w:rsidRPr="000E5E92">
                              <w:rPr>
                                <w:rFonts w:ascii="Monaco" w:eastAsiaTheme="minorEastAsia" w:hAnsi="Monaco" w:cs="Monaco"/>
                                <w:color w:val="000000"/>
                                <w:sz w:val="15"/>
                                <w:szCs w:val="22"/>
                                <w:lang w:val="es-ES_tradnl" w:eastAsia="en-US"/>
                              </w:rPr>
                              <w:t xml:space="preserve"> Command {</w:t>
                            </w:r>
                          </w:p>
                          <w:p w14:paraId="01CF5F07"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private</w:t>
                            </w:r>
                            <w:r w:rsidRPr="000E5E92">
                              <w:rPr>
                                <w:rFonts w:ascii="Monaco" w:eastAsiaTheme="minorEastAsia" w:hAnsi="Monaco" w:cs="Monaco"/>
                                <w:color w:val="000000"/>
                                <w:sz w:val="15"/>
                                <w:szCs w:val="22"/>
                                <w:lang w:val="es-ES_tradnl" w:eastAsia="en-US"/>
                              </w:rPr>
                              <w:t xml:space="preserve"> DTOUser </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w:t>
                            </w:r>
                          </w:p>
                          <w:p w14:paraId="0B7D53BB"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p>
                          <w:p w14:paraId="6201EBA6"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NewUser(DTOUser </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 {</w:t>
                            </w:r>
                          </w:p>
                          <w:p w14:paraId="7EBA3168"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this</w:t>
                            </w:r>
                            <w:r w:rsidRPr="000E5E92">
                              <w:rPr>
                                <w:rFonts w:ascii="Monaco" w:eastAsiaTheme="minorEastAsia" w:hAnsi="Monaco" w:cs="Monaco"/>
                                <w:color w:val="000000"/>
                                <w:sz w:val="15"/>
                                <w:szCs w:val="22"/>
                                <w:lang w:val="es-ES_tradnl" w:eastAsia="en-US"/>
                              </w:rPr>
                              <w:t>.</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 xml:space="preserve"> = </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w:t>
                            </w:r>
                          </w:p>
                          <w:p w14:paraId="48066C33"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color w:val="000000"/>
                                <w:sz w:val="15"/>
                                <w:szCs w:val="22"/>
                                <w:lang w:val="es-ES_tradnl" w:eastAsia="en-US"/>
                              </w:rPr>
                              <w:t>}</w:t>
                            </w:r>
                          </w:p>
                          <w:p w14:paraId="3971BF76"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5BCAF106"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646464"/>
                                <w:sz w:val="15"/>
                                <w:szCs w:val="22"/>
                                <w:lang w:val="es-ES_tradnl" w:eastAsia="en-US"/>
                              </w:rPr>
                              <w:t>@Override</w:t>
                            </w:r>
                          </w:p>
                          <w:p w14:paraId="138D673F"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Object execute() </w:t>
                            </w:r>
                            <w:r w:rsidRPr="000E5E92">
                              <w:rPr>
                                <w:rFonts w:ascii="Monaco" w:eastAsiaTheme="minorEastAsia" w:hAnsi="Monaco" w:cs="Monaco"/>
                                <w:b/>
                                <w:bCs/>
                                <w:color w:val="7F0055"/>
                                <w:sz w:val="15"/>
                                <w:szCs w:val="22"/>
                                <w:lang w:val="es-ES_tradnl" w:eastAsia="en-US"/>
                              </w:rPr>
                              <w:t>throws</w:t>
                            </w:r>
                            <w:r w:rsidRPr="000E5E92">
                              <w:rPr>
                                <w:rFonts w:ascii="Monaco" w:eastAsiaTheme="minorEastAsia" w:hAnsi="Monaco" w:cs="Monaco"/>
                                <w:color w:val="000000"/>
                                <w:sz w:val="15"/>
                                <w:szCs w:val="22"/>
                                <w:lang w:val="es-ES_tradnl" w:eastAsia="en-US"/>
                              </w:rPr>
                              <w:t xml:space="preserve"> BusinessException {</w:t>
                            </w:r>
                          </w:p>
                          <w:p w14:paraId="32BE9D3A"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000000"/>
                                <w:sz w:val="15"/>
                                <w:szCs w:val="22"/>
                                <w:lang w:val="es-ES_tradnl" w:eastAsia="en-US"/>
                              </w:rPr>
                              <w:t xml:space="preserve">User </w:t>
                            </w:r>
                            <w:r w:rsidRPr="000E5E92">
                              <w:rPr>
                                <w:rFonts w:ascii="Monaco" w:eastAsiaTheme="minorEastAsia" w:hAnsi="Monaco" w:cs="Monaco"/>
                                <w:color w:val="6A3E3E"/>
                                <w:sz w:val="15"/>
                                <w:szCs w:val="22"/>
                                <w:lang w:val="es-ES_tradnl" w:eastAsia="en-US"/>
                              </w:rPr>
                              <w:t>u</w:t>
                            </w:r>
                            <w:r w:rsidRPr="000E5E92">
                              <w:rPr>
                                <w:rFonts w:ascii="Monaco" w:eastAsiaTheme="minorEastAsia" w:hAnsi="Monaco" w:cs="Monaco"/>
                                <w:color w:val="000000"/>
                                <w:sz w:val="15"/>
                                <w:szCs w:val="22"/>
                                <w:lang w:val="es-ES_tradnl" w:eastAsia="en-US"/>
                              </w:rPr>
                              <w:t xml:space="preserve"> = _PersistenceService.</w:t>
                            </w:r>
                            <w:r w:rsidRPr="000E5E92">
                              <w:rPr>
                                <w:rFonts w:ascii="Monaco" w:eastAsiaTheme="minorEastAsia" w:hAnsi="Monaco" w:cs="Monaco"/>
                                <w:i/>
                                <w:iCs/>
                                <w:color w:val="000000"/>
                                <w:sz w:val="15"/>
                                <w:szCs w:val="22"/>
                                <w:lang w:val="es-ES_tradnl" w:eastAsia="en-US"/>
                              </w:rPr>
                              <w:t>get</w:t>
                            </w:r>
                            <w:r w:rsidRPr="000E5E92">
                              <w:rPr>
                                <w:rFonts w:ascii="Monaco" w:eastAsiaTheme="minorEastAsia" w:hAnsi="Monaco" w:cs="Monaco"/>
                                <w:color w:val="000000"/>
                                <w:sz w:val="15"/>
                                <w:szCs w:val="22"/>
                                <w:lang w:val="es-ES_tradnl" w:eastAsia="en-US"/>
                              </w:rPr>
                              <w:t>().getUser(</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.getUsername());</w:t>
                            </w:r>
                          </w:p>
                          <w:p w14:paraId="55A27C88"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if</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6A3E3E"/>
                                <w:sz w:val="15"/>
                                <w:szCs w:val="22"/>
                                <w:lang w:val="es-ES_tradnl" w:eastAsia="en-US"/>
                              </w:rPr>
                              <w:t>u</w:t>
                            </w:r>
                            <w:r w:rsidRPr="000E5E92">
                              <w:rPr>
                                <w:rFonts w:ascii="Monaco" w:eastAsiaTheme="minorEastAsia" w:hAnsi="Monaco" w:cs="Monaco"/>
                                <w:color w:val="000000"/>
                                <w:sz w:val="15"/>
                                <w:szCs w:val="22"/>
                                <w:lang w:val="es-ES_tradnl" w:eastAsia="en-US"/>
                              </w:rPr>
                              <w:t xml:space="preserve"> != </w:t>
                            </w:r>
                            <w:r w:rsidRPr="000E5E92">
                              <w:rPr>
                                <w:rFonts w:ascii="Monaco" w:eastAsiaTheme="minorEastAsia" w:hAnsi="Monaco" w:cs="Monaco"/>
                                <w:b/>
                                <w:bCs/>
                                <w:color w:val="7F0055"/>
                                <w:sz w:val="15"/>
                                <w:szCs w:val="22"/>
                                <w:lang w:val="es-ES_tradnl" w:eastAsia="en-US"/>
                              </w:rPr>
                              <w:t>null</w:t>
                            </w:r>
                            <w:r w:rsidRPr="000E5E92">
                              <w:rPr>
                                <w:rFonts w:ascii="Monaco" w:eastAsiaTheme="minorEastAsia" w:hAnsi="Monaco" w:cs="Monaco"/>
                                <w:color w:val="000000"/>
                                <w:sz w:val="15"/>
                                <w:szCs w:val="22"/>
                                <w:lang w:val="es-ES_tradnl" w:eastAsia="en-US"/>
                              </w:rPr>
                              <w:t>)</w:t>
                            </w:r>
                          </w:p>
                          <w:p w14:paraId="55904BAA"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throw</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new</w:t>
                            </w:r>
                            <w:r w:rsidRPr="000E5E92">
                              <w:rPr>
                                <w:rFonts w:ascii="Monaco" w:eastAsiaTheme="minorEastAsia" w:hAnsi="Monaco" w:cs="Monaco"/>
                                <w:color w:val="000000"/>
                                <w:sz w:val="15"/>
                                <w:szCs w:val="22"/>
                                <w:lang w:val="es-ES_tradnl" w:eastAsia="en-US"/>
                              </w:rPr>
                              <w:t xml:space="preserve"> BusinessException(</w:t>
                            </w:r>
                            <w:r w:rsidRPr="000E5E92">
                              <w:rPr>
                                <w:rFonts w:ascii="Monaco" w:eastAsiaTheme="minorEastAsia" w:hAnsi="Monaco" w:cs="Monaco"/>
                                <w:color w:val="2A00FF"/>
                                <w:sz w:val="15"/>
                                <w:szCs w:val="22"/>
                                <w:lang w:val="es-ES_tradnl" w:eastAsia="en-US"/>
                              </w:rPr>
                              <w:t>"El usuario ya existe"</w:t>
                            </w:r>
                            <w:r w:rsidRPr="000E5E92">
                              <w:rPr>
                                <w:rFonts w:ascii="Monaco" w:eastAsiaTheme="minorEastAsia" w:hAnsi="Monaco" w:cs="Monaco"/>
                                <w:color w:val="000000"/>
                                <w:sz w:val="15"/>
                                <w:szCs w:val="22"/>
                                <w:lang w:val="es-ES_tradnl" w:eastAsia="en-US"/>
                              </w:rPr>
                              <w:t>);</w:t>
                            </w:r>
                          </w:p>
                          <w:p w14:paraId="1BB3A5EE"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else</w:t>
                            </w:r>
                          </w:p>
                          <w:p w14:paraId="55F167E3"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000000"/>
                                <w:sz w:val="15"/>
                                <w:szCs w:val="22"/>
                                <w:lang w:val="es-ES_tradnl" w:eastAsia="en-US"/>
                              </w:rPr>
                              <w:t>_PersistenceService.</w:t>
                            </w:r>
                            <w:r w:rsidRPr="000E5E92">
                              <w:rPr>
                                <w:rFonts w:ascii="Monaco" w:eastAsiaTheme="minorEastAsia" w:hAnsi="Monaco" w:cs="Monaco"/>
                                <w:i/>
                                <w:iCs/>
                                <w:color w:val="000000"/>
                                <w:sz w:val="15"/>
                                <w:szCs w:val="22"/>
                                <w:lang w:val="es-ES_tradnl" w:eastAsia="en-US"/>
                              </w:rPr>
                              <w:t>get</w:t>
                            </w:r>
                            <w:r w:rsidRPr="000E5E92">
                              <w:rPr>
                                <w:rFonts w:ascii="Monaco" w:eastAsiaTheme="minorEastAsia" w:hAnsi="Monaco" w:cs="Monaco"/>
                                <w:color w:val="000000"/>
                                <w:sz w:val="15"/>
                                <w:szCs w:val="22"/>
                                <w:lang w:val="es-ES_tradnl" w:eastAsia="en-US"/>
                              </w:rPr>
                              <w:t>().newUser(</w:t>
                            </w:r>
                            <w:r w:rsidRPr="000E5E92">
                              <w:rPr>
                                <w:rFonts w:ascii="Monaco" w:eastAsiaTheme="minorEastAsia" w:hAnsi="Monaco" w:cs="Monaco"/>
                                <w:b/>
                                <w:bCs/>
                                <w:color w:val="7F0055"/>
                                <w:sz w:val="15"/>
                                <w:szCs w:val="22"/>
                                <w:lang w:val="es-ES_tradnl" w:eastAsia="en-US"/>
                              </w:rPr>
                              <w:t>new</w:t>
                            </w:r>
                            <w:r w:rsidRPr="000E5E92">
                              <w:rPr>
                                <w:rFonts w:ascii="Monaco" w:eastAsiaTheme="minorEastAsia" w:hAnsi="Monaco" w:cs="Monaco"/>
                                <w:color w:val="000000"/>
                                <w:sz w:val="15"/>
                                <w:szCs w:val="22"/>
                                <w:lang w:val="es-ES_tradnl" w:eastAsia="en-US"/>
                              </w:rPr>
                              <w:t xml:space="preserve"> User(</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 xml:space="preserve">.getUsername(), </w:t>
                            </w:r>
                          </w:p>
                          <w:p w14:paraId="292B53CC"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 xml:space="preserve">.getName(), </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.getPassword()));</w:t>
                            </w:r>
                          </w:p>
                          <w:p w14:paraId="7E3A74E6"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return</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null</w:t>
                            </w:r>
                            <w:r w:rsidRPr="000E5E92">
                              <w:rPr>
                                <w:rFonts w:ascii="Monaco" w:eastAsiaTheme="minorEastAsia" w:hAnsi="Monaco" w:cs="Monaco"/>
                                <w:color w:val="000000"/>
                                <w:sz w:val="15"/>
                                <w:szCs w:val="22"/>
                                <w:lang w:val="es-ES_tradnl" w:eastAsia="en-US"/>
                              </w:rPr>
                              <w:t>;</w:t>
                            </w:r>
                          </w:p>
                          <w:p w14:paraId="23A399D0"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color w:val="000000"/>
                                <w:sz w:val="15"/>
                                <w:szCs w:val="22"/>
                                <w:lang w:val="es-ES_tradnl" w:eastAsia="en-US"/>
                              </w:rPr>
                              <w:t>}</w:t>
                            </w:r>
                          </w:p>
                          <w:p w14:paraId="56507696"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0E5E92">
                              <w:rPr>
                                <w:rFonts w:ascii="Monaco" w:eastAsiaTheme="minorEastAsia" w:hAnsi="Monaco" w:cs="Monaco"/>
                                <w:color w:val="000000"/>
                                <w:sz w:val="15"/>
                                <w:szCs w:val="22"/>
                                <w:lang w:val="es-ES_tradnl" w:eastAsia="en-US"/>
                              </w:rPr>
                              <w:t>}</w:t>
                            </w:r>
                          </w:p>
                          <w:p w14:paraId="578475F8" w14:textId="77777777" w:rsidR="00363F60" w:rsidRPr="00D73445" w:rsidRDefault="00363F60" w:rsidP="00D73445">
                            <w:pPr>
                              <w:ind w:firstLine="0"/>
                              <w:rPr>
                                <w:rFonts w:ascii="Monaco" w:eastAsiaTheme="minorEastAsia" w:hAnsi="Monaco" w:cs="Monaco"/>
                                <w:color w:val="000000"/>
                                <w:sz w:val="15"/>
                                <w:szCs w:val="15"/>
                                <w:lang w:val="es-ES_tradnl"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4FFA1D" id="Cuadro_x0020_de_x0020_texto_x0020_31" o:spid="_x0000_s1041" type="#_x0000_t202" style="position:absolute;left:0;text-align:left;margin-left:.15pt;margin-top:11.9pt;width:365.15pt;height:3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" filled="f" strokecolor="#4f81bd [3204]">
                <v:textbox>
                  <w:txbxContent>
                    <w:p w14:paraId="4D8C71B4"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15"/>
                          <w:lang w:val="es-ES_tradnl" w:eastAsia="en-US"/>
                        </w:rPr>
                      </w:pPr>
                      <w:r w:rsidRPr="000E5E92">
                        <w:rPr>
                          <w:rFonts w:ascii="Monaco" w:eastAsiaTheme="minorEastAsia" w:hAnsi="Monaco" w:cs="Monaco"/>
                          <w:b/>
                          <w:bCs/>
                          <w:color w:val="7F0055"/>
                          <w:sz w:val="15"/>
                          <w:szCs w:val="15"/>
                          <w:lang w:val="es-ES_tradnl" w:eastAsia="en-US"/>
                        </w:rPr>
                        <w:t>public</w:t>
                      </w:r>
                      <w:r w:rsidRPr="000E5E92">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interface</w:t>
                      </w:r>
                      <w:r w:rsidRPr="000E5E92">
                        <w:rPr>
                          <w:rFonts w:ascii="Monaco" w:eastAsiaTheme="minorEastAsia" w:hAnsi="Monaco" w:cs="Monaco"/>
                          <w:color w:val="000000"/>
                          <w:sz w:val="15"/>
                          <w:szCs w:val="15"/>
                          <w:lang w:val="es-ES_tradnl" w:eastAsia="en-US"/>
                        </w:rPr>
                        <w:t xml:space="preserve"> Business {</w:t>
                      </w:r>
                    </w:p>
                    <w:p w14:paraId="1FF2EC5F"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15"/>
                          <w:lang w:val="es-ES_tradnl" w:eastAsia="en-US"/>
                        </w:rPr>
                      </w:pPr>
                      <w:r>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public</w:t>
                      </w:r>
                      <w:r w:rsidRPr="000E5E92">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void</w:t>
                      </w:r>
                      <w:r w:rsidRPr="000E5E92">
                        <w:rPr>
                          <w:rFonts w:ascii="Monaco" w:eastAsiaTheme="minorEastAsia" w:hAnsi="Monaco" w:cs="Monaco"/>
                          <w:color w:val="000000"/>
                          <w:sz w:val="15"/>
                          <w:szCs w:val="15"/>
                          <w:lang w:val="es-ES_tradnl" w:eastAsia="en-US"/>
                        </w:rPr>
                        <w:t xml:space="preserve"> newUser(DTOUser </w:t>
                      </w:r>
                      <w:r w:rsidRPr="000E5E92">
                        <w:rPr>
                          <w:rFonts w:ascii="Monaco" w:eastAsiaTheme="minorEastAsia" w:hAnsi="Monaco" w:cs="Monaco"/>
                          <w:color w:val="6A3E3E"/>
                          <w:sz w:val="15"/>
                          <w:szCs w:val="15"/>
                          <w:lang w:val="es-ES_tradnl" w:eastAsia="en-US"/>
                        </w:rPr>
                        <w:t>user</w:t>
                      </w:r>
                      <w:r w:rsidRPr="000E5E92">
                        <w:rPr>
                          <w:rFonts w:ascii="Monaco" w:eastAsiaTheme="minorEastAsia" w:hAnsi="Monaco" w:cs="Monaco"/>
                          <w:color w:val="000000"/>
                          <w:sz w:val="15"/>
                          <w:szCs w:val="15"/>
                          <w:lang w:val="es-ES_tradnl" w:eastAsia="en-US"/>
                        </w:rPr>
                        <w:t xml:space="preserve">) </w:t>
                      </w:r>
                      <w:r w:rsidRPr="000E5E92">
                        <w:rPr>
                          <w:rFonts w:ascii="Monaco" w:eastAsiaTheme="minorEastAsia" w:hAnsi="Monaco" w:cs="Monaco"/>
                          <w:b/>
                          <w:bCs/>
                          <w:color w:val="7F0055"/>
                          <w:sz w:val="15"/>
                          <w:szCs w:val="15"/>
                          <w:lang w:val="es-ES_tradnl" w:eastAsia="en-US"/>
                        </w:rPr>
                        <w:t>throws</w:t>
                      </w:r>
                      <w:r w:rsidRPr="000E5E92">
                        <w:rPr>
                          <w:rFonts w:ascii="Monaco" w:eastAsiaTheme="minorEastAsia" w:hAnsi="Monaco" w:cs="Monaco"/>
                          <w:color w:val="000000"/>
                          <w:sz w:val="15"/>
                          <w:szCs w:val="15"/>
                          <w:lang w:val="es-ES_tradnl" w:eastAsia="en-US"/>
                        </w:rPr>
                        <w:t xml:space="preserve"> BusinessException;</w:t>
                      </w:r>
                    </w:p>
                    <w:p w14:paraId="35A9F930" w14:textId="3D3FE6C2" w:rsidR="00363F60" w:rsidRDefault="00363F60" w:rsidP="00D73445">
                      <w:pPr>
                        <w:ind w:firstLine="0"/>
                        <w:rPr>
                          <w:rFonts w:ascii="Monaco" w:eastAsiaTheme="minorEastAsia" w:hAnsi="Monaco" w:cs="Monaco"/>
                          <w:color w:val="000000"/>
                          <w:sz w:val="15"/>
                          <w:szCs w:val="15"/>
                          <w:lang w:val="es-ES_tradnl" w:eastAsia="en-US"/>
                        </w:rPr>
                      </w:pPr>
                      <w:r w:rsidRPr="000E5E92">
                        <w:rPr>
                          <w:rFonts w:ascii="Monaco" w:eastAsiaTheme="minorEastAsia" w:hAnsi="Monaco" w:cs="Monaco"/>
                          <w:color w:val="000000"/>
                          <w:sz w:val="15"/>
                          <w:szCs w:val="15"/>
                          <w:lang w:val="es-ES_tradnl" w:eastAsia="en-US"/>
                        </w:rPr>
                        <w:t>}</w:t>
                      </w:r>
                    </w:p>
                    <w:p w14:paraId="0FAE8E9A"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class</w:t>
                      </w:r>
                      <w:r w:rsidRPr="000E5E92">
                        <w:rPr>
                          <w:rFonts w:ascii="Monaco" w:eastAsiaTheme="minorEastAsia" w:hAnsi="Monaco" w:cs="Monaco"/>
                          <w:color w:val="000000"/>
                          <w:sz w:val="15"/>
                          <w:szCs w:val="22"/>
                          <w:lang w:val="es-ES_tradnl" w:eastAsia="en-US"/>
                        </w:rPr>
                        <w:t xml:space="preserve"> BusinessImpl </w:t>
                      </w:r>
                      <w:r w:rsidRPr="000E5E92">
                        <w:rPr>
                          <w:rFonts w:ascii="Monaco" w:eastAsiaTheme="minorEastAsia" w:hAnsi="Monaco" w:cs="Monaco"/>
                          <w:b/>
                          <w:bCs/>
                          <w:color w:val="7F0055"/>
                          <w:sz w:val="15"/>
                          <w:szCs w:val="22"/>
                          <w:lang w:val="es-ES_tradnl" w:eastAsia="en-US"/>
                        </w:rPr>
                        <w:t>implements</w:t>
                      </w:r>
                      <w:r w:rsidRPr="000E5E92">
                        <w:rPr>
                          <w:rFonts w:ascii="Monaco" w:eastAsiaTheme="minorEastAsia" w:hAnsi="Monaco" w:cs="Monaco"/>
                          <w:color w:val="000000"/>
                          <w:sz w:val="15"/>
                          <w:szCs w:val="22"/>
                          <w:lang w:val="es-ES_tradnl" w:eastAsia="en-US"/>
                        </w:rPr>
                        <w:t xml:space="preserve"> Business {</w:t>
                      </w:r>
                    </w:p>
                    <w:p w14:paraId="36A165D0"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private</w:t>
                      </w:r>
                      <w:r w:rsidRPr="000E5E92">
                        <w:rPr>
                          <w:rFonts w:ascii="Monaco" w:eastAsiaTheme="minorEastAsia" w:hAnsi="Monaco" w:cs="Monaco"/>
                          <w:color w:val="000000"/>
                          <w:sz w:val="15"/>
                          <w:szCs w:val="22"/>
                          <w:lang w:val="es-ES_tradnl" w:eastAsia="en-US"/>
                        </w:rPr>
                        <w:t xml:space="preserve"> Executor </w:t>
                      </w:r>
                      <w:r w:rsidRPr="000E5E92">
                        <w:rPr>
                          <w:rFonts w:ascii="Monaco" w:eastAsiaTheme="minorEastAsia" w:hAnsi="Monaco" w:cs="Monaco"/>
                          <w:color w:val="0000C0"/>
                          <w:sz w:val="15"/>
                          <w:szCs w:val="22"/>
                          <w:lang w:val="es-ES_tradnl" w:eastAsia="en-US"/>
                        </w:rPr>
                        <w:t>executor</w:t>
                      </w:r>
                      <w:r w:rsidRPr="000E5E92">
                        <w:rPr>
                          <w:rFonts w:ascii="Monaco" w:eastAsiaTheme="minorEastAsia" w:hAnsi="Monaco" w:cs="Monaco"/>
                          <w:color w:val="000000"/>
                          <w:sz w:val="15"/>
                          <w:szCs w:val="22"/>
                          <w:lang w:val="es-ES_tradnl" w:eastAsia="en-US"/>
                        </w:rPr>
                        <w:t xml:space="preserve"> = CommandExecutorFactory.</w:t>
                      </w:r>
                      <w:r w:rsidRPr="000E5E92">
                        <w:rPr>
                          <w:rFonts w:ascii="Monaco" w:eastAsiaTheme="minorEastAsia" w:hAnsi="Monaco" w:cs="Monaco"/>
                          <w:i/>
                          <w:iCs/>
                          <w:color w:val="000000"/>
                          <w:sz w:val="15"/>
                          <w:szCs w:val="22"/>
                          <w:lang w:val="es-ES_tradnl" w:eastAsia="en-US"/>
                        </w:rPr>
                        <w:t>getExecutor</w:t>
                      </w:r>
                      <w:r w:rsidRPr="000E5E92">
                        <w:rPr>
                          <w:rFonts w:ascii="Monaco" w:eastAsiaTheme="minorEastAsia" w:hAnsi="Monaco" w:cs="Monaco"/>
                          <w:color w:val="000000"/>
                          <w:sz w:val="15"/>
                          <w:szCs w:val="22"/>
                          <w:lang w:val="es-ES_tradnl" w:eastAsia="en-US"/>
                        </w:rPr>
                        <w:t>();</w:t>
                      </w:r>
                    </w:p>
                    <w:p w14:paraId="68CBBB6B"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6AE1F66C"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646464"/>
                          <w:sz w:val="15"/>
                          <w:szCs w:val="22"/>
                          <w:lang w:val="es-ES_tradnl" w:eastAsia="en-US"/>
                        </w:rPr>
                        <w:t xml:space="preserve"> </w:t>
                      </w:r>
                      <w:r w:rsidRPr="000E5E92">
                        <w:rPr>
                          <w:rFonts w:ascii="Monaco" w:eastAsiaTheme="minorEastAsia" w:hAnsi="Monaco" w:cs="Monaco"/>
                          <w:color w:val="646464"/>
                          <w:sz w:val="15"/>
                          <w:szCs w:val="22"/>
                          <w:lang w:val="es-ES_tradnl" w:eastAsia="en-US"/>
                        </w:rPr>
                        <w:t>@Override</w:t>
                      </w:r>
                    </w:p>
                    <w:p w14:paraId="79B7856B"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User getUser(String </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throws</w:t>
                      </w:r>
                      <w:r w:rsidRPr="000E5E92">
                        <w:rPr>
                          <w:rFonts w:ascii="Monaco" w:eastAsiaTheme="minorEastAsia" w:hAnsi="Monaco" w:cs="Monaco"/>
                          <w:color w:val="000000"/>
                          <w:sz w:val="15"/>
                          <w:szCs w:val="22"/>
                          <w:lang w:val="es-ES_tradnl" w:eastAsia="en-US"/>
                        </w:rPr>
                        <w:t xml:space="preserve"> BusinessException {</w:t>
                      </w:r>
                    </w:p>
                    <w:p w14:paraId="10864133"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return</w:t>
                      </w:r>
                      <w:r w:rsidRPr="000E5E92">
                        <w:rPr>
                          <w:rFonts w:ascii="Monaco" w:eastAsiaTheme="minorEastAsia" w:hAnsi="Monaco" w:cs="Monaco"/>
                          <w:color w:val="000000"/>
                          <w:sz w:val="15"/>
                          <w:szCs w:val="22"/>
                          <w:lang w:val="es-ES_tradnl" w:eastAsia="en-US"/>
                        </w:rPr>
                        <w:t xml:space="preserve"> (User) </w:t>
                      </w:r>
                      <w:r w:rsidRPr="000E5E92">
                        <w:rPr>
                          <w:rFonts w:ascii="Monaco" w:eastAsiaTheme="minorEastAsia" w:hAnsi="Monaco" w:cs="Monaco"/>
                          <w:color w:val="0000C0"/>
                          <w:sz w:val="15"/>
                          <w:szCs w:val="22"/>
                          <w:lang w:val="es-ES_tradnl" w:eastAsia="en-US"/>
                        </w:rPr>
                        <w:t>executor</w:t>
                      </w:r>
                      <w:r w:rsidRPr="000E5E92">
                        <w:rPr>
                          <w:rFonts w:ascii="Monaco" w:eastAsiaTheme="minorEastAsia" w:hAnsi="Monaco" w:cs="Monaco"/>
                          <w:color w:val="000000"/>
                          <w:sz w:val="15"/>
                          <w:szCs w:val="22"/>
                          <w:lang w:val="es-ES_tradnl" w:eastAsia="en-US"/>
                        </w:rPr>
                        <w:t>.execute(</w:t>
                      </w:r>
                      <w:r w:rsidRPr="000E5E92">
                        <w:rPr>
                          <w:rFonts w:ascii="Monaco" w:eastAsiaTheme="minorEastAsia" w:hAnsi="Monaco" w:cs="Monaco"/>
                          <w:b/>
                          <w:bCs/>
                          <w:color w:val="7F0055"/>
                          <w:sz w:val="15"/>
                          <w:szCs w:val="22"/>
                          <w:lang w:val="es-ES_tradnl" w:eastAsia="en-US"/>
                        </w:rPr>
                        <w:t>new</w:t>
                      </w:r>
                      <w:r w:rsidRPr="000E5E92">
                        <w:rPr>
                          <w:rFonts w:ascii="Monaco" w:eastAsiaTheme="minorEastAsia" w:hAnsi="Monaco" w:cs="Monaco"/>
                          <w:color w:val="000000"/>
                          <w:sz w:val="15"/>
                          <w:szCs w:val="22"/>
                          <w:lang w:val="es-ES_tradnl" w:eastAsia="en-US"/>
                        </w:rPr>
                        <w:t xml:space="preserve"> GetUser(</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w:t>
                      </w:r>
                    </w:p>
                    <w:p w14:paraId="09800797"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p>
                    <w:p w14:paraId="0FAFD8F7"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0E5E92">
                        <w:rPr>
                          <w:rFonts w:ascii="Monaco" w:eastAsiaTheme="minorEastAsia" w:hAnsi="Monaco" w:cs="Monaco"/>
                          <w:color w:val="000000"/>
                          <w:sz w:val="15"/>
                          <w:szCs w:val="22"/>
                          <w:lang w:val="es-ES_tradnl" w:eastAsia="en-US"/>
                        </w:rPr>
                        <w:t>}</w:t>
                      </w:r>
                    </w:p>
                    <w:p w14:paraId="68233C8B" w14:textId="77777777" w:rsidR="00363F60" w:rsidRDefault="00363F60" w:rsidP="00D73445">
                      <w:pPr>
                        <w:ind w:firstLine="0"/>
                        <w:rPr>
                          <w:sz w:val="15"/>
                          <w:szCs w:val="15"/>
                        </w:rPr>
                      </w:pPr>
                    </w:p>
                    <w:p w14:paraId="2AD67EE8"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class</w:t>
                      </w:r>
                      <w:r w:rsidRPr="000E5E92">
                        <w:rPr>
                          <w:rFonts w:ascii="Monaco" w:eastAsiaTheme="minorEastAsia" w:hAnsi="Monaco" w:cs="Monaco"/>
                          <w:color w:val="000000"/>
                          <w:sz w:val="15"/>
                          <w:szCs w:val="22"/>
                          <w:lang w:val="es-ES_tradnl" w:eastAsia="en-US"/>
                        </w:rPr>
                        <w:t xml:space="preserve"> NewUser </w:t>
                      </w:r>
                      <w:r w:rsidRPr="000E5E92">
                        <w:rPr>
                          <w:rFonts w:ascii="Monaco" w:eastAsiaTheme="minorEastAsia" w:hAnsi="Monaco" w:cs="Monaco"/>
                          <w:b/>
                          <w:bCs/>
                          <w:color w:val="7F0055"/>
                          <w:sz w:val="15"/>
                          <w:szCs w:val="22"/>
                          <w:lang w:val="es-ES_tradnl" w:eastAsia="en-US"/>
                        </w:rPr>
                        <w:t>implements</w:t>
                      </w:r>
                      <w:r w:rsidRPr="000E5E92">
                        <w:rPr>
                          <w:rFonts w:ascii="Monaco" w:eastAsiaTheme="minorEastAsia" w:hAnsi="Monaco" w:cs="Monaco"/>
                          <w:color w:val="000000"/>
                          <w:sz w:val="15"/>
                          <w:szCs w:val="22"/>
                          <w:lang w:val="es-ES_tradnl" w:eastAsia="en-US"/>
                        </w:rPr>
                        <w:t xml:space="preserve"> Command {</w:t>
                      </w:r>
                    </w:p>
                    <w:p w14:paraId="01CF5F07"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private</w:t>
                      </w:r>
                      <w:r w:rsidRPr="000E5E92">
                        <w:rPr>
                          <w:rFonts w:ascii="Monaco" w:eastAsiaTheme="minorEastAsia" w:hAnsi="Monaco" w:cs="Monaco"/>
                          <w:color w:val="000000"/>
                          <w:sz w:val="15"/>
                          <w:szCs w:val="22"/>
                          <w:lang w:val="es-ES_tradnl" w:eastAsia="en-US"/>
                        </w:rPr>
                        <w:t xml:space="preserve"> DTOUser </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w:t>
                      </w:r>
                    </w:p>
                    <w:p w14:paraId="0B7D53BB"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p>
                    <w:p w14:paraId="6201EBA6"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NewUser(DTOUser </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 {</w:t>
                      </w:r>
                    </w:p>
                    <w:p w14:paraId="7EBA3168"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this</w:t>
                      </w:r>
                      <w:r w:rsidRPr="000E5E92">
                        <w:rPr>
                          <w:rFonts w:ascii="Monaco" w:eastAsiaTheme="minorEastAsia" w:hAnsi="Monaco" w:cs="Monaco"/>
                          <w:color w:val="000000"/>
                          <w:sz w:val="15"/>
                          <w:szCs w:val="22"/>
                          <w:lang w:val="es-ES_tradnl" w:eastAsia="en-US"/>
                        </w:rPr>
                        <w:t>.</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 xml:space="preserve"> = </w:t>
                      </w:r>
                      <w:r w:rsidRPr="000E5E92">
                        <w:rPr>
                          <w:rFonts w:ascii="Monaco" w:eastAsiaTheme="minorEastAsia" w:hAnsi="Monaco" w:cs="Monaco"/>
                          <w:color w:val="6A3E3E"/>
                          <w:sz w:val="15"/>
                          <w:szCs w:val="22"/>
                          <w:lang w:val="es-ES_tradnl" w:eastAsia="en-US"/>
                        </w:rPr>
                        <w:t>user</w:t>
                      </w:r>
                      <w:r w:rsidRPr="000E5E92">
                        <w:rPr>
                          <w:rFonts w:ascii="Monaco" w:eastAsiaTheme="minorEastAsia" w:hAnsi="Monaco" w:cs="Monaco"/>
                          <w:color w:val="000000"/>
                          <w:sz w:val="15"/>
                          <w:szCs w:val="22"/>
                          <w:lang w:val="es-ES_tradnl" w:eastAsia="en-US"/>
                        </w:rPr>
                        <w:t>;</w:t>
                      </w:r>
                    </w:p>
                    <w:p w14:paraId="48066C33"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color w:val="000000"/>
                          <w:sz w:val="15"/>
                          <w:szCs w:val="22"/>
                          <w:lang w:val="es-ES_tradnl" w:eastAsia="en-US"/>
                        </w:rPr>
                        <w:t>}</w:t>
                      </w:r>
                    </w:p>
                    <w:p w14:paraId="3971BF76"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p>
                    <w:p w14:paraId="5BCAF106"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646464"/>
                          <w:sz w:val="15"/>
                          <w:szCs w:val="22"/>
                          <w:lang w:val="es-ES_tradnl" w:eastAsia="en-US"/>
                        </w:rPr>
                        <w:t>@Override</w:t>
                      </w:r>
                    </w:p>
                    <w:p w14:paraId="138D673F"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public</w:t>
                      </w:r>
                      <w:r w:rsidRPr="000E5E92">
                        <w:rPr>
                          <w:rFonts w:ascii="Monaco" w:eastAsiaTheme="minorEastAsia" w:hAnsi="Monaco" w:cs="Monaco"/>
                          <w:color w:val="000000"/>
                          <w:sz w:val="15"/>
                          <w:szCs w:val="22"/>
                          <w:lang w:val="es-ES_tradnl" w:eastAsia="en-US"/>
                        </w:rPr>
                        <w:t xml:space="preserve"> Object execute() </w:t>
                      </w:r>
                      <w:r w:rsidRPr="000E5E92">
                        <w:rPr>
                          <w:rFonts w:ascii="Monaco" w:eastAsiaTheme="minorEastAsia" w:hAnsi="Monaco" w:cs="Monaco"/>
                          <w:b/>
                          <w:bCs/>
                          <w:color w:val="7F0055"/>
                          <w:sz w:val="15"/>
                          <w:szCs w:val="22"/>
                          <w:lang w:val="es-ES_tradnl" w:eastAsia="en-US"/>
                        </w:rPr>
                        <w:t>throws</w:t>
                      </w:r>
                      <w:r w:rsidRPr="000E5E92">
                        <w:rPr>
                          <w:rFonts w:ascii="Monaco" w:eastAsiaTheme="minorEastAsia" w:hAnsi="Monaco" w:cs="Monaco"/>
                          <w:color w:val="000000"/>
                          <w:sz w:val="15"/>
                          <w:szCs w:val="22"/>
                          <w:lang w:val="es-ES_tradnl" w:eastAsia="en-US"/>
                        </w:rPr>
                        <w:t xml:space="preserve"> BusinessException {</w:t>
                      </w:r>
                    </w:p>
                    <w:p w14:paraId="32BE9D3A"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000000"/>
                          <w:sz w:val="15"/>
                          <w:szCs w:val="22"/>
                          <w:lang w:val="es-ES_tradnl" w:eastAsia="en-US"/>
                        </w:rPr>
                        <w:t xml:space="preserve">User </w:t>
                      </w:r>
                      <w:r w:rsidRPr="000E5E92">
                        <w:rPr>
                          <w:rFonts w:ascii="Monaco" w:eastAsiaTheme="minorEastAsia" w:hAnsi="Monaco" w:cs="Monaco"/>
                          <w:color w:val="6A3E3E"/>
                          <w:sz w:val="15"/>
                          <w:szCs w:val="22"/>
                          <w:lang w:val="es-ES_tradnl" w:eastAsia="en-US"/>
                        </w:rPr>
                        <w:t>u</w:t>
                      </w:r>
                      <w:r w:rsidRPr="000E5E92">
                        <w:rPr>
                          <w:rFonts w:ascii="Monaco" w:eastAsiaTheme="minorEastAsia" w:hAnsi="Monaco" w:cs="Monaco"/>
                          <w:color w:val="000000"/>
                          <w:sz w:val="15"/>
                          <w:szCs w:val="22"/>
                          <w:lang w:val="es-ES_tradnl" w:eastAsia="en-US"/>
                        </w:rPr>
                        <w:t xml:space="preserve"> = _PersistenceService.</w:t>
                      </w:r>
                      <w:r w:rsidRPr="000E5E92">
                        <w:rPr>
                          <w:rFonts w:ascii="Monaco" w:eastAsiaTheme="minorEastAsia" w:hAnsi="Monaco" w:cs="Monaco"/>
                          <w:i/>
                          <w:iCs/>
                          <w:color w:val="000000"/>
                          <w:sz w:val="15"/>
                          <w:szCs w:val="22"/>
                          <w:lang w:val="es-ES_tradnl" w:eastAsia="en-US"/>
                        </w:rPr>
                        <w:t>get</w:t>
                      </w:r>
                      <w:r w:rsidRPr="000E5E92">
                        <w:rPr>
                          <w:rFonts w:ascii="Monaco" w:eastAsiaTheme="minorEastAsia" w:hAnsi="Monaco" w:cs="Monaco"/>
                          <w:color w:val="000000"/>
                          <w:sz w:val="15"/>
                          <w:szCs w:val="22"/>
                          <w:lang w:val="es-ES_tradnl" w:eastAsia="en-US"/>
                        </w:rPr>
                        <w:t>().getUser(</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.getUsername());</w:t>
                      </w:r>
                    </w:p>
                    <w:p w14:paraId="55A27C88"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if</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6A3E3E"/>
                          <w:sz w:val="15"/>
                          <w:szCs w:val="22"/>
                          <w:lang w:val="es-ES_tradnl" w:eastAsia="en-US"/>
                        </w:rPr>
                        <w:t>u</w:t>
                      </w:r>
                      <w:r w:rsidRPr="000E5E92">
                        <w:rPr>
                          <w:rFonts w:ascii="Monaco" w:eastAsiaTheme="minorEastAsia" w:hAnsi="Monaco" w:cs="Monaco"/>
                          <w:color w:val="000000"/>
                          <w:sz w:val="15"/>
                          <w:szCs w:val="22"/>
                          <w:lang w:val="es-ES_tradnl" w:eastAsia="en-US"/>
                        </w:rPr>
                        <w:t xml:space="preserve"> != </w:t>
                      </w:r>
                      <w:r w:rsidRPr="000E5E92">
                        <w:rPr>
                          <w:rFonts w:ascii="Monaco" w:eastAsiaTheme="minorEastAsia" w:hAnsi="Monaco" w:cs="Monaco"/>
                          <w:b/>
                          <w:bCs/>
                          <w:color w:val="7F0055"/>
                          <w:sz w:val="15"/>
                          <w:szCs w:val="22"/>
                          <w:lang w:val="es-ES_tradnl" w:eastAsia="en-US"/>
                        </w:rPr>
                        <w:t>null</w:t>
                      </w:r>
                      <w:r w:rsidRPr="000E5E92">
                        <w:rPr>
                          <w:rFonts w:ascii="Monaco" w:eastAsiaTheme="minorEastAsia" w:hAnsi="Monaco" w:cs="Monaco"/>
                          <w:color w:val="000000"/>
                          <w:sz w:val="15"/>
                          <w:szCs w:val="22"/>
                          <w:lang w:val="es-ES_tradnl" w:eastAsia="en-US"/>
                        </w:rPr>
                        <w:t>)</w:t>
                      </w:r>
                    </w:p>
                    <w:p w14:paraId="55904BAA"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throw</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new</w:t>
                      </w:r>
                      <w:r w:rsidRPr="000E5E92">
                        <w:rPr>
                          <w:rFonts w:ascii="Monaco" w:eastAsiaTheme="minorEastAsia" w:hAnsi="Monaco" w:cs="Monaco"/>
                          <w:color w:val="000000"/>
                          <w:sz w:val="15"/>
                          <w:szCs w:val="22"/>
                          <w:lang w:val="es-ES_tradnl" w:eastAsia="en-US"/>
                        </w:rPr>
                        <w:t xml:space="preserve"> BusinessException(</w:t>
                      </w:r>
                      <w:r w:rsidRPr="000E5E92">
                        <w:rPr>
                          <w:rFonts w:ascii="Monaco" w:eastAsiaTheme="minorEastAsia" w:hAnsi="Monaco" w:cs="Monaco"/>
                          <w:color w:val="2A00FF"/>
                          <w:sz w:val="15"/>
                          <w:szCs w:val="22"/>
                          <w:lang w:val="es-ES_tradnl" w:eastAsia="en-US"/>
                        </w:rPr>
                        <w:t>"El usuario ya existe"</w:t>
                      </w:r>
                      <w:r w:rsidRPr="000E5E92">
                        <w:rPr>
                          <w:rFonts w:ascii="Monaco" w:eastAsiaTheme="minorEastAsia" w:hAnsi="Monaco" w:cs="Monaco"/>
                          <w:color w:val="000000"/>
                          <w:sz w:val="15"/>
                          <w:szCs w:val="22"/>
                          <w:lang w:val="es-ES_tradnl" w:eastAsia="en-US"/>
                        </w:rPr>
                        <w:t>);</w:t>
                      </w:r>
                    </w:p>
                    <w:p w14:paraId="1BB3A5EE"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else</w:t>
                      </w:r>
                    </w:p>
                    <w:p w14:paraId="55F167E3"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000000"/>
                          <w:sz w:val="15"/>
                          <w:szCs w:val="22"/>
                          <w:lang w:val="es-ES_tradnl" w:eastAsia="en-US"/>
                        </w:rPr>
                        <w:t>_PersistenceService.</w:t>
                      </w:r>
                      <w:r w:rsidRPr="000E5E92">
                        <w:rPr>
                          <w:rFonts w:ascii="Monaco" w:eastAsiaTheme="minorEastAsia" w:hAnsi="Monaco" w:cs="Monaco"/>
                          <w:i/>
                          <w:iCs/>
                          <w:color w:val="000000"/>
                          <w:sz w:val="15"/>
                          <w:szCs w:val="22"/>
                          <w:lang w:val="es-ES_tradnl" w:eastAsia="en-US"/>
                        </w:rPr>
                        <w:t>get</w:t>
                      </w:r>
                      <w:r w:rsidRPr="000E5E92">
                        <w:rPr>
                          <w:rFonts w:ascii="Monaco" w:eastAsiaTheme="minorEastAsia" w:hAnsi="Monaco" w:cs="Monaco"/>
                          <w:color w:val="000000"/>
                          <w:sz w:val="15"/>
                          <w:szCs w:val="22"/>
                          <w:lang w:val="es-ES_tradnl" w:eastAsia="en-US"/>
                        </w:rPr>
                        <w:t>().newUser(</w:t>
                      </w:r>
                      <w:r w:rsidRPr="000E5E92">
                        <w:rPr>
                          <w:rFonts w:ascii="Monaco" w:eastAsiaTheme="minorEastAsia" w:hAnsi="Monaco" w:cs="Monaco"/>
                          <w:b/>
                          <w:bCs/>
                          <w:color w:val="7F0055"/>
                          <w:sz w:val="15"/>
                          <w:szCs w:val="22"/>
                          <w:lang w:val="es-ES_tradnl" w:eastAsia="en-US"/>
                        </w:rPr>
                        <w:t>new</w:t>
                      </w:r>
                      <w:r w:rsidRPr="000E5E92">
                        <w:rPr>
                          <w:rFonts w:ascii="Monaco" w:eastAsiaTheme="minorEastAsia" w:hAnsi="Monaco" w:cs="Monaco"/>
                          <w:color w:val="000000"/>
                          <w:sz w:val="15"/>
                          <w:szCs w:val="22"/>
                          <w:lang w:val="es-ES_tradnl" w:eastAsia="en-US"/>
                        </w:rPr>
                        <w:t xml:space="preserve"> User(</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 xml:space="preserve">.getUsername(), </w:t>
                      </w:r>
                    </w:p>
                    <w:p w14:paraId="292B53CC"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 xml:space="preserve">.getName(), </w:t>
                      </w:r>
                      <w:r w:rsidRPr="000E5E92">
                        <w:rPr>
                          <w:rFonts w:ascii="Monaco" w:eastAsiaTheme="minorEastAsia" w:hAnsi="Monaco" w:cs="Monaco"/>
                          <w:color w:val="0000C0"/>
                          <w:sz w:val="15"/>
                          <w:szCs w:val="22"/>
                          <w:lang w:val="es-ES_tradnl" w:eastAsia="en-US"/>
                        </w:rPr>
                        <w:t>user</w:t>
                      </w:r>
                      <w:r w:rsidRPr="000E5E92">
                        <w:rPr>
                          <w:rFonts w:ascii="Monaco" w:eastAsiaTheme="minorEastAsia" w:hAnsi="Monaco" w:cs="Monaco"/>
                          <w:color w:val="000000"/>
                          <w:sz w:val="15"/>
                          <w:szCs w:val="22"/>
                          <w:lang w:val="es-ES_tradnl" w:eastAsia="en-US"/>
                        </w:rPr>
                        <w:t>.getPassword()));</w:t>
                      </w:r>
                    </w:p>
                    <w:p w14:paraId="7E3A74E6" w14:textId="77777777" w:rsidR="00363F60"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return</w:t>
                      </w:r>
                      <w:r w:rsidRPr="000E5E92">
                        <w:rPr>
                          <w:rFonts w:ascii="Monaco" w:eastAsiaTheme="minorEastAsia" w:hAnsi="Monaco" w:cs="Monaco"/>
                          <w:color w:val="000000"/>
                          <w:sz w:val="15"/>
                          <w:szCs w:val="22"/>
                          <w:lang w:val="es-ES_tradnl" w:eastAsia="en-US"/>
                        </w:rPr>
                        <w:t xml:space="preserve"> </w:t>
                      </w:r>
                      <w:r w:rsidRPr="000E5E92">
                        <w:rPr>
                          <w:rFonts w:ascii="Monaco" w:eastAsiaTheme="minorEastAsia" w:hAnsi="Monaco" w:cs="Monaco"/>
                          <w:b/>
                          <w:bCs/>
                          <w:color w:val="7F0055"/>
                          <w:sz w:val="15"/>
                          <w:szCs w:val="22"/>
                          <w:lang w:val="es-ES_tradnl" w:eastAsia="en-US"/>
                        </w:rPr>
                        <w:t>null</w:t>
                      </w:r>
                      <w:r w:rsidRPr="000E5E92">
                        <w:rPr>
                          <w:rFonts w:ascii="Monaco" w:eastAsiaTheme="minorEastAsia" w:hAnsi="Monaco" w:cs="Monaco"/>
                          <w:color w:val="000000"/>
                          <w:sz w:val="15"/>
                          <w:szCs w:val="22"/>
                          <w:lang w:val="es-ES_tradnl" w:eastAsia="en-US"/>
                        </w:rPr>
                        <w:t>;</w:t>
                      </w:r>
                    </w:p>
                    <w:p w14:paraId="23A399D0" w14:textId="77777777" w:rsidR="00363F60" w:rsidRPr="000E5E92" w:rsidRDefault="00363F60" w:rsidP="00D73445">
                      <w:pPr>
                        <w:widowControl w:val="0"/>
                        <w:overflowPunct/>
                        <w:spacing w:line="240" w:lineRule="auto"/>
                        <w:ind w:firstLine="0"/>
                        <w:jc w:val="left"/>
                        <w:textAlignment w:val="auto"/>
                        <w:rPr>
                          <w:rFonts w:ascii="Monaco" w:eastAsiaTheme="minorEastAsia" w:hAnsi="Monaco" w:cs="Monaco"/>
                          <w:sz w:val="15"/>
                          <w:szCs w:val="22"/>
                          <w:lang w:val="es-ES_tradnl" w:eastAsia="en-US"/>
                        </w:rPr>
                      </w:pPr>
                      <w:r>
                        <w:rPr>
                          <w:rFonts w:ascii="Monaco" w:eastAsiaTheme="minorEastAsia" w:hAnsi="Monaco" w:cs="Monaco"/>
                          <w:sz w:val="15"/>
                          <w:szCs w:val="22"/>
                          <w:lang w:val="es-ES_tradnl" w:eastAsia="en-US"/>
                        </w:rPr>
                        <w:t xml:space="preserve"> </w:t>
                      </w:r>
                      <w:r w:rsidRPr="000E5E92">
                        <w:rPr>
                          <w:rFonts w:ascii="Monaco" w:eastAsiaTheme="minorEastAsia" w:hAnsi="Monaco" w:cs="Monaco"/>
                          <w:color w:val="000000"/>
                          <w:sz w:val="15"/>
                          <w:szCs w:val="22"/>
                          <w:lang w:val="es-ES_tradnl" w:eastAsia="en-US"/>
                        </w:rPr>
                        <w:t>}</w:t>
                      </w:r>
                    </w:p>
                    <w:p w14:paraId="56507696" w14:textId="77777777" w:rsidR="00363F60" w:rsidRDefault="00363F60" w:rsidP="00D73445">
                      <w:pPr>
                        <w:widowControl w:val="0"/>
                        <w:overflowPunct/>
                        <w:spacing w:line="240" w:lineRule="auto"/>
                        <w:ind w:firstLine="0"/>
                        <w:jc w:val="left"/>
                        <w:textAlignment w:val="auto"/>
                        <w:rPr>
                          <w:rFonts w:ascii="Monaco" w:eastAsiaTheme="minorEastAsia" w:hAnsi="Monaco" w:cs="Monaco"/>
                          <w:color w:val="000000"/>
                          <w:sz w:val="15"/>
                          <w:szCs w:val="22"/>
                          <w:lang w:val="es-ES_tradnl" w:eastAsia="en-US"/>
                        </w:rPr>
                      </w:pPr>
                      <w:r w:rsidRPr="000E5E92">
                        <w:rPr>
                          <w:rFonts w:ascii="Monaco" w:eastAsiaTheme="minorEastAsia" w:hAnsi="Monaco" w:cs="Monaco"/>
                          <w:color w:val="000000"/>
                          <w:sz w:val="15"/>
                          <w:szCs w:val="22"/>
                          <w:lang w:val="es-ES_tradnl" w:eastAsia="en-US"/>
                        </w:rPr>
                        <w:t>}</w:t>
                      </w:r>
                    </w:p>
                    <w:p w14:paraId="578475F8" w14:textId="77777777" w:rsidR="00363F60" w:rsidRPr="00D73445" w:rsidRDefault="00363F60" w:rsidP="00D73445">
                      <w:pPr>
                        <w:ind w:firstLine="0"/>
                        <w:rPr>
                          <w:rFonts w:ascii="Monaco" w:eastAsiaTheme="minorEastAsia" w:hAnsi="Monaco" w:cs="Monaco"/>
                          <w:color w:val="000000"/>
                          <w:sz w:val="15"/>
                          <w:szCs w:val="15"/>
                          <w:lang w:val="es-ES_tradnl" w:eastAsia="en-US"/>
                        </w:rPr>
                      </w:pPr>
                    </w:p>
                  </w:txbxContent>
                </v:textbox>
                <w10:wrap type="square"/>
              </v:shape>
            </w:pict>
          </mc:Fallback>
        </mc:AlternateContent>
      </w:r>
      <w:r w:rsidR="000E5E92">
        <w:rPr>
          <w:rFonts w:eastAsiaTheme="minorEastAsia"/>
          <w:lang w:val="es-ES_tradnl" w:eastAsia="en-US"/>
        </w:rPr>
        <w:t xml:space="preserve">Se observa como cada uno de los servicios que se suministre en la capa de negocio tendrá asociado una clase que implemente Command que será ejecutado desde la implementación concreta de Business, en este caso BusinessImpl, aunque esto es solo un ejemplo </w:t>
      </w:r>
      <w:r w:rsidR="00B30400">
        <w:rPr>
          <w:rFonts w:eastAsiaTheme="minorEastAsia"/>
          <w:lang w:val="es-ES_tradnl" w:eastAsia="en-US"/>
        </w:rPr>
        <w:t xml:space="preserve">la arquitectura esta diseñada para seguir este esquema de ejecución. </w:t>
      </w:r>
    </w:p>
    <w:p w14:paraId="013FC1FE" w14:textId="009266FA" w:rsidR="00472C22" w:rsidRDefault="00472C22" w:rsidP="00472C22">
      <w:pPr>
        <w:rPr>
          <w:rFonts w:eastAsiaTheme="minorEastAsia"/>
          <w:lang w:val="es-ES_tradnl" w:eastAsia="en-US"/>
        </w:rPr>
      </w:pPr>
      <w:r>
        <w:rPr>
          <w:rFonts w:eastAsiaTheme="minorEastAsia"/>
          <w:lang w:val="es-ES_tradnl" w:eastAsia="en-US"/>
        </w:rPr>
        <w:t>Tambien se observa como se utilizan objetos DTO para transferir la información desde las capas de presentación a la capa de negocio, esto es opcional pero si que es una buena práctica y la arquitectura ya viene definida para tal fin. La idea de transferencia de objetos se puede observar en la ilustració</w:t>
      </w:r>
      <w:r w:rsidR="00D73445">
        <w:rPr>
          <w:rFonts w:eastAsiaTheme="minorEastAsia"/>
          <w:lang w:val="es-ES_tradnl" w:eastAsia="en-US"/>
        </w:rPr>
        <w:t>n 16</w:t>
      </w:r>
      <w:r>
        <w:rPr>
          <w:rFonts w:eastAsiaTheme="minorEastAsia"/>
          <w:lang w:val="es-ES_tradnl" w:eastAsia="en-US"/>
        </w:rPr>
        <w:t xml:space="preserve">. </w:t>
      </w:r>
    </w:p>
    <w:p w14:paraId="59AB4E4B" w14:textId="77777777" w:rsidR="00472C22" w:rsidRPr="00472C22" w:rsidRDefault="00472C22" w:rsidP="00472C22">
      <w:pPr>
        <w:rPr>
          <w:rFonts w:eastAsiaTheme="minorEastAsia"/>
          <w:lang w:val="es-ES_tradnl" w:eastAsia="en-US"/>
        </w:rPr>
      </w:pPr>
    </w:p>
    <w:p w14:paraId="1BD60B9A" w14:textId="77777777" w:rsidR="00D73445" w:rsidRDefault="00472C22" w:rsidP="00D73445">
      <w:pPr>
        <w:keepNext/>
      </w:pPr>
      <w:r>
        <w:rPr>
          <w:rFonts w:eastAsiaTheme="minorEastAsia"/>
          <w:noProof/>
          <w:lang w:val="es-ES_tradnl" w:eastAsia="es-ES_tradnl"/>
        </w:rPr>
        <w:drawing>
          <wp:inline distT="0" distB="0" distL="0" distR="0" wp14:anchorId="0792DE29" wp14:editId="76CE0BE5">
            <wp:extent cx="4392930" cy="680085"/>
            <wp:effectExtent l="0" t="0" r="127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ENCIA OBJECTO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2930" cy="680085"/>
                    </a:xfrm>
                    <a:prstGeom prst="rect">
                      <a:avLst/>
                    </a:prstGeom>
                  </pic:spPr>
                </pic:pic>
              </a:graphicData>
            </a:graphic>
          </wp:inline>
        </w:drawing>
      </w:r>
    </w:p>
    <w:p w14:paraId="1ED77702" w14:textId="76113E69" w:rsidR="00D05324" w:rsidRPr="00D73445" w:rsidRDefault="00D73445" w:rsidP="00D73445">
      <w:pPr>
        <w:pStyle w:val="Descripcin"/>
        <w:jc w:val="center"/>
        <w:rPr>
          <w:rFonts w:eastAsiaTheme="minorEastAsia"/>
          <w:sz w:val="21"/>
          <w:lang w:val="es-ES_tradnl" w:eastAsia="en-US"/>
        </w:rPr>
      </w:pPr>
      <w:r w:rsidRPr="00D73445">
        <w:rPr>
          <w:sz w:val="21"/>
        </w:rPr>
        <w:t xml:space="preserve">Ilustración </w:t>
      </w:r>
      <w:r w:rsidRPr="00D73445">
        <w:rPr>
          <w:sz w:val="21"/>
        </w:rPr>
        <w:fldChar w:fldCharType="begin"/>
      </w:r>
      <w:r w:rsidRPr="00D73445">
        <w:rPr>
          <w:sz w:val="21"/>
        </w:rPr>
        <w:instrText xml:space="preserve"> SEQ Ilustración \* ARABIC </w:instrText>
      </w:r>
      <w:r w:rsidRPr="00D73445">
        <w:rPr>
          <w:sz w:val="21"/>
        </w:rPr>
        <w:fldChar w:fldCharType="separate"/>
      </w:r>
      <w:r w:rsidRPr="00D73445">
        <w:rPr>
          <w:noProof/>
          <w:sz w:val="21"/>
        </w:rPr>
        <w:t>16</w:t>
      </w:r>
      <w:r w:rsidRPr="00D73445">
        <w:rPr>
          <w:sz w:val="21"/>
        </w:rPr>
        <w:fldChar w:fldCharType="end"/>
      </w:r>
    </w:p>
    <w:p w14:paraId="23A895B9" w14:textId="4C5912CD" w:rsidR="005C4FD0" w:rsidRDefault="00472C22" w:rsidP="005C4FD0">
      <w:pPr>
        <w:rPr>
          <w:rFonts w:eastAsiaTheme="minorEastAsia"/>
          <w:lang w:val="es-ES_tradnl" w:eastAsia="en-US"/>
        </w:rPr>
      </w:pPr>
      <w:r>
        <w:rPr>
          <w:rFonts w:eastAsiaTheme="minorEastAsia"/>
          <w:lang w:val="es-ES_tradnl" w:eastAsia="en-US"/>
        </w:rPr>
        <w:lastRenderedPageBreak/>
        <w:t>Tambien es una buena práctica tener una clase encargada de transformar objectos DTO a o</w:t>
      </w:r>
      <w:r w:rsidR="004E28A2">
        <w:rPr>
          <w:rFonts w:eastAsiaTheme="minorEastAsia"/>
          <w:lang w:val="es-ES_tradnl" w:eastAsia="en-US"/>
        </w:rPr>
        <w:t xml:space="preserve">bjectos del modelo y vicersesa, sobre todo cuando se trate de objetos con bastantes propiedades. </w:t>
      </w:r>
    </w:p>
    <w:p w14:paraId="1AAC33B2" w14:textId="71D9D1F8" w:rsidR="005C4FD0" w:rsidRDefault="005C4FD0" w:rsidP="005C4FD0">
      <w:pPr>
        <w:pStyle w:val="heading2"/>
        <w:numPr>
          <w:ilvl w:val="2"/>
          <w:numId w:val="8"/>
        </w:numPr>
        <w:rPr>
          <w:lang w:val="es-ES"/>
        </w:rPr>
      </w:pPr>
      <w:r>
        <w:rPr>
          <w:lang w:val="es-ES"/>
        </w:rPr>
        <w:t xml:space="preserve">Capa de persistencia </w:t>
      </w:r>
    </w:p>
    <w:p w14:paraId="1033181E" w14:textId="29437F59" w:rsidR="005C4FD0" w:rsidRDefault="005C4FD0" w:rsidP="005C4FD0">
      <w:pPr>
        <w:rPr>
          <w:lang w:val="es-ES"/>
        </w:rPr>
      </w:pPr>
      <w:r>
        <w:rPr>
          <w:lang w:val="es-ES"/>
        </w:rPr>
        <w:t>La implementación de la capa de persistencia puede hacerse de multiples formas, por ejemplo:</w:t>
      </w:r>
    </w:p>
    <w:p w14:paraId="7289BDCE" w14:textId="2D832C8A" w:rsidR="005C4FD0" w:rsidRDefault="005C4FD0" w:rsidP="005C4FD0">
      <w:pPr>
        <w:pStyle w:val="Prrafodelista"/>
        <w:numPr>
          <w:ilvl w:val="0"/>
          <w:numId w:val="34"/>
        </w:numPr>
        <w:rPr>
          <w:lang w:val="es-ES"/>
        </w:rPr>
      </w:pPr>
      <w:r>
        <w:rPr>
          <w:lang w:val="es-ES"/>
        </w:rPr>
        <w:t>Implementando Finders para las operaciones de consulta para cada una de las entidades del domi</w:t>
      </w:r>
      <w:r w:rsidR="001606F8">
        <w:rPr>
          <w:lang w:val="es-ES"/>
        </w:rPr>
        <w:t>no y dejar las operaciones de escritura, modificado y eliminación en las implementaciones de los Command.</w:t>
      </w:r>
    </w:p>
    <w:p w14:paraId="369FE412" w14:textId="61382FA4" w:rsidR="005C4FD0" w:rsidRDefault="005C4FD0" w:rsidP="005C4FD0">
      <w:pPr>
        <w:pStyle w:val="Prrafodelista"/>
        <w:numPr>
          <w:ilvl w:val="0"/>
          <w:numId w:val="34"/>
        </w:numPr>
        <w:rPr>
          <w:lang w:val="es-ES"/>
        </w:rPr>
      </w:pPr>
      <w:r>
        <w:rPr>
          <w:lang w:val="es-ES"/>
        </w:rPr>
        <w:t>Implementando una clase que recoja todos los accesos a la base de datos.</w:t>
      </w:r>
    </w:p>
    <w:p w14:paraId="49085F2D" w14:textId="1C1BBFC9" w:rsidR="005C4FD0" w:rsidRDefault="005C4FD0" w:rsidP="005C4FD0">
      <w:pPr>
        <w:pStyle w:val="Prrafodelista"/>
        <w:numPr>
          <w:ilvl w:val="0"/>
          <w:numId w:val="34"/>
        </w:numPr>
        <w:rPr>
          <w:lang w:val="es-ES"/>
        </w:rPr>
      </w:pPr>
      <w:r>
        <w:rPr>
          <w:lang w:val="es-ES"/>
        </w:rPr>
        <w:t>Implementando varias clases (por ejemplo una por ent</w:t>
      </w:r>
      <w:r w:rsidR="001606F8">
        <w:rPr>
          <w:lang w:val="es-ES"/>
        </w:rPr>
        <w:t>idad de dominio) que recoja todos los accesos a la base de datos.</w:t>
      </w:r>
    </w:p>
    <w:p w14:paraId="79A7CCE7" w14:textId="77777777" w:rsidR="001606F8" w:rsidRDefault="001606F8" w:rsidP="001606F8">
      <w:pPr>
        <w:pStyle w:val="Prrafodelista"/>
        <w:ind w:left="947" w:firstLine="0"/>
        <w:rPr>
          <w:lang w:val="es-ES"/>
        </w:rPr>
      </w:pPr>
    </w:p>
    <w:p w14:paraId="1C507357" w14:textId="54DC13BD" w:rsidR="001606F8" w:rsidRDefault="001606F8" w:rsidP="001606F8">
      <w:pPr>
        <w:rPr>
          <w:lang w:val="es-ES"/>
        </w:rPr>
      </w:pPr>
      <w:r>
        <w:rPr>
          <w:lang w:val="es-ES"/>
        </w:rPr>
        <w:t>Esta decisión será propia del programador, aunque una buena práctica sea el uso de Finders, la experiencia puede demostrar que no siempre es la mejor alternativa, sobre todo cuando el dominio del modelo es relativamente pequeño. De todas formas la arquitectura si que obliga a tener una interfaz que recoja todas las operaciones de persistencia (si se usan Finders unicamente las de consulta)</w:t>
      </w:r>
    </w:p>
    <w:p w14:paraId="317A30B1" w14:textId="77777777" w:rsidR="00472C22" w:rsidRDefault="00472C22" w:rsidP="00F6686E">
      <w:pPr>
        <w:rPr>
          <w:rFonts w:eastAsiaTheme="minorEastAsia"/>
          <w:lang w:val="es-ES_tradnl" w:eastAsia="en-US"/>
        </w:rPr>
      </w:pPr>
    </w:p>
    <w:p w14:paraId="17551577" w14:textId="2E015F75" w:rsidR="00AA6368" w:rsidRDefault="002C3923" w:rsidP="00AA6368">
      <w:pPr>
        <w:pStyle w:val="heading1"/>
        <w:rPr>
          <w:lang w:val="es-ES"/>
        </w:rPr>
      </w:pPr>
      <w:r>
        <w:rPr>
          <w:lang w:val="es-ES"/>
        </w:rPr>
        <w:t>Conclusiones</w:t>
      </w:r>
    </w:p>
    <w:p w14:paraId="2EC44A10" w14:textId="7E5101F0" w:rsidR="00213C3D" w:rsidRDefault="00213C3D" w:rsidP="00213C3D">
      <w:r>
        <w:t>Se puede concluir que la arquitectura propuesta es una vuelta de tuerca adicional sobre</w:t>
      </w:r>
      <w:r w:rsidR="0031304A">
        <w:t xml:space="preserve"> el modelo de capas tradicional</w:t>
      </w:r>
      <w:bookmarkStart w:id="0" w:name="_GoBack"/>
      <w:bookmarkEnd w:id="0"/>
      <w:r>
        <w:t xml:space="preserve">. No se reinventa nada con esta propuesta, unicamente se muestra una arquitectura que desarrollada podría llegar a convertirse en un framework ligero y robusto para el diseño de aplicaciones Java. </w:t>
      </w:r>
    </w:p>
    <w:p w14:paraId="6BE71274" w14:textId="001320F9" w:rsidR="00213C3D" w:rsidRPr="00213C3D" w:rsidRDefault="00213C3D" w:rsidP="00213C3D">
      <w:r>
        <w:t xml:space="preserve">Aunque la arquietctura vista no sea unicamente exclusiva de la tecnología Java si que en </w:t>
      </w:r>
      <w:r w:rsidR="001D6875">
        <w:t>gran medida esta pensada para ser usada con lenguajes de ambito general y con soporte para el paradigma orientado a objetos como Java o C#.</w:t>
      </w:r>
    </w:p>
    <w:p w14:paraId="05B7E9EB" w14:textId="0BDADA77" w:rsidR="00713F14" w:rsidRPr="00713F14" w:rsidRDefault="00713F14" w:rsidP="00713F14">
      <w:pPr>
        <w:rPr>
          <w:lang w:val="es-ES"/>
        </w:rPr>
      </w:pPr>
    </w:p>
    <w:p w14:paraId="4E9D89CF" w14:textId="0E8EA89A" w:rsidR="00AA6368" w:rsidRDefault="002C3923" w:rsidP="00AA6368">
      <w:pPr>
        <w:pStyle w:val="heading1"/>
        <w:numPr>
          <w:ilvl w:val="0"/>
          <w:numId w:val="0"/>
        </w:numPr>
        <w:rPr>
          <w:sz w:val="20"/>
          <w:lang w:val="es-ES"/>
        </w:rPr>
      </w:pPr>
      <w:r>
        <w:rPr>
          <w:sz w:val="20"/>
          <w:lang w:val="es-ES"/>
        </w:rPr>
        <w:t>Referencias bibliográficas</w:t>
      </w:r>
    </w:p>
    <w:p w14:paraId="4A1F28B6" w14:textId="6CE8FFC1" w:rsidR="00363F60" w:rsidRDefault="00363F60" w:rsidP="00363F60">
      <w:r>
        <w:t>[1] Design Patterns, Gang of Four</w:t>
      </w:r>
    </w:p>
    <w:p w14:paraId="01030BD1" w14:textId="37300098" w:rsidR="00363F60" w:rsidRPr="00363F60" w:rsidRDefault="00363F60" w:rsidP="00363F60">
      <w:r>
        <w:t xml:space="preserve">[2] </w:t>
      </w:r>
      <w:r w:rsidR="001D6875">
        <w:t xml:space="preserve">Publicaciones de Martin Fowler </w:t>
      </w:r>
    </w:p>
    <w:p w14:paraId="153C1863" w14:textId="77777777" w:rsidR="00CE0075" w:rsidRPr="00B25AA7" w:rsidRDefault="00CE0075" w:rsidP="00CE0075">
      <w:pPr>
        <w:pStyle w:val="p1a"/>
        <w:rPr>
          <w:lang w:val="es-ES"/>
        </w:rPr>
      </w:pPr>
    </w:p>
    <w:sectPr w:rsidR="00CE0075" w:rsidRPr="00B25AA7" w:rsidSect="00037ADA">
      <w:footerReference w:type="even" r:id="rId17"/>
      <w:footerReference w:type="default" r:id="rId18"/>
      <w:footerReference w:type="first" r:id="rId19"/>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783B6" w14:textId="77777777" w:rsidR="004B0142" w:rsidRDefault="004B0142">
      <w:r>
        <w:separator/>
      </w:r>
    </w:p>
  </w:endnote>
  <w:endnote w:type="continuationSeparator" w:id="0">
    <w:p w14:paraId="62FE14A5" w14:textId="77777777" w:rsidR="004B0142" w:rsidRDefault="004B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0000000000000000000"/>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6CB4" w14:textId="77777777" w:rsidR="00363F60" w:rsidRDefault="00363F60" w:rsidP="001762B5">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51BB83B7" w14:textId="77777777" w:rsidR="00363F60" w:rsidRDefault="00363F60" w:rsidP="00037ADA">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F9E0" w14:textId="21A11E5C" w:rsidR="00363F60" w:rsidRDefault="00363F60" w:rsidP="001762B5">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1304A">
      <w:rPr>
        <w:rStyle w:val="Nmerodepgina"/>
        <w:noProof/>
      </w:rPr>
      <w:t>2</w:t>
    </w:r>
    <w:r>
      <w:rPr>
        <w:rStyle w:val="Nmerodepgina"/>
      </w:rPr>
      <w:fldChar w:fldCharType="end"/>
    </w:r>
  </w:p>
  <w:p w14:paraId="4B8B2A69" w14:textId="77777777" w:rsidR="00363F60" w:rsidRDefault="00363F60" w:rsidP="00037ADA">
    <w:pPr>
      <w:pStyle w:val="Piedepgina"/>
      <w:ind w:firstLine="360"/>
    </w:pPr>
  </w:p>
  <w:p w14:paraId="7FCF2E5B" w14:textId="6AF7B284" w:rsidR="00363F60" w:rsidRPr="00CE7667" w:rsidRDefault="00363F60" w:rsidP="00037ADA">
    <w:pPr>
      <w:pStyle w:val="ReferenceLine"/>
      <w:rPr>
        <w:lang w:val="de-DE"/>
      </w:rPr>
    </w:pPr>
    <w:r w:rsidRPr="00CE7667">
      <w:rPr>
        <w:lang w:val="de-DE"/>
      </w:rPr>
      <w:t xml:space="preserve">© </w:t>
    </w:r>
    <w:r>
      <w:rPr>
        <w:lang w:val="de-DE"/>
      </w:rPr>
      <w:t>Francisco Javier Gil Gala 2016</w:t>
    </w:r>
  </w:p>
  <w:p w14:paraId="067CE0F8" w14:textId="77777777" w:rsidR="00363F60" w:rsidRDefault="00363F60" w:rsidP="00037ADA">
    <w:pPr>
      <w:pStyle w:val="Piedepgina"/>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FFD19" w14:textId="77777777" w:rsidR="00363F60" w:rsidRDefault="00363F60" w:rsidP="001762B5">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887BF4B" w14:textId="1CDBDA4C" w:rsidR="00363F60" w:rsidRPr="00CE7667" w:rsidRDefault="00363F60" w:rsidP="00037ADA">
    <w:pPr>
      <w:pStyle w:val="ReferenceLine"/>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B5141" w14:textId="77777777" w:rsidR="004B0142" w:rsidRDefault="004B0142" w:rsidP="00895F20">
      <w:pPr>
        <w:ind w:firstLine="0"/>
      </w:pPr>
      <w:r>
        <w:separator/>
      </w:r>
    </w:p>
  </w:footnote>
  <w:footnote w:type="continuationSeparator" w:id="0">
    <w:p w14:paraId="762468EF" w14:textId="77777777" w:rsidR="004B0142" w:rsidRDefault="004B0142" w:rsidP="00895F20">
      <w:pPr>
        <w:ind w:firstLin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83D34A6"/>
    <w:multiLevelType w:val="hybridMultilevel"/>
    <w:tmpl w:val="278C7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C163EFF"/>
    <w:multiLevelType w:val="hybridMultilevel"/>
    <w:tmpl w:val="DA62774A"/>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2">
    <w:nsid w:val="1D7950DA"/>
    <w:multiLevelType w:val="hybridMultilevel"/>
    <w:tmpl w:val="DD6AE9B8"/>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24230A06"/>
    <w:multiLevelType w:val="hybridMultilevel"/>
    <w:tmpl w:val="85267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37D067F"/>
    <w:multiLevelType w:val="hybridMultilevel"/>
    <w:tmpl w:val="CF023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nsid w:val="468947AC"/>
    <w:multiLevelType w:val="hybridMultilevel"/>
    <w:tmpl w:val="C636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86B7112"/>
    <w:multiLevelType w:val="hybridMultilevel"/>
    <w:tmpl w:val="3078E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9F0958"/>
    <w:multiLevelType w:val="hybridMultilevel"/>
    <w:tmpl w:val="5128F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BE9124A"/>
    <w:multiLevelType w:val="hybridMultilevel"/>
    <w:tmpl w:val="C1C65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2">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5">
    <w:nsid w:val="7D9521C8"/>
    <w:multiLevelType w:val="multilevel"/>
    <w:tmpl w:val="9962CA76"/>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abstractNumId w:val="24"/>
  </w:num>
  <w:num w:numId="2">
    <w:abstractNumId w:val="13"/>
  </w:num>
  <w:num w:numId="3">
    <w:abstractNumId w:val="22"/>
  </w:num>
  <w:num w:numId="4">
    <w:abstractNumId w:val="23"/>
  </w:num>
  <w:num w:numId="5">
    <w:abstractNumId w:val="25"/>
  </w:num>
  <w:num w:numId="6">
    <w:abstractNumId w:val="21"/>
  </w:num>
  <w:num w:numId="7">
    <w:abstractNumId w:val="9"/>
  </w:num>
  <w:num w:numId="8">
    <w:abstractNumId w:val="23"/>
  </w:num>
  <w:num w:numId="9">
    <w:abstractNumId w:val="8"/>
  </w:num>
  <w:num w:numId="10">
    <w:abstractNumId w:val="25"/>
  </w:num>
  <w:num w:numId="11">
    <w:abstractNumId w:val="13"/>
  </w:num>
  <w:num w:numId="12">
    <w:abstractNumId w:val="22"/>
  </w:num>
  <w:num w:numId="13">
    <w:abstractNumId w:val="16"/>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3"/>
  </w:num>
  <w:num w:numId="23">
    <w:abstractNumId w:val="23"/>
  </w:num>
  <w:num w:numId="24">
    <w:abstractNumId w:val="23"/>
  </w:num>
  <w:num w:numId="25">
    <w:abstractNumId w:val="25"/>
  </w:num>
  <w:num w:numId="26">
    <w:abstractNumId w:val="14"/>
  </w:num>
  <w:num w:numId="27">
    <w:abstractNumId w:val="17"/>
  </w:num>
  <w:num w:numId="28">
    <w:abstractNumId w:val="18"/>
  </w:num>
  <w:num w:numId="29">
    <w:abstractNumId w:val="15"/>
  </w:num>
  <w:num w:numId="30">
    <w:abstractNumId w:val="10"/>
  </w:num>
  <w:num w:numId="31">
    <w:abstractNumId w:val="19"/>
  </w:num>
  <w:num w:numId="32">
    <w:abstractNumId w:val="20"/>
  </w:num>
  <w:num w:numId="33">
    <w:abstractNumId w:val="11"/>
  </w:num>
  <w:num w:numId="3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s-ES" w:vendorID="64" w:dllVersion="131078" w:nlCheck="1" w:checkStyle="0"/>
  <w:activeWritingStyle w:appName="MSWord" w:lang="de-DE" w:vendorID="64" w:dllVersion="131078" w:nlCheck="1" w:checkStyle="0"/>
  <w:activeWritingStyle w:appName="MSWord" w:lang="en-GB" w:vendorID="64" w:dllVersion="131078" w:nlCheck="1" w:checkStyle="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4F"/>
    <w:rsid w:val="0000056A"/>
    <w:rsid w:val="00001D94"/>
    <w:rsid w:val="000058CD"/>
    <w:rsid w:val="00005A8C"/>
    <w:rsid w:val="00006405"/>
    <w:rsid w:val="00007F40"/>
    <w:rsid w:val="00010C8D"/>
    <w:rsid w:val="00015441"/>
    <w:rsid w:val="000207C9"/>
    <w:rsid w:val="00022B7B"/>
    <w:rsid w:val="00024C29"/>
    <w:rsid w:val="0002597B"/>
    <w:rsid w:val="00025D8F"/>
    <w:rsid w:val="000309B7"/>
    <w:rsid w:val="00030E3E"/>
    <w:rsid w:val="0003135A"/>
    <w:rsid w:val="00034555"/>
    <w:rsid w:val="00037ADA"/>
    <w:rsid w:val="00040402"/>
    <w:rsid w:val="0004696A"/>
    <w:rsid w:val="0005696A"/>
    <w:rsid w:val="000569E7"/>
    <w:rsid w:val="000740BE"/>
    <w:rsid w:val="0007498B"/>
    <w:rsid w:val="0007593C"/>
    <w:rsid w:val="0008374A"/>
    <w:rsid w:val="00090710"/>
    <w:rsid w:val="00090731"/>
    <w:rsid w:val="000927C5"/>
    <w:rsid w:val="00092FA6"/>
    <w:rsid w:val="000934BA"/>
    <w:rsid w:val="00093FFB"/>
    <w:rsid w:val="00094656"/>
    <w:rsid w:val="000A2E55"/>
    <w:rsid w:val="000B1967"/>
    <w:rsid w:val="000B1E82"/>
    <w:rsid w:val="000B2266"/>
    <w:rsid w:val="000B3107"/>
    <w:rsid w:val="000B5D56"/>
    <w:rsid w:val="000B7E4C"/>
    <w:rsid w:val="000C006D"/>
    <w:rsid w:val="000C04F0"/>
    <w:rsid w:val="000C2D7F"/>
    <w:rsid w:val="000C4C8F"/>
    <w:rsid w:val="000D16FA"/>
    <w:rsid w:val="000D3597"/>
    <w:rsid w:val="000D50AE"/>
    <w:rsid w:val="000D6D27"/>
    <w:rsid w:val="000E071F"/>
    <w:rsid w:val="000E5E92"/>
    <w:rsid w:val="000F0DC5"/>
    <w:rsid w:val="000F1F28"/>
    <w:rsid w:val="000F4747"/>
    <w:rsid w:val="000F782C"/>
    <w:rsid w:val="00100E50"/>
    <w:rsid w:val="001016F4"/>
    <w:rsid w:val="00103787"/>
    <w:rsid w:val="001066AC"/>
    <w:rsid w:val="00117CC9"/>
    <w:rsid w:val="00120D79"/>
    <w:rsid w:val="0012224F"/>
    <w:rsid w:val="00130390"/>
    <w:rsid w:val="001309A4"/>
    <w:rsid w:val="0013193E"/>
    <w:rsid w:val="001360F4"/>
    <w:rsid w:val="001362F0"/>
    <w:rsid w:val="0013666A"/>
    <w:rsid w:val="001446D2"/>
    <w:rsid w:val="00145AF7"/>
    <w:rsid w:val="001606F8"/>
    <w:rsid w:val="00162CC8"/>
    <w:rsid w:val="00163AF4"/>
    <w:rsid w:val="00164D7E"/>
    <w:rsid w:val="0016678D"/>
    <w:rsid w:val="001672AE"/>
    <w:rsid w:val="00172752"/>
    <w:rsid w:val="00172A1B"/>
    <w:rsid w:val="00172A7A"/>
    <w:rsid w:val="00175958"/>
    <w:rsid w:val="001762B5"/>
    <w:rsid w:val="00182F4F"/>
    <w:rsid w:val="001833A6"/>
    <w:rsid w:val="00185973"/>
    <w:rsid w:val="00185E8A"/>
    <w:rsid w:val="00186880"/>
    <w:rsid w:val="00187E43"/>
    <w:rsid w:val="00190935"/>
    <w:rsid w:val="00197686"/>
    <w:rsid w:val="001A0E09"/>
    <w:rsid w:val="001A3B41"/>
    <w:rsid w:val="001B255B"/>
    <w:rsid w:val="001B3097"/>
    <w:rsid w:val="001B4547"/>
    <w:rsid w:val="001B4A7C"/>
    <w:rsid w:val="001B6D85"/>
    <w:rsid w:val="001C2498"/>
    <w:rsid w:val="001D3E27"/>
    <w:rsid w:val="001D53EB"/>
    <w:rsid w:val="001D6875"/>
    <w:rsid w:val="001E143C"/>
    <w:rsid w:val="001E21AD"/>
    <w:rsid w:val="001E3A57"/>
    <w:rsid w:val="001F5439"/>
    <w:rsid w:val="001F5BAB"/>
    <w:rsid w:val="00204E89"/>
    <w:rsid w:val="002053B9"/>
    <w:rsid w:val="00207FC1"/>
    <w:rsid w:val="00210248"/>
    <w:rsid w:val="00210DB8"/>
    <w:rsid w:val="0021134D"/>
    <w:rsid w:val="00212511"/>
    <w:rsid w:val="00213A7D"/>
    <w:rsid w:val="00213C3D"/>
    <w:rsid w:val="00214AC2"/>
    <w:rsid w:val="00217FA2"/>
    <w:rsid w:val="002224E1"/>
    <w:rsid w:val="0022605F"/>
    <w:rsid w:val="00226E21"/>
    <w:rsid w:val="00226E54"/>
    <w:rsid w:val="00227960"/>
    <w:rsid w:val="0023086D"/>
    <w:rsid w:val="00230C00"/>
    <w:rsid w:val="0023104F"/>
    <w:rsid w:val="00231803"/>
    <w:rsid w:val="002354AE"/>
    <w:rsid w:val="0024075B"/>
    <w:rsid w:val="00240D33"/>
    <w:rsid w:val="00242E7B"/>
    <w:rsid w:val="0024529B"/>
    <w:rsid w:val="002542EE"/>
    <w:rsid w:val="00262528"/>
    <w:rsid w:val="002639D9"/>
    <w:rsid w:val="00264407"/>
    <w:rsid w:val="00270386"/>
    <w:rsid w:val="0027411A"/>
    <w:rsid w:val="0027506C"/>
    <w:rsid w:val="002823FC"/>
    <w:rsid w:val="002A0991"/>
    <w:rsid w:val="002A4602"/>
    <w:rsid w:val="002A4A69"/>
    <w:rsid w:val="002A56B5"/>
    <w:rsid w:val="002B11E7"/>
    <w:rsid w:val="002B406E"/>
    <w:rsid w:val="002B53C3"/>
    <w:rsid w:val="002B66F5"/>
    <w:rsid w:val="002B7863"/>
    <w:rsid w:val="002C110C"/>
    <w:rsid w:val="002C3923"/>
    <w:rsid w:val="002C4A49"/>
    <w:rsid w:val="002C7B7E"/>
    <w:rsid w:val="002C7BA0"/>
    <w:rsid w:val="002D34CD"/>
    <w:rsid w:val="002E1818"/>
    <w:rsid w:val="002E323E"/>
    <w:rsid w:val="002E36AF"/>
    <w:rsid w:val="002E5AD3"/>
    <w:rsid w:val="002E6BA4"/>
    <w:rsid w:val="002F2018"/>
    <w:rsid w:val="002F3CD1"/>
    <w:rsid w:val="002F3D2A"/>
    <w:rsid w:val="002F4DF4"/>
    <w:rsid w:val="002F5C0A"/>
    <w:rsid w:val="003025D3"/>
    <w:rsid w:val="00305345"/>
    <w:rsid w:val="00307282"/>
    <w:rsid w:val="00307D1B"/>
    <w:rsid w:val="00312F45"/>
    <w:rsid w:val="0031304A"/>
    <w:rsid w:val="0031466D"/>
    <w:rsid w:val="003168A2"/>
    <w:rsid w:val="00316E8F"/>
    <w:rsid w:val="0033401E"/>
    <w:rsid w:val="00334C04"/>
    <w:rsid w:val="00336943"/>
    <w:rsid w:val="00341AEA"/>
    <w:rsid w:val="00341F67"/>
    <w:rsid w:val="0035112D"/>
    <w:rsid w:val="0035513F"/>
    <w:rsid w:val="003606CA"/>
    <w:rsid w:val="0036104B"/>
    <w:rsid w:val="00362269"/>
    <w:rsid w:val="00362A85"/>
    <w:rsid w:val="003633D4"/>
    <w:rsid w:val="00363F60"/>
    <w:rsid w:val="00364275"/>
    <w:rsid w:val="003655E1"/>
    <w:rsid w:val="00371063"/>
    <w:rsid w:val="003723B4"/>
    <w:rsid w:val="00372CA7"/>
    <w:rsid w:val="00376180"/>
    <w:rsid w:val="00377276"/>
    <w:rsid w:val="00377424"/>
    <w:rsid w:val="00383925"/>
    <w:rsid w:val="00394942"/>
    <w:rsid w:val="003949F3"/>
    <w:rsid w:val="003A3A01"/>
    <w:rsid w:val="003B0216"/>
    <w:rsid w:val="003B13D1"/>
    <w:rsid w:val="003B1D40"/>
    <w:rsid w:val="003B2F07"/>
    <w:rsid w:val="003B333F"/>
    <w:rsid w:val="003B33F7"/>
    <w:rsid w:val="003B7599"/>
    <w:rsid w:val="003C1A34"/>
    <w:rsid w:val="003C3B83"/>
    <w:rsid w:val="003C4911"/>
    <w:rsid w:val="003C5BCA"/>
    <w:rsid w:val="003C7632"/>
    <w:rsid w:val="003D1155"/>
    <w:rsid w:val="003D6CE6"/>
    <w:rsid w:val="003D6DAC"/>
    <w:rsid w:val="003E2A5E"/>
    <w:rsid w:val="003E3032"/>
    <w:rsid w:val="003E31A4"/>
    <w:rsid w:val="003E5A23"/>
    <w:rsid w:val="003F185F"/>
    <w:rsid w:val="003F1DCF"/>
    <w:rsid w:val="003F4765"/>
    <w:rsid w:val="003F65A6"/>
    <w:rsid w:val="003F752C"/>
    <w:rsid w:val="00402259"/>
    <w:rsid w:val="00406E8F"/>
    <w:rsid w:val="004105E3"/>
    <w:rsid w:val="00414563"/>
    <w:rsid w:val="0041626B"/>
    <w:rsid w:val="004219F0"/>
    <w:rsid w:val="00423551"/>
    <w:rsid w:val="00423F1B"/>
    <w:rsid w:val="00426C62"/>
    <w:rsid w:val="0042772B"/>
    <w:rsid w:val="004328A0"/>
    <w:rsid w:val="00433441"/>
    <w:rsid w:val="00435214"/>
    <w:rsid w:val="00435D07"/>
    <w:rsid w:val="00436945"/>
    <w:rsid w:val="00436948"/>
    <w:rsid w:val="0043737C"/>
    <w:rsid w:val="0044009C"/>
    <w:rsid w:val="00442A6C"/>
    <w:rsid w:val="004435BA"/>
    <w:rsid w:val="00444190"/>
    <w:rsid w:val="00453C76"/>
    <w:rsid w:val="0045411E"/>
    <w:rsid w:val="00454DD4"/>
    <w:rsid w:val="00456287"/>
    <w:rsid w:val="00467D7F"/>
    <w:rsid w:val="004705AF"/>
    <w:rsid w:val="00471B63"/>
    <w:rsid w:val="00472032"/>
    <w:rsid w:val="00472C22"/>
    <w:rsid w:val="0047305E"/>
    <w:rsid w:val="00473617"/>
    <w:rsid w:val="00473BE8"/>
    <w:rsid w:val="00476386"/>
    <w:rsid w:val="00477C52"/>
    <w:rsid w:val="00477F90"/>
    <w:rsid w:val="00482E0F"/>
    <w:rsid w:val="0048344D"/>
    <w:rsid w:val="00484DD3"/>
    <w:rsid w:val="00486D71"/>
    <w:rsid w:val="004918B5"/>
    <w:rsid w:val="00492ED5"/>
    <w:rsid w:val="004956C3"/>
    <w:rsid w:val="00495761"/>
    <w:rsid w:val="00497AD6"/>
    <w:rsid w:val="004A1BE8"/>
    <w:rsid w:val="004A5377"/>
    <w:rsid w:val="004B0142"/>
    <w:rsid w:val="004C20E7"/>
    <w:rsid w:val="004C2656"/>
    <w:rsid w:val="004C2812"/>
    <w:rsid w:val="004C43B8"/>
    <w:rsid w:val="004C6ECF"/>
    <w:rsid w:val="004D189F"/>
    <w:rsid w:val="004D41CD"/>
    <w:rsid w:val="004D49E8"/>
    <w:rsid w:val="004D4E83"/>
    <w:rsid w:val="004D6665"/>
    <w:rsid w:val="004D7349"/>
    <w:rsid w:val="004D7C52"/>
    <w:rsid w:val="004E0C9D"/>
    <w:rsid w:val="004E28A2"/>
    <w:rsid w:val="004F16B4"/>
    <w:rsid w:val="004F34F1"/>
    <w:rsid w:val="004F52EA"/>
    <w:rsid w:val="004F6474"/>
    <w:rsid w:val="00500895"/>
    <w:rsid w:val="005010B4"/>
    <w:rsid w:val="00501B8C"/>
    <w:rsid w:val="0050369B"/>
    <w:rsid w:val="00504114"/>
    <w:rsid w:val="00504743"/>
    <w:rsid w:val="00505C9B"/>
    <w:rsid w:val="00511491"/>
    <w:rsid w:val="00511908"/>
    <w:rsid w:val="00512421"/>
    <w:rsid w:val="005142A0"/>
    <w:rsid w:val="0051543E"/>
    <w:rsid w:val="0051658B"/>
    <w:rsid w:val="00521BC8"/>
    <w:rsid w:val="005224C7"/>
    <w:rsid w:val="0052599C"/>
    <w:rsid w:val="005266C4"/>
    <w:rsid w:val="00531E07"/>
    <w:rsid w:val="0053704E"/>
    <w:rsid w:val="0053710F"/>
    <w:rsid w:val="005377DD"/>
    <w:rsid w:val="00546DF9"/>
    <w:rsid w:val="005471F3"/>
    <w:rsid w:val="00564968"/>
    <w:rsid w:val="00564ED7"/>
    <w:rsid w:val="00571515"/>
    <w:rsid w:val="005808CB"/>
    <w:rsid w:val="005846B6"/>
    <w:rsid w:val="00584C20"/>
    <w:rsid w:val="00591219"/>
    <w:rsid w:val="005A2E29"/>
    <w:rsid w:val="005A42E8"/>
    <w:rsid w:val="005A5F79"/>
    <w:rsid w:val="005A695A"/>
    <w:rsid w:val="005B0EF1"/>
    <w:rsid w:val="005B32AC"/>
    <w:rsid w:val="005B3D33"/>
    <w:rsid w:val="005C4FD0"/>
    <w:rsid w:val="005C5E75"/>
    <w:rsid w:val="005C70FB"/>
    <w:rsid w:val="005D172C"/>
    <w:rsid w:val="005E026B"/>
    <w:rsid w:val="005E067A"/>
    <w:rsid w:val="005E316C"/>
    <w:rsid w:val="005F4270"/>
    <w:rsid w:val="005F4EB3"/>
    <w:rsid w:val="00601FFF"/>
    <w:rsid w:val="00604BA8"/>
    <w:rsid w:val="006052E9"/>
    <w:rsid w:val="00606610"/>
    <w:rsid w:val="006067EA"/>
    <w:rsid w:val="0061213E"/>
    <w:rsid w:val="0061522E"/>
    <w:rsid w:val="00615A28"/>
    <w:rsid w:val="00616817"/>
    <w:rsid w:val="006170F2"/>
    <w:rsid w:val="006258CB"/>
    <w:rsid w:val="00625C35"/>
    <w:rsid w:val="00625C3B"/>
    <w:rsid w:val="00627D6A"/>
    <w:rsid w:val="00631A9F"/>
    <w:rsid w:val="00633694"/>
    <w:rsid w:val="0063790D"/>
    <w:rsid w:val="00637DFE"/>
    <w:rsid w:val="00642073"/>
    <w:rsid w:val="00643356"/>
    <w:rsid w:val="006469B8"/>
    <w:rsid w:val="00650CEB"/>
    <w:rsid w:val="00653247"/>
    <w:rsid w:val="00653A1B"/>
    <w:rsid w:val="0065405B"/>
    <w:rsid w:val="00656155"/>
    <w:rsid w:val="00660257"/>
    <w:rsid w:val="0066250C"/>
    <w:rsid w:val="00670FA0"/>
    <w:rsid w:val="006713CE"/>
    <w:rsid w:val="00673747"/>
    <w:rsid w:val="00674747"/>
    <w:rsid w:val="00674CEB"/>
    <w:rsid w:val="006750C2"/>
    <w:rsid w:val="006778FD"/>
    <w:rsid w:val="0068057D"/>
    <w:rsid w:val="006856F2"/>
    <w:rsid w:val="00685A91"/>
    <w:rsid w:val="00690F07"/>
    <w:rsid w:val="006968F0"/>
    <w:rsid w:val="006A1605"/>
    <w:rsid w:val="006A1D3F"/>
    <w:rsid w:val="006A2AE2"/>
    <w:rsid w:val="006A362A"/>
    <w:rsid w:val="006A5D0F"/>
    <w:rsid w:val="006A5E86"/>
    <w:rsid w:val="006A645F"/>
    <w:rsid w:val="006B184A"/>
    <w:rsid w:val="006B6B36"/>
    <w:rsid w:val="006C0AD3"/>
    <w:rsid w:val="006C3DCB"/>
    <w:rsid w:val="006C74CC"/>
    <w:rsid w:val="006D3B08"/>
    <w:rsid w:val="006D5E1C"/>
    <w:rsid w:val="006D63CD"/>
    <w:rsid w:val="006E00D5"/>
    <w:rsid w:val="006E031A"/>
    <w:rsid w:val="006F00A3"/>
    <w:rsid w:val="006F077C"/>
    <w:rsid w:val="006F0981"/>
    <w:rsid w:val="006F1F04"/>
    <w:rsid w:val="006F257F"/>
    <w:rsid w:val="007027E6"/>
    <w:rsid w:val="0070371D"/>
    <w:rsid w:val="00706A12"/>
    <w:rsid w:val="00713F14"/>
    <w:rsid w:val="00714E9D"/>
    <w:rsid w:val="00722FCD"/>
    <w:rsid w:val="00726A40"/>
    <w:rsid w:val="00726F80"/>
    <w:rsid w:val="00731E8F"/>
    <w:rsid w:val="00735682"/>
    <w:rsid w:val="00737FAD"/>
    <w:rsid w:val="007409C0"/>
    <w:rsid w:val="0074551E"/>
    <w:rsid w:val="0074633C"/>
    <w:rsid w:val="0074741C"/>
    <w:rsid w:val="00750E7D"/>
    <w:rsid w:val="007540B1"/>
    <w:rsid w:val="00755855"/>
    <w:rsid w:val="00756677"/>
    <w:rsid w:val="007608F0"/>
    <w:rsid w:val="007626F0"/>
    <w:rsid w:val="0076605E"/>
    <w:rsid w:val="00772FF6"/>
    <w:rsid w:val="00774358"/>
    <w:rsid w:val="00775796"/>
    <w:rsid w:val="007809D1"/>
    <w:rsid w:val="00780F47"/>
    <w:rsid w:val="00784A11"/>
    <w:rsid w:val="007902E8"/>
    <w:rsid w:val="00791F63"/>
    <w:rsid w:val="007973FC"/>
    <w:rsid w:val="007A08F7"/>
    <w:rsid w:val="007A1965"/>
    <w:rsid w:val="007A3249"/>
    <w:rsid w:val="007A52AC"/>
    <w:rsid w:val="007B722C"/>
    <w:rsid w:val="007C1B8F"/>
    <w:rsid w:val="007C7941"/>
    <w:rsid w:val="007D0A21"/>
    <w:rsid w:val="007D1350"/>
    <w:rsid w:val="007D3F01"/>
    <w:rsid w:val="007E0352"/>
    <w:rsid w:val="007E723E"/>
    <w:rsid w:val="007F3AC8"/>
    <w:rsid w:val="007F3BF6"/>
    <w:rsid w:val="00807BBC"/>
    <w:rsid w:val="00810F00"/>
    <w:rsid w:val="00811F37"/>
    <w:rsid w:val="0081281B"/>
    <w:rsid w:val="00813952"/>
    <w:rsid w:val="008141F8"/>
    <w:rsid w:val="008175BD"/>
    <w:rsid w:val="008250DF"/>
    <w:rsid w:val="008273EE"/>
    <w:rsid w:val="00831B2C"/>
    <w:rsid w:val="008338A5"/>
    <w:rsid w:val="0083409A"/>
    <w:rsid w:val="008378A0"/>
    <w:rsid w:val="00837AB8"/>
    <w:rsid w:val="0084658F"/>
    <w:rsid w:val="00850810"/>
    <w:rsid w:val="00852E68"/>
    <w:rsid w:val="0085693E"/>
    <w:rsid w:val="00864909"/>
    <w:rsid w:val="00871A19"/>
    <w:rsid w:val="00872347"/>
    <w:rsid w:val="00873A48"/>
    <w:rsid w:val="00876377"/>
    <w:rsid w:val="00890CC8"/>
    <w:rsid w:val="008940AB"/>
    <w:rsid w:val="00894418"/>
    <w:rsid w:val="008946C9"/>
    <w:rsid w:val="00895F20"/>
    <w:rsid w:val="008A281F"/>
    <w:rsid w:val="008A6E4E"/>
    <w:rsid w:val="008A7007"/>
    <w:rsid w:val="008A7B46"/>
    <w:rsid w:val="008B1042"/>
    <w:rsid w:val="008B12CA"/>
    <w:rsid w:val="008B1558"/>
    <w:rsid w:val="008B225D"/>
    <w:rsid w:val="008B25C8"/>
    <w:rsid w:val="008B40E2"/>
    <w:rsid w:val="008B42D1"/>
    <w:rsid w:val="008B4C1F"/>
    <w:rsid w:val="008B50BD"/>
    <w:rsid w:val="008B50BF"/>
    <w:rsid w:val="008C0AA8"/>
    <w:rsid w:val="008C1CDA"/>
    <w:rsid w:val="008C511A"/>
    <w:rsid w:val="008C6347"/>
    <w:rsid w:val="008C6548"/>
    <w:rsid w:val="008D00D5"/>
    <w:rsid w:val="008D3C6F"/>
    <w:rsid w:val="008D4B07"/>
    <w:rsid w:val="008D6649"/>
    <w:rsid w:val="008E0765"/>
    <w:rsid w:val="008E37CC"/>
    <w:rsid w:val="008E3A00"/>
    <w:rsid w:val="008E47AE"/>
    <w:rsid w:val="008E538D"/>
    <w:rsid w:val="008F00F6"/>
    <w:rsid w:val="008F2E36"/>
    <w:rsid w:val="008F30A4"/>
    <w:rsid w:val="008F43AB"/>
    <w:rsid w:val="008F60DC"/>
    <w:rsid w:val="008F6F35"/>
    <w:rsid w:val="009027E2"/>
    <w:rsid w:val="0090289B"/>
    <w:rsid w:val="00905DD2"/>
    <w:rsid w:val="0090666A"/>
    <w:rsid w:val="009079EF"/>
    <w:rsid w:val="00912D08"/>
    <w:rsid w:val="00913832"/>
    <w:rsid w:val="0091468D"/>
    <w:rsid w:val="009164BB"/>
    <w:rsid w:val="009236C9"/>
    <w:rsid w:val="00927042"/>
    <w:rsid w:val="0093247D"/>
    <w:rsid w:val="00933633"/>
    <w:rsid w:val="00933AD3"/>
    <w:rsid w:val="00942F71"/>
    <w:rsid w:val="009459F1"/>
    <w:rsid w:val="00950D0B"/>
    <w:rsid w:val="00957940"/>
    <w:rsid w:val="00960D65"/>
    <w:rsid w:val="00963FCB"/>
    <w:rsid w:val="009652A3"/>
    <w:rsid w:val="009702E3"/>
    <w:rsid w:val="009739B4"/>
    <w:rsid w:val="009746BC"/>
    <w:rsid w:val="0097718B"/>
    <w:rsid w:val="00980322"/>
    <w:rsid w:val="00984E32"/>
    <w:rsid w:val="0098549F"/>
    <w:rsid w:val="0098555B"/>
    <w:rsid w:val="009902EE"/>
    <w:rsid w:val="00990BBC"/>
    <w:rsid w:val="00991EFC"/>
    <w:rsid w:val="00993021"/>
    <w:rsid w:val="009935A9"/>
    <w:rsid w:val="00995A25"/>
    <w:rsid w:val="00997385"/>
    <w:rsid w:val="0099743F"/>
    <w:rsid w:val="009A0EB9"/>
    <w:rsid w:val="009A1677"/>
    <w:rsid w:val="009A2666"/>
    <w:rsid w:val="009A3855"/>
    <w:rsid w:val="009A411B"/>
    <w:rsid w:val="009A57E8"/>
    <w:rsid w:val="009A5950"/>
    <w:rsid w:val="009B574A"/>
    <w:rsid w:val="009B773D"/>
    <w:rsid w:val="009C036C"/>
    <w:rsid w:val="009C1123"/>
    <w:rsid w:val="009C1481"/>
    <w:rsid w:val="009C3E60"/>
    <w:rsid w:val="009C411C"/>
    <w:rsid w:val="009C439C"/>
    <w:rsid w:val="009D5432"/>
    <w:rsid w:val="009D627C"/>
    <w:rsid w:val="009E0616"/>
    <w:rsid w:val="009E0EB0"/>
    <w:rsid w:val="009E2314"/>
    <w:rsid w:val="009E388E"/>
    <w:rsid w:val="009E4E69"/>
    <w:rsid w:val="009E649D"/>
    <w:rsid w:val="009F73DF"/>
    <w:rsid w:val="009F7A44"/>
    <w:rsid w:val="009F7FCE"/>
    <w:rsid w:val="00A06578"/>
    <w:rsid w:val="00A10B22"/>
    <w:rsid w:val="00A10FB4"/>
    <w:rsid w:val="00A151E0"/>
    <w:rsid w:val="00A21034"/>
    <w:rsid w:val="00A2217F"/>
    <w:rsid w:val="00A24F12"/>
    <w:rsid w:val="00A2627C"/>
    <w:rsid w:val="00A26846"/>
    <w:rsid w:val="00A32D1E"/>
    <w:rsid w:val="00A33255"/>
    <w:rsid w:val="00A3516F"/>
    <w:rsid w:val="00A35229"/>
    <w:rsid w:val="00A37FEA"/>
    <w:rsid w:val="00A42D6A"/>
    <w:rsid w:val="00A442F2"/>
    <w:rsid w:val="00A46647"/>
    <w:rsid w:val="00A50070"/>
    <w:rsid w:val="00A504B6"/>
    <w:rsid w:val="00A50642"/>
    <w:rsid w:val="00A52DF4"/>
    <w:rsid w:val="00A57525"/>
    <w:rsid w:val="00A652A7"/>
    <w:rsid w:val="00A67712"/>
    <w:rsid w:val="00A72B2E"/>
    <w:rsid w:val="00A73397"/>
    <w:rsid w:val="00A77303"/>
    <w:rsid w:val="00A81874"/>
    <w:rsid w:val="00A82748"/>
    <w:rsid w:val="00A82F18"/>
    <w:rsid w:val="00A83872"/>
    <w:rsid w:val="00A85F41"/>
    <w:rsid w:val="00A92ED7"/>
    <w:rsid w:val="00AA19EB"/>
    <w:rsid w:val="00AA2187"/>
    <w:rsid w:val="00AA4B05"/>
    <w:rsid w:val="00AA6368"/>
    <w:rsid w:val="00AA6995"/>
    <w:rsid w:val="00AB2269"/>
    <w:rsid w:val="00AB2CDF"/>
    <w:rsid w:val="00AC3D8B"/>
    <w:rsid w:val="00AC456C"/>
    <w:rsid w:val="00AC54E4"/>
    <w:rsid w:val="00AC683B"/>
    <w:rsid w:val="00AD2842"/>
    <w:rsid w:val="00AE0CA7"/>
    <w:rsid w:val="00AE1B97"/>
    <w:rsid w:val="00AE339A"/>
    <w:rsid w:val="00AE7146"/>
    <w:rsid w:val="00AF2CE7"/>
    <w:rsid w:val="00AF4DA4"/>
    <w:rsid w:val="00AF5E1A"/>
    <w:rsid w:val="00AF5FB9"/>
    <w:rsid w:val="00AF6951"/>
    <w:rsid w:val="00B02D5D"/>
    <w:rsid w:val="00B06354"/>
    <w:rsid w:val="00B07D10"/>
    <w:rsid w:val="00B13B2F"/>
    <w:rsid w:val="00B16A67"/>
    <w:rsid w:val="00B17E0A"/>
    <w:rsid w:val="00B2046F"/>
    <w:rsid w:val="00B22932"/>
    <w:rsid w:val="00B2350A"/>
    <w:rsid w:val="00B25AA7"/>
    <w:rsid w:val="00B26E3E"/>
    <w:rsid w:val="00B30400"/>
    <w:rsid w:val="00B31C27"/>
    <w:rsid w:val="00B31F34"/>
    <w:rsid w:val="00B34E02"/>
    <w:rsid w:val="00B372A9"/>
    <w:rsid w:val="00B37D11"/>
    <w:rsid w:val="00B40B82"/>
    <w:rsid w:val="00B41F94"/>
    <w:rsid w:val="00B42290"/>
    <w:rsid w:val="00B4592B"/>
    <w:rsid w:val="00B469AD"/>
    <w:rsid w:val="00B47023"/>
    <w:rsid w:val="00B4764D"/>
    <w:rsid w:val="00B52C8F"/>
    <w:rsid w:val="00B55008"/>
    <w:rsid w:val="00B55961"/>
    <w:rsid w:val="00B63243"/>
    <w:rsid w:val="00B676D4"/>
    <w:rsid w:val="00B725D1"/>
    <w:rsid w:val="00B73331"/>
    <w:rsid w:val="00B752BF"/>
    <w:rsid w:val="00B754A2"/>
    <w:rsid w:val="00B75A88"/>
    <w:rsid w:val="00B80230"/>
    <w:rsid w:val="00B8034A"/>
    <w:rsid w:val="00B86301"/>
    <w:rsid w:val="00B90577"/>
    <w:rsid w:val="00B90A85"/>
    <w:rsid w:val="00B9219B"/>
    <w:rsid w:val="00B927C6"/>
    <w:rsid w:val="00B95CDF"/>
    <w:rsid w:val="00BA0EDB"/>
    <w:rsid w:val="00BA485F"/>
    <w:rsid w:val="00BA5595"/>
    <w:rsid w:val="00BA5679"/>
    <w:rsid w:val="00BA6773"/>
    <w:rsid w:val="00BA705B"/>
    <w:rsid w:val="00BB2B70"/>
    <w:rsid w:val="00BB35C6"/>
    <w:rsid w:val="00BB483F"/>
    <w:rsid w:val="00BC02E5"/>
    <w:rsid w:val="00BC0E60"/>
    <w:rsid w:val="00BC26A5"/>
    <w:rsid w:val="00BC3C0A"/>
    <w:rsid w:val="00BC67F1"/>
    <w:rsid w:val="00BC69FA"/>
    <w:rsid w:val="00BD55E1"/>
    <w:rsid w:val="00BE08A1"/>
    <w:rsid w:val="00BE1517"/>
    <w:rsid w:val="00BE18BA"/>
    <w:rsid w:val="00BE1B6C"/>
    <w:rsid w:val="00BF0174"/>
    <w:rsid w:val="00BF0723"/>
    <w:rsid w:val="00BF4592"/>
    <w:rsid w:val="00BF6827"/>
    <w:rsid w:val="00C0016F"/>
    <w:rsid w:val="00C04C3A"/>
    <w:rsid w:val="00C05153"/>
    <w:rsid w:val="00C06536"/>
    <w:rsid w:val="00C11C09"/>
    <w:rsid w:val="00C20A4B"/>
    <w:rsid w:val="00C22642"/>
    <w:rsid w:val="00C23FA4"/>
    <w:rsid w:val="00C2501E"/>
    <w:rsid w:val="00C25E8B"/>
    <w:rsid w:val="00C264D7"/>
    <w:rsid w:val="00C315CF"/>
    <w:rsid w:val="00C35EC5"/>
    <w:rsid w:val="00C41C7E"/>
    <w:rsid w:val="00C41F5A"/>
    <w:rsid w:val="00C43226"/>
    <w:rsid w:val="00C43737"/>
    <w:rsid w:val="00C44013"/>
    <w:rsid w:val="00C453BD"/>
    <w:rsid w:val="00C45C81"/>
    <w:rsid w:val="00C46EFA"/>
    <w:rsid w:val="00C5060E"/>
    <w:rsid w:val="00C50D9B"/>
    <w:rsid w:val="00C51C56"/>
    <w:rsid w:val="00C5532C"/>
    <w:rsid w:val="00C60104"/>
    <w:rsid w:val="00C61A10"/>
    <w:rsid w:val="00C61F09"/>
    <w:rsid w:val="00C6285A"/>
    <w:rsid w:val="00C62E7B"/>
    <w:rsid w:val="00C665E7"/>
    <w:rsid w:val="00C73FE1"/>
    <w:rsid w:val="00C769A8"/>
    <w:rsid w:val="00C8067F"/>
    <w:rsid w:val="00C837A2"/>
    <w:rsid w:val="00C8685C"/>
    <w:rsid w:val="00C91263"/>
    <w:rsid w:val="00C95BB0"/>
    <w:rsid w:val="00CA3B74"/>
    <w:rsid w:val="00CA7E00"/>
    <w:rsid w:val="00CB2916"/>
    <w:rsid w:val="00CD0021"/>
    <w:rsid w:val="00CD0BD7"/>
    <w:rsid w:val="00CD4538"/>
    <w:rsid w:val="00CE0075"/>
    <w:rsid w:val="00CE223C"/>
    <w:rsid w:val="00CE7667"/>
    <w:rsid w:val="00CF3131"/>
    <w:rsid w:val="00CF3BE1"/>
    <w:rsid w:val="00D00243"/>
    <w:rsid w:val="00D05324"/>
    <w:rsid w:val="00D0589A"/>
    <w:rsid w:val="00D05ECD"/>
    <w:rsid w:val="00D073CB"/>
    <w:rsid w:val="00D152DD"/>
    <w:rsid w:val="00D24964"/>
    <w:rsid w:val="00D30140"/>
    <w:rsid w:val="00D36EBA"/>
    <w:rsid w:val="00D40AC2"/>
    <w:rsid w:val="00D4100E"/>
    <w:rsid w:val="00D4186E"/>
    <w:rsid w:val="00D54466"/>
    <w:rsid w:val="00D56137"/>
    <w:rsid w:val="00D63A3C"/>
    <w:rsid w:val="00D640B3"/>
    <w:rsid w:val="00D6724D"/>
    <w:rsid w:val="00D6791A"/>
    <w:rsid w:val="00D707E2"/>
    <w:rsid w:val="00D73445"/>
    <w:rsid w:val="00D73F5A"/>
    <w:rsid w:val="00D75A83"/>
    <w:rsid w:val="00D87891"/>
    <w:rsid w:val="00D902B5"/>
    <w:rsid w:val="00D920CB"/>
    <w:rsid w:val="00D93670"/>
    <w:rsid w:val="00D93B2C"/>
    <w:rsid w:val="00D96B09"/>
    <w:rsid w:val="00D96C7F"/>
    <w:rsid w:val="00DB0063"/>
    <w:rsid w:val="00DB03EE"/>
    <w:rsid w:val="00DC198D"/>
    <w:rsid w:val="00DC1E99"/>
    <w:rsid w:val="00DC72BF"/>
    <w:rsid w:val="00DD0149"/>
    <w:rsid w:val="00DD5879"/>
    <w:rsid w:val="00DD5DB2"/>
    <w:rsid w:val="00DE09DF"/>
    <w:rsid w:val="00DE2420"/>
    <w:rsid w:val="00DE7142"/>
    <w:rsid w:val="00DE7B95"/>
    <w:rsid w:val="00DF12BD"/>
    <w:rsid w:val="00DF1892"/>
    <w:rsid w:val="00DF45D3"/>
    <w:rsid w:val="00E02E86"/>
    <w:rsid w:val="00E0310C"/>
    <w:rsid w:val="00E10D75"/>
    <w:rsid w:val="00E1210C"/>
    <w:rsid w:val="00E14595"/>
    <w:rsid w:val="00E15CDF"/>
    <w:rsid w:val="00E213DC"/>
    <w:rsid w:val="00E323DF"/>
    <w:rsid w:val="00E44646"/>
    <w:rsid w:val="00E46F15"/>
    <w:rsid w:val="00E47CFB"/>
    <w:rsid w:val="00E50599"/>
    <w:rsid w:val="00E5102D"/>
    <w:rsid w:val="00E5254C"/>
    <w:rsid w:val="00E55810"/>
    <w:rsid w:val="00E56568"/>
    <w:rsid w:val="00E60F8C"/>
    <w:rsid w:val="00E76629"/>
    <w:rsid w:val="00E774B9"/>
    <w:rsid w:val="00E81095"/>
    <w:rsid w:val="00E87C24"/>
    <w:rsid w:val="00E95C19"/>
    <w:rsid w:val="00EA69A4"/>
    <w:rsid w:val="00EB0717"/>
    <w:rsid w:val="00EB4862"/>
    <w:rsid w:val="00EB4C1B"/>
    <w:rsid w:val="00EB4F99"/>
    <w:rsid w:val="00EB6167"/>
    <w:rsid w:val="00EC2435"/>
    <w:rsid w:val="00EC76EB"/>
    <w:rsid w:val="00ED4B90"/>
    <w:rsid w:val="00ED6091"/>
    <w:rsid w:val="00ED7231"/>
    <w:rsid w:val="00EE0165"/>
    <w:rsid w:val="00EE1957"/>
    <w:rsid w:val="00EE516F"/>
    <w:rsid w:val="00EF07AE"/>
    <w:rsid w:val="00EF3045"/>
    <w:rsid w:val="00F070EE"/>
    <w:rsid w:val="00F07CC8"/>
    <w:rsid w:val="00F1253E"/>
    <w:rsid w:val="00F14F53"/>
    <w:rsid w:val="00F1693C"/>
    <w:rsid w:val="00F16A47"/>
    <w:rsid w:val="00F201E5"/>
    <w:rsid w:val="00F24AA2"/>
    <w:rsid w:val="00F24C6D"/>
    <w:rsid w:val="00F314E2"/>
    <w:rsid w:val="00F3252E"/>
    <w:rsid w:val="00F33250"/>
    <w:rsid w:val="00F342C5"/>
    <w:rsid w:val="00F3520B"/>
    <w:rsid w:val="00F356C3"/>
    <w:rsid w:val="00F370C5"/>
    <w:rsid w:val="00F376F5"/>
    <w:rsid w:val="00F41168"/>
    <w:rsid w:val="00F41EE4"/>
    <w:rsid w:val="00F4449B"/>
    <w:rsid w:val="00F44FF9"/>
    <w:rsid w:val="00F50594"/>
    <w:rsid w:val="00F5153A"/>
    <w:rsid w:val="00F519B3"/>
    <w:rsid w:val="00F52239"/>
    <w:rsid w:val="00F54671"/>
    <w:rsid w:val="00F546F7"/>
    <w:rsid w:val="00F56CEA"/>
    <w:rsid w:val="00F602B5"/>
    <w:rsid w:val="00F60976"/>
    <w:rsid w:val="00F6216E"/>
    <w:rsid w:val="00F63D29"/>
    <w:rsid w:val="00F6686E"/>
    <w:rsid w:val="00F67D52"/>
    <w:rsid w:val="00F70102"/>
    <w:rsid w:val="00F70657"/>
    <w:rsid w:val="00F732B6"/>
    <w:rsid w:val="00F74CE0"/>
    <w:rsid w:val="00F77CFD"/>
    <w:rsid w:val="00F83CA8"/>
    <w:rsid w:val="00F841AF"/>
    <w:rsid w:val="00F84898"/>
    <w:rsid w:val="00F850B0"/>
    <w:rsid w:val="00F86D8E"/>
    <w:rsid w:val="00F93BB4"/>
    <w:rsid w:val="00F93F65"/>
    <w:rsid w:val="00F95511"/>
    <w:rsid w:val="00F9578C"/>
    <w:rsid w:val="00FA71F8"/>
    <w:rsid w:val="00FB56D7"/>
    <w:rsid w:val="00FC06E6"/>
    <w:rsid w:val="00FC2DC4"/>
    <w:rsid w:val="00FC3D76"/>
    <w:rsid w:val="00FC464E"/>
    <w:rsid w:val="00FC5481"/>
    <w:rsid w:val="00FD0A36"/>
    <w:rsid w:val="00FD140E"/>
    <w:rsid w:val="00FD146B"/>
    <w:rsid w:val="00FE08C7"/>
    <w:rsid w:val="00FE0F5C"/>
    <w:rsid w:val="00FE1DA6"/>
    <w:rsid w:val="00FE22A4"/>
    <w:rsid w:val="00FE7AC7"/>
    <w:rsid w:val="00FF06DB"/>
    <w:rsid w:val="00FF242B"/>
    <w:rsid w:val="00FF2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1BEA4"/>
  <w15:docId w15:val="{8B35AE9C-9523-4096-9BAF-311DFF12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E92"/>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val="en-GB" w:eastAsia="de-DE" w:bidi="ar-SA"/>
    </w:rPr>
  </w:style>
  <w:style w:type="paragraph" w:styleId="Ttulo1">
    <w:name w:val="heading 1"/>
    <w:basedOn w:val="Normal"/>
    <w:next w:val="Normal"/>
    <w:link w:val="Ttulo1Car"/>
    <w:uiPriority w:val="9"/>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11F37"/>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uiPriority w:val="9"/>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customStyle="1" w:styleId="citation">
    <w:name w:val="citation"/>
    <w:basedOn w:val="Fuentedeprrafopredeter"/>
    <w:rsid w:val="002B11E7"/>
  </w:style>
  <w:style w:type="paragraph" w:styleId="Prrafodelista">
    <w:name w:val="List Paragraph"/>
    <w:basedOn w:val="Normal"/>
    <w:uiPriority w:val="34"/>
    <w:qFormat/>
    <w:rsid w:val="00811F37"/>
    <w:pPr>
      <w:ind w:left="720"/>
      <w:contextualSpacing/>
    </w:pPr>
  </w:style>
  <w:style w:type="character" w:styleId="Textodelmarcadordeposicin">
    <w:name w:val="Placeholder Text"/>
    <w:basedOn w:val="Fuentedeprrafopredeter"/>
    <w:uiPriority w:val="99"/>
    <w:semiHidden/>
    <w:rsid w:val="001309A4"/>
    <w:rPr>
      <w:color w:val="808080"/>
    </w:rPr>
  </w:style>
  <w:style w:type="table" w:styleId="Tablaconcuadrcula">
    <w:name w:val="Table Grid"/>
    <w:basedOn w:val="Tablanormal"/>
    <w:rsid w:val="00BA55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D73F5A"/>
    <w:pPr>
      <w:spacing w:after="0" w:line="240" w:lineRule="auto"/>
    </w:pPr>
    <w:rPr>
      <w:rFonts w:ascii="Times New Roman" w:eastAsia="Times New Roman" w:hAnsi="Times New Roman"/>
      <w:sz w:val="20"/>
      <w:szCs w:val="20"/>
      <w:lang w:val="es-ES_tradnl" w:eastAsia="de-DE" w:bidi="ar-SA"/>
    </w:rPr>
  </w:style>
  <w:style w:type="paragraph" w:styleId="TtulodeTDC">
    <w:name w:val="TOC Heading"/>
    <w:basedOn w:val="Descripcin"/>
    <w:next w:val="Normal"/>
    <w:uiPriority w:val="39"/>
    <w:unhideWhenUsed/>
    <w:qFormat/>
    <w:rsid w:val="00890CC8"/>
    <w:pPr>
      <w:jc w:val="center"/>
    </w:pPr>
    <w:rPr>
      <w:sz w:val="21"/>
    </w:rPr>
  </w:style>
  <w:style w:type="paragraph" w:styleId="TDC1">
    <w:name w:val="toc 1"/>
    <w:basedOn w:val="Normal"/>
    <w:next w:val="Normal"/>
    <w:autoRedefine/>
    <w:uiPriority w:val="39"/>
    <w:unhideWhenUsed/>
    <w:rsid w:val="00D73F5A"/>
    <w:pPr>
      <w:spacing w:before="120"/>
      <w:jc w:val="left"/>
    </w:pPr>
    <w:rPr>
      <w:rFonts w:asciiTheme="minorHAnsi" w:hAnsiTheme="minorHAnsi"/>
      <w:b/>
      <w:sz w:val="24"/>
      <w:szCs w:val="24"/>
    </w:rPr>
  </w:style>
  <w:style w:type="paragraph" w:styleId="TDC2">
    <w:name w:val="toc 2"/>
    <w:basedOn w:val="Normal"/>
    <w:next w:val="Normal"/>
    <w:autoRedefine/>
    <w:uiPriority w:val="39"/>
    <w:unhideWhenUsed/>
    <w:rsid w:val="00D73F5A"/>
    <w:pPr>
      <w:ind w:left="200"/>
      <w:jc w:val="left"/>
    </w:pPr>
    <w:rPr>
      <w:rFonts w:asciiTheme="minorHAnsi" w:hAnsiTheme="minorHAnsi"/>
      <w:b/>
      <w:sz w:val="22"/>
      <w:szCs w:val="22"/>
    </w:rPr>
  </w:style>
  <w:style w:type="paragraph" w:styleId="TDC3">
    <w:name w:val="toc 3"/>
    <w:basedOn w:val="Normal"/>
    <w:next w:val="Normal"/>
    <w:autoRedefine/>
    <w:semiHidden/>
    <w:unhideWhenUsed/>
    <w:rsid w:val="00D73F5A"/>
    <w:pPr>
      <w:ind w:left="400"/>
      <w:jc w:val="left"/>
    </w:pPr>
    <w:rPr>
      <w:rFonts w:asciiTheme="minorHAnsi" w:hAnsiTheme="minorHAnsi"/>
      <w:sz w:val="22"/>
      <w:szCs w:val="22"/>
    </w:rPr>
  </w:style>
  <w:style w:type="paragraph" w:styleId="TDC4">
    <w:name w:val="toc 4"/>
    <w:basedOn w:val="Normal"/>
    <w:next w:val="Normal"/>
    <w:autoRedefine/>
    <w:semiHidden/>
    <w:unhideWhenUsed/>
    <w:rsid w:val="00D73F5A"/>
    <w:pPr>
      <w:ind w:left="600"/>
      <w:jc w:val="left"/>
    </w:pPr>
    <w:rPr>
      <w:rFonts w:asciiTheme="minorHAnsi" w:hAnsiTheme="minorHAnsi"/>
    </w:rPr>
  </w:style>
  <w:style w:type="paragraph" w:styleId="TDC5">
    <w:name w:val="toc 5"/>
    <w:basedOn w:val="Normal"/>
    <w:next w:val="Normal"/>
    <w:autoRedefine/>
    <w:semiHidden/>
    <w:unhideWhenUsed/>
    <w:rsid w:val="00D73F5A"/>
    <w:pPr>
      <w:ind w:left="800"/>
      <w:jc w:val="left"/>
    </w:pPr>
    <w:rPr>
      <w:rFonts w:asciiTheme="minorHAnsi" w:hAnsiTheme="minorHAnsi"/>
    </w:rPr>
  </w:style>
  <w:style w:type="paragraph" w:styleId="TDC6">
    <w:name w:val="toc 6"/>
    <w:basedOn w:val="Normal"/>
    <w:next w:val="Normal"/>
    <w:autoRedefine/>
    <w:semiHidden/>
    <w:unhideWhenUsed/>
    <w:rsid w:val="00D73F5A"/>
    <w:pPr>
      <w:ind w:left="1000"/>
      <w:jc w:val="left"/>
    </w:pPr>
    <w:rPr>
      <w:rFonts w:asciiTheme="minorHAnsi" w:hAnsiTheme="minorHAnsi"/>
    </w:rPr>
  </w:style>
  <w:style w:type="paragraph" w:styleId="TDC7">
    <w:name w:val="toc 7"/>
    <w:basedOn w:val="Normal"/>
    <w:next w:val="Normal"/>
    <w:autoRedefine/>
    <w:semiHidden/>
    <w:unhideWhenUsed/>
    <w:rsid w:val="00D73F5A"/>
    <w:pPr>
      <w:ind w:left="1200"/>
      <w:jc w:val="left"/>
    </w:pPr>
    <w:rPr>
      <w:rFonts w:asciiTheme="minorHAnsi" w:hAnsiTheme="minorHAnsi"/>
    </w:rPr>
  </w:style>
  <w:style w:type="paragraph" w:styleId="TDC8">
    <w:name w:val="toc 8"/>
    <w:basedOn w:val="Normal"/>
    <w:next w:val="Normal"/>
    <w:autoRedefine/>
    <w:semiHidden/>
    <w:unhideWhenUsed/>
    <w:rsid w:val="00D73F5A"/>
    <w:pPr>
      <w:ind w:left="1400"/>
      <w:jc w:val="left"/>
    </w:pPr>
    <w:rPr>
      <w:rFonts w:asciiTheme="minorHAnsi" w:hAnsiTheme="minorHAnsi"/>
    </w:rPr>
  </w:style>
  <w:style w:type="paragraph" w:styleId="TDC9">
    <w:name w:val="toc 9"/>
    <w:basedOn w:val="Normal"/>
    <w:next w:val="Normal"/>
    <w:autoRedefine/>
    <w:semiHidden/>
    <w:unhideWhenUsed/>
    <w:rsid w:val="00D73F5A"/>
    <w:pPr>
      <w:ind w:left="1600"/>
      <w:jc w:val="left"/>
    </w:pPr>
    <w:rPr>
      <w:rFonts w:asciiTheme="minorHAnsi" w:hAnsiTheme="minorHAnsi"/>
    </w:rPr>
  </w:style>
  <w:style w:type="paragraph" w:styleId="HTMLconformatoprevio">
    <w:name w:val="HTML Preformatted"/>
    <w:basedOn w:val="Normal"/>
    <w:link w:val="HTMLconformatoprevioCar"/>
    <w:uiPriority w:val="99"/>
    <w:semiHidden/>
    <w:unhideWhenUsed/>
    <w:rsid w:val="002C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2C3923"/>
    <w:rPr>
      <w:rFonts w:ascii="Courier New" w:eastAsia="Times New Roman" w:hAnsi="Courier New" w:cs="Courier New"/>
      <w:sz w:val="20"/>
      <w:szCs w:val="20"/>
      <w:lang w:val="es-ES" w:eastAsia="es-ES" w:bidi="ar-SA"/>
    </w:rPr>
  </w:style>
  <w:style w:type="paragraph" w:styleId="Cita">
    <w:name w:val="Quote"/>
    <w:basedOn w:val="Normal"/>
    <w:next w:val="Normal"/>
    <w:link w:val="CitaCar"/>
    <w:uiPriority w:val="29"/>
    <w:qFormat/>
    <w:rsid w:val="003D115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1155"/>
    <w:rPr>
      <w:rFonts w:ascii="Times New Roman" w:eastAsia="Times New Roman" w:hAnsi="Times New Roman"/>
      <w:i/>
      <w:iCs/>
      <w:color w:val="404040" w:themeColor="text1" w:themeTint="BF"/>
      <w:sz w:val="20"/>
      <w:szCs w:val="20"/>
      <w:lang w:val="en-GB" w:eastAsia="de-DE" w:bidi="ar-SA"/>
    </w:rPr>
  </w:style>
  <w:style w:type="paragraph" w:styleId="Citaintensa">
    <w:name w:val="Intense Quote"/>
    <w:basedOn w:val="Normal"/>
    <w:next w:val="Normal"/>
    <w:link w:val="CitaintensaCar"/>
    <w:uiPriority w:val="30"/>
    <w:qFormat/>
    <w:rsid w:val="003D11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3D1155"/>
    <w:rPr>
      <w:rFonts w:ascii="Times New Roman" w:eastAsia="Times New Roman" w:hAnsi="Times New Roman"/>
      <w:i/>
      <w:iCs/>
      <w:color w:val="4F81BD" w:themeColor="accent1"/>
      <w:sz w:val="20"/>
      <w:szCs w:val="20"/>
      <w:lang w:val="en-GB" w:eastAsia="de-DE" w:bidi="ar-SA"/>
    </w:rPr>
  </w:style>
  <w:style w:type="character" w:styleId="Referenciaintensa">
    <w:name w:val="Intense Reference"/>
    <w:basedOn w:val="Fuentedeprrafopredeter"/>
    <w:uiPriority w:val="32"/>
    <w:qFormat/>
    <w:rsid w:val="003D1155"/>
    <w:rPr>
      <w:rFonts w:eastAsiaTheme="minorEastAsia"/>
      <w:b/>
      <w:bCs/>
      <w:smallCaps/>
      <w:color w:val="4F81BD" w:themeColor="accent1"/>
      <w:spacing w:val="5"/>
      <w:sz w:val="15"/>
    </w:rPr>
  </w:style>
  <w:style w:type="paragraph" w:styleId="Descripcin">
    <w:name w:val="caption"/>
    <w:basedOn w:val="Normal"/>
    <w:next w:val="Normal"/>
    <w:unhideWhenUsed/>
    <w:rsid w:val="00890CC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661">
      <w:bodyDiv w:val="1"/>
      <w:marLeft w:val="0"/>
      <w:marRight w:val="0"/>
      <w:marTop w:val="0"/>
      <w:marBottom w:val="0"/>
      <w:divBdr>
        <w:top w:val="none" w:sz="0" w:space="0" w:color="auto"/>
        <w:left w:val="none" w:sz="0" w:space="0" w:color="auto"/>
        <w:bottom w:val="none" w:sz="0" w:space="0" w:color="auto"/>
        <w:right w:val="none" w:sz="0" w:space="0" w:color="auto"/>
      </w:divBdr>
    </w:div>
    <w:div w:id="273944816">
      <w:bodyDiv w:val="1"/>
      <w:marLeft w:val="0"/>
      <w:marRight w:val="0"/>
      <w:marTop w:val="0"/>
      <w:marBottom w:val="0"/>
      <w:divBdr>
        <w:top w:val="none" w:sz="0" w:space="0" w:color="auto"/>
        <w:left w:val="none" w:sz="0" w:space="0" w:color="auto"/>
        <w:bottom w:val="none" w:sz="0" w:space="0" w:color="auto"/>
        <w:right w:val="none" w:sz="0" w:space="0" w:color="auto"/>
      </w:divBdr>
    </w:div>
    <w:div w:id="286621449">
      <w:bodyDiv w:val="1"/>
      <w:marLeft w:val="0"/>
      <w:marRight w:val="0"/>
      <w:marTop w:val="0"/>
      <w:marBottom w:val="0"/>
      <w:divBdr>
        <w:top w:val="none" w:sz="0" w:space="0" w:color="auto"/>
        <w:left w:val="none" w:sz="0" w:space="0" w:color="auto"/>
        <w:bottom w:val="none" w:sz="0" w:space="0" w:color="auto"/>
        <w:right w:val="none" w:sz="0" w:space="0" w:color="auto"/>
      </w:divBdr>
    </w:div>
    <w:div w:id="431976100">
      <w:bodyDiv w:val="1"/>
      <w:marLeft w:val="0"/>
      <w:marRight w:val="0"/>
      <w:marTop w:val="0"/>
      <w:marBottom w:val="0"/>
      <w:divBdr>
        <w:top w:val="none" w:sz="0" w:space="0" w:color="auto"/>
        <w:left w:val="none" w:sz="0" w:space="0" w:color="auto"/>
        <w:bottom w:val="none" w:sz="0" w:space="0" w:color="auto"/>
        <w:right w:val="none" w:sz="0" w:space="0" w:color="auto"/>
      </w:divBdr>
    </w:div>
    <w:div w:id="477262822">
      <w:bodyDiv w:val="1"/>
      <w:marLeft w:val="0"/>
      <w:marRight w:val="0"/>
      <w:marTop w:val="0"/>
      <w:marBottom w:val="0"/>
      <w:divBdr>
        <w:top w:val="none" w:sz="0" w:space="0" w:color="auto"/>
        <w:left w:val="none" w:sz="0" w:space="0" w:color="auto"/>
        <w:bottom w:val="none" w:sz="0" w:space="0" w:color="auto"/>
        <w:right w:val="none" w:sz="0" w:space="0" w:color="auto"/>
      </w:divBdr>
    </w:div>
    <w:div w:id="516116956">
      <w:bodyDiv w:val="1"/>
      <w:marLeft w:val="0"/>
      <w:marRight w:val="0"/>
      <w:marTop w:val="0"/>
      <w:marBottom w:val="0"/>
      <w:divBdr>
        <w:top w:val="none" w:sz="0" w:space="0" w:color="auto"/>
        <w:left w:val="none" w:sz="0" w:space="0" w:color="auto"/>
        <w:bottom w:val="none" w:sz="0" w:space="0" w:color="auto"/>
        <w:right w:val="none" w:sz="0" w:space="0" w:color="auto"/>
      </w:divBdr>
    </w:div>
    <w:div w:id="553928546">
      <w:bodyDiv w:val="1"/>
      <w:marLeft w:val="0"/>
      <w:marRight w:val="0"/>
      <w:marTop w:val="0"/>
      <w:marBottom w:val="0"/>
      <w:divBdr>
        <w:top w:val="none" w:sz="0" w:space="0" w:color="auto"/>
        <w:left w:val="none" w:sz="0" w:space="0" w:color="auto"/>
        <w:bottom w:val="none" w:sz="0" w:space="0" w:color="auto"/>
        <w:right w:val="none" w:sz="0" w:space="0" w:color="auto"/>
      </w:divBdr>
    </w:div>
    <w:div w:id="574170877">
      <w:bodyDiv w:val="1"/>
      <w:marLeft w:val="0"/>
      <w:marRight w:val="0"/>
      <w:marTop w:val="0"/>
      <w:marBottom w:val="0"/>
      <w:divBdr>
        <w:top w:val="none" w:sz="0" w:space="0" w:color="auto"/>
        <w:left w:val="none" w:sz="0" w:space="0" w:color="auto"/>
        <w:bottom w:val="none" w:sz="0" w:space="0" w:color="auto"/>
        <w:right w:val="none" w:sz="0" w:space="0" w:color="auto"/>
      </w:divBdr>
    </w:div>
    <w:div w:id="826432788">
      <w:bodyDiv w:val="1"/>
      <w:marLeft w:val="0"/>
      <w:marRight w:val="0"/>
      <w:marTop w:val="0"/>
      <w:marBottom w:val="0"/>
      <w:divBdr>
        <w:top w:val="none" w:sz="0" w:space="0" w:color="auto"/>
        <w:left w:val="none" w:sz="0" w:space="0" w:color="auto"/>
        <w:bottom w:val="none" w:sz="0" w:space="0" w:color="auto"/>
        <w:right w:val="none" w:sz="0" w:space="0" w:color="auto"/>
      </w:divBdr>
    </w:div>
    <w:div w:id="856384569">
      <w:bodyDiv w:val="1"/>
      <w:marLeft w:val="0"/>
      <w:marRight w:val="0"/>
      <w:marTop w:val="0"/>
      <w:marBottom w:val="0"/>
      <w:divBdr>
        <w:top w:val="none" w:sz="0" w:space="0" w:color="auto"/>
        <w:left w:val="none" w:sz="0" w:space="0" w:color="auto"/>
        <w:bottom w:val="none" w:sz="0" w:space="0" w:color="auto"/>
        <w:right w:val="none" w:sz="0" w:space="0" w:color="auto"/>
      </w:divBdr>
    </w:div>
    <w:div w:id="857810239">
      <w:bodyDiv w:val="1"/>
      <w:marLeft w:val="0"/>
      <w:marRight w:val="0"/>
      <w:marTop w:val="0"/>
      <w:marBottom w:val="0"/>
      <w:divBdr>
        <w:top w:val="none" w:sz="0" w:space="0" w:color="auto"/>
        <w:left w:val="none" w:sz="0" w:space="0" w:color="auto"/>
        <w:bottom w:val="none" w:sz="0" w:space="0" w:color="auto"/>
        <w:right w:val="none" w:sz="0" w:space="0" w:color="auto"/>
      </w:divBdr>
    </w:div>
    <w:div w:id="875119718">
      <w:bodyDiv w:val="1"/>
      <w:marLeft w:val="0"/>
      <w:marRight w:val="0"/>
      <w:marTop w:val="0"/>
      <w:marBottom w:val="0"/>
      <w:divBdr>
        <w:top w:val="none" w:sz="0" w:space="0" w:color="auto"/>
        <w:left w:val="none" w:sz="0" w:space="0" w:color="auto"/>
        <w:bottom w:val="none" w:sz="0" w:space="0" w:color="auto"/>
        <w:right w:val="none" w:sz="0" w:space="0" w:color="auto"/>
      </w:divBdr>
    </w:div>
    <w:div w:id="931595243">
      <w:bodyDiv w:val="1"/>
      <w:marLeft w:val="0"/>
      <w:marRight w:val="0"/>
      <w:marTop w:val="0"/>
      <w:marBottom w:val="0"/>
      <w:divBdr>
        <w:top w:val="none" w:sz="0" w:space="0" w:color="auto"/>
        <w:left w:val="none" w:sz="0" w:space="0" w:color="auto"/>
        <w:bottom w:val="none" w:sz="0" w:space="0" w:color="auto"/>
        <w:right w:val="none" w:sz="0" w:space="0" w:color="auto"/>
      </w:divBdr>
    </w:div>
    <w:div w:id="960957922">
      <w:bodyDiv w:val="1"/>
      <w:marLeft w:val="0"/>
      <w:marRight w:val="0"/>
      <w:marTop w:val="0"/>
      <w:marBottom w:val="0"/>
      <w:divBdr>
        <w:top w:val="none" w:sz="0" w:space="0" w:color="auto"/>
        <w:left w:val="none" w:sz="0" w:space="0" w:color="auto"/>
        <w:bottom w:val="none" w:sz="0" w:space="0" w:color="auto"/>
        <w:right w:val="none" w:sz="0" w:space="0" w:color="auto"/>
      </w:divBdr>
    </w:div>
    <w:div w:id="1067337819">
      <w:bodyDiv w:val="1"/>
      <w:marLeft w:val="0"/>
      <w:marRight w:val="0"/>
      <w:marTop w:val="0"/>
      <w:marBottom w:val="0"/>
      <w:divBdr>
        <w:top w:val="none" w:sz="0" w:space="0" w:color="auto"/>
        <w:left w:val="none" w:sz="0" w:space="0" w:color="auto"/>
        <w:bottom w:val="none" w:sz="0" w:space="0" w:color="auto"/>
        <w:right w:val="none" w:sz="0" w:space="0" w:color="auto"/>
      </w:divBdr>
    </w:div>
    <w:div w:id="1159543995">
      <w:bodyDiv w:val="1"/>
      <w:marLeft w:val="0"/>
      <w:marRight w:val="0"/>
      <w:marTop w:val="0"/>
      <w:marBottom w:val="0"/>
      <w:divBdr>
        <w:top w:val="none" w:sz="0" w:space="0" w:color="auto"/>
        <w:left w:val="none" w:sz="0" w:space="0" w:color="auto"/>
        <w:bottom w:val="none" w:sz="0" w:space="0" w:color="auto"/>
        <w:right w:val="none" w:sz="0" w:space="0" w:color="auto"/>
      </w:divBdr>
    </w:div>
    <w:div w:id="1167356207">
      <w:bodyDiv w:val="1"/>
      <w:marLeft w:val="0"/>
      <w:marRight w:val="0"/>
      <w:marTop w:val="0"/>
      <w:marBottom w:val="0"/>
      <w:divBdr>
        <w:top w:val="none" w:sz="0" w:space="0" w:color="auto"/>
        <w:left w:val="none" w:sz="0" w:space="0" w:color="auto"/>
        <w:bottom w:val="none" w:sz="0" w:space="0" w:color="auto"/>
        <w:right w:val="none" w:sz="0" w:space="0" w:color="auto"/>
      </w:divBdr>
    </w:div>
    <w:div w:id="1181314519">
      <w:bodyDiv w:val="1"/>
      <w:marLeft w:val="0"/>
      <w:marRight w:val="0"/>
      <w:marTop w:val="0"/>
      <w:marBottom w:val="0"/>
      <w:divBdr>
        <w:top w:val="none" w:sz="0" w:space="0" w:color="auto"/>
        <w:left w:val="none" w:sz="0" w:space="0" w:color="auto"/>
        <w:bottom w:val="none" w:sz="0" w:space="0" w:color="auto"/>
        <w:right w:val="none" w:sz="0" w:space="0" w:color="auto"/>
      </w:divBdr>
    </w:div>
    <w:div w:id="1221791898">
      <w:bodyDiv w:val="1"/>
      <w:marLeft w:val="0"/>
      <w:marRight w:val="0"/>
      <w:marTop w:val="0"/>
      <w:marBottom w:val="0"/>
      <w:divBdr>
        <w:top w:val="none" w:sz="0" w:space="0" w:color="auto"/>
        <w:left w:val="none" w:sz="0" w:space="0" w:color="auto"/>
        <w:bottom w:val="none" w:sz="0" w:space="0" w:color="auto"/>
        <w:right w:val="none" w:sz="0" w:space="0" w:color="auto"/>
      </w:divBdr>
    </w:div>
    <w:div w:id="1255699356">
      <w:bodyDiv w:val="1"/>
      <w:marLeft w:val="0"/>
      <w:marRight w:val="0"/>
      <w:marTop w:val="0"/>
      <w:marBottom w:val="0"/>
      <w:divBdr>
        <w:top w:val="none" w:sz="0" w:space="0" w:color="auto"/>
        <w:left w:val="none" w:sz="0" w:space="0" w:color="auto"/>
        <w:bottom w:val="none" w:sz="0" w:space="0" w:color="auto"/>
        <w:right w:val="none" w:sz="0" w:space="0" w:color="auto"/>
      </w:divBdr>
    </w:div>
    <w:div w:id="1298411058">
      <w:bodyDiv w:val="1"/>
      <w:marLeft w:val="0"/>
      <w:marRight w:val="0"/>
      <w:marTop w:val="0"/>
      <w:marBottom w:val="0"/>
      <w:divBdr>
        <w:top w:val="none" w:sz="0" w:space="0" w:color="auto"/>
        <w:left w:val="none" w:sz="0" w:space="0" w:color="auto"/>
        <w:bottom w:val="none" w:sz="0" w:space="0" w:color="auto"/>
        <w:right w:val="none" w:sz="0" w:space="0" w:color="auto"/>
      </w:divBdr>
    </w:div>
    <w:div w:id="1334649616">
      <w:bodyDiv w:val="1"/>
      <w:marLeft w:val="0"/>
      <w:marRight w:val="0"/>
      <w:marTop w:val="0"/>
      <w:marBottom w:val="0"/>
      <w:divBdr>
        <w:top w:val="none" w:sz="0" w:space="0" w:color="auto"/>
        <w:left w:val="none" w:sz="0" w:space="0" w:color="auto"/>
        <w:bottom w:val="none" w:sz="0" w:space="0" w:color="auto"/>
        <w:right w:val="none" w:sz="0" w:space="0" w:color="auto"/>
      </w:divBdr>
    </w:div>
    <w:div w:id="1476338041">
      <w:bodyDiv w:val="1"/>
      <w:marLeft w:val="0"/>
      <w:marRight w:val="0"/>
      <w:marTop w:val="0"/>
      <w:marBottom w:val="0"/>
      <w:divBdr>
        <w:top w:val="none" w:sz="0" w:space="0" w:color="auto"/>
        <w:left w:val="none" w:sz="0" w:space="0" w:color="auto"/>
        <w:bottom w:val="none" w:sz="0" w:space="0" w:color="auto"/>
        <w:right w:val="none" w:sz="0" w:space="0" w:color="auto"/>
      </w:divBdr>
    </w:div>
    <w:div w:id="1539313135">
      <w:bodyDiv w:val="1"/>
      <w:marLeft w:val="0"/>
      <w:marRight w:val="0"/>
      <w:marTop w:val="0"/>
      <w:marBottom w:val="0"/>
      <w:divBdr>
        <w:top w:val="none" w:sz="0" w:space="0" w:color="auto"/>
        <w:left w:val="none" w:sz="0" w:space="0" w:color="auto"/>
        <w:bottom w:val="none" w:sz="0" w:space="0" w:color="auto"/>
        <w:right w:val="none" w:sz="0" w:space="0" w:color="auto"/>
      </w:divBdr>
    </w:div>
    <w:div w:id="1578707986">
      <w:bodyDiv w:val="1"/>
      <w:marLeft w:val="0"/>
      <w:marRight w:val="0"/>
      <w:marTop w:val="0"/>
      <w:marBottom w:val="0"/>
      <w:divBdr>
        <w:top w:val="none" w:sz="0" w:space="0" w:color="auto"/>
        <w:left w:val="none" w:sz="0" w:space="0" w:color="auto"/>
        <w:bottom w:val="none" w:sz="0" w:space="0" w:color="auto"/>
        <w:right w:val="none" w:sz="0" w:space="0" w:color="auto"/>
      </w:divBdr>
    </w:div>
    <w:div w:id="1585652152">
      <w:bodyDiv w:val="1"/>
      <w:marLeft w:val="0"/>
      <w:marRight w:val="0"/>
      <w:marTop w:val="0"/>
      <w:marBottom w:val="0"/>
      <w:divBdr>
        <w:top w:val="none" w:sz="0" w:space="0" w:color="auto"/>
        <w:left w:val="none" w:sz="0" w:space="0" w:color="auto"/>
        <w:bottom w:val="none" w:sz="0" w:space="0" w:color="auto"/>
        <w:right w:val="none" w:sz="0" w:space="0" w:color="auto"/>
      </w:divBdr>
    </w:div>
    <w:div w:id="1790125540">
      <w:bodyDiv w:val="1"/>
      <w:marLeft w:val="0"/>
      <w:marRight w:val="0"/>
      <w:marTop w:val="0"/>
      <w:marBottom w:val="0"/>
      <w:divBdr>
        <w:top w:val="none" w:sz="0" w:space="0" w:color="auto"/>
        <w:left w:val="none" w:sz="0" w:space="0" w:color="auto"/>
        <w:bottom w:val="none" w:sz="0" w:space="0" w:color="auto"/>
        <w:right w:val="none" w:sz="0" w:space="0" w:color="auto"/>
      </w:divBdr>
    </w:div>
    <w:div w:id="1851673644">
      <w:bodyDiv w:val="1"/>
      <w:marLeft w:val="0"/>
      <w:marRight w:val="0"/>
      <w:marTop w:val="0"/>
      <w:marBottom w:val="0"/>
      <w:divBdr>
        <w:top w:val="none" w:sz="0" w:space="0" w:color="auto"/>
        <w:left w:val="none" w:sz="0" w:space="0" w:color="auto"/>
        <w:bottom w:val="none" w:sz="0" w:space="0" w:color="auto"/>
        <w:right w:val="none" w:sz="0" w:space="0" w:color="auto"/>
      </w:divBdr>
    </w:div>
    <w:div w:id="1852258824">
      <w:bodyDiv w:val="1"/>
      <w:marLeft w:val="0"/>
      <w:marRight w:val="0"/>
      <w:marTop w:val="0"/>
      <w:marBottom w:val="0"/>
      <w:divBdr>
        <w:top w:val="none" w:sz="0" w:space="0" w:color="auto"/>
        <w:left w:val="none" w:sz="0" w:space="0" w:color="auto"/>
        <w:bottom w:val="none" w:sz="0" w:space="0" w:color="auto"/>
        <w:right w:val="none" w:sz="0" w:space="0" w:color="auto"/>
      </w:divBdr>
    </w:div>
    <w:div w:id="1915235480">
      <w:bodyDiv w:val="1"/>
      <w:marLeft w:val="0"/>
      <w:marRight w:val="0"/>
      <w:marTop w:val="0"/>
      <w:marBottom w:val="0"/>
      <w:divBdr>
        <w:top w:val="none" w:sz="0" w:space="0" w:color="auto"/>
        <w:left w:val="none" w:sz="0" w:space="0" w:color="auto"/>
        <w:bottom w:val="none" w:sz="0" w:space="0" w:color="auto"/>
        <w:right w:val="none" w:sz="0" w:space="0" w:color="auto"/>
      </w:divBdr>
    </w:div>
    <w:div w:id="201872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O230948@uniov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o\Dropbox\SI_GradoIS\Curso2015_2016\MaterialDocente\Tema%202_3_4_-_%20Busqueda\PracticasBusquedaHeuristica\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CBA93-19EB-DF41-AA4F-020730B7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C:\Users\ramiro\Dropbox\SI_GradoIS\Curso2015_2016\MaterialDocente\Tema 2_3_4_-_ Busqueda\PracticasBusquedaHeuristica\splnproc1110.dotm</Template>
  <TotalTime>117</TotalTime>
  <Pages>11</Pages>
  <Words>1591</Words>
  <Characters>8752</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dataspect IT-Services, Heidelberg, Germany</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dc:creator>
  <dc:description>Formats and macros for Springer Lecture Notes</dc:description>
  <cp:lastModifiedBy>Francisco Javier Gil Gala</cp:lastModifiedBy>
  <cp:revision>18</cp:revision>
  <cp:lastPrinted>2015-11-13T15:04:00Z</cp:lastPrinted>
  <dcterms:created xsi:type="dcterms:W3CDTF">2016-09-28T09:31:00Z</dcterms:created>
  <dcterms:modified xsi:type="dcterms:W3CDTF">2016-10-04T06:30:00Z</dcterms:modified>
</cp:coreProperties>
</file>